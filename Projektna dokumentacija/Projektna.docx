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0C37B1" w:rsidRPr="000C37B1" w:rsidRDefault="000C37B1" w:rsidP="000C37B1">
      <w:pPr>
        <w:spacing w:line="360" w:lineRule="auto"/>
      </w:pPr>
      <w:r w:rsidRPr="000C37B1">
        <w:t>Domagoj Samardžić</w:t>
      </w:r>
    </w:p>
    <w:p w:rsidR="000C37B1" w:rsidRPr="000C37B1" w:rsidRDefault="000C37B1" w:rsidP="000C37B1">
      <w:pPr>
        <w:spacing w:line="360" w:lineRule="auto"/>
      </w:pPr>
      <w:r w:rsidRPr="000C37B1">
        <w:t xml:space="preserve">Marko </w:t>
      </w:r>
      <w:proofErr w:type="spellStart"/>
      <w:r w:rsidRPr="000C37B1">
        <w:t>Šaponja</w:t>
      </w:r>
      <w:proofErr w:type="spellEnd"/>
    </w:p>
    <w:p w:rsidR="000C37B1" w:rsidRPr="000C37B1" w:rsidRDefault="000C37B1" w:rsidP="000C37B1">
      <w:pPr>
        <w:spacing w:line="360" w:lineRule="auto"/>
      </w:pPr>
      <w:r w:rsidRPr="000C37B1">
        <w:t>Marko Tadić</w:t>
      </w:r>
    </w:p>
    <w:p w:rsidR="000C37B1" w:rsidRPr="000C37B1" w:rsidRDefault="000C37B1" w:rsidP="000C37B1">
      <w:pPr>
        <w:spacing w:line="360" w:lineRule="auto"/>
      </w:pPr>
      <w:r w:rsidRPr="000C37B1">
        <w:t>Petra Zadro</w:t>
      </w:r>
    </w:p>
    <w:p w:rsidR="009C0AB9" w:rsidRDefault="000C37B1" w:rsidP="000C37B1">
      <w:r w:rsidRPr="005854EE">
        <w:t>Marija Živičnjak</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B830F6"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3B2A64" w:rsidP="009C0AB9">
      <w:pPr>
        <w:jc w:val="center"/>
      </w:pPr>
      <w:r>
        <w:t>-projektna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B830F6">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0C37B1" w:rsidRPr="000C37B1" w:rsidRDefault="000C37B1" w:rsidP="000C37B1">
      <w:pPr>
        <w:spacing w:line="360" w:lineRule="auto"/>
        <w:ind w:left="360"/>
      </w:pPr>
      <w:r w:rsidRPr="000C37B1">
        <w:t>Domagoj Samardžić, izvanredni student, 39133/10-I, poslovni sustavi</w:t>
      </w:r>
    </w:p>
    <w:p w:rsidR="000C37B1" w:rsidRPr="000C37B1" w:rsidRDefault="000C37B1" w:rsidP="000C37B1">
      <w:pPr>
        <w:spacing w:line="360" w:lineRule="auto"/>
        <w:ind w:left="360"/>
      </w:pPr>
      <w:r w:rsidRPr="000C37B1">
        <w:t xml:space="preserve">Marko </w:t>
      </w:r>
      <w:proofErr w:type="spellStart"/>
      <w:r w:rsidRPr="000C37B1">
        <w:t>Šaponja</w:t>
      </w:r>
      <w:proofErr w:type="spellEnd"/>
      <w:r w:rsidRPr="000C37B1">
        <w:t>, redoviti student, 39296/10-R, poslovni sustavi</w:t>
      </w:r>
    </w:p>
    <w:p w:rsidR="000C37B1" w:rsidRPr="000C37B1" w:rsidRDefault="000C37B1" w:rsidP="000C37B1">
      <w:pPr>
        <w:spacing w:line="360" w:lineRule="auto"/>
        <w:ind w:left="360"/>
      </w:pPr>
      <w:r w:rsidRPr="000C37B1">
        <w:t>Marko Tadić, redoviti student, 39135/10-R, poslovni sustavi</w:t>
      </w:r>
    </w:p>
    <w:p w:rsidR="000C37B1" w:rsidRPr="000C37B1" w:rsidRDefault="000C37B1" w:rsidP="000C37B1">
      <w:pPr>
        <w:spacing w:line="360" w:lineRule="auto"/>
        <w:ind w:left="360"/>
      </w:pPr>
      <w:r w:rsidRPr="000C37B1">
        <w:t>Petra Zadro, redoviti student, 39271/10-R, poslovni sustavi</w:t>
      </w:r>
    </w:p>
    <w:p w:rsidR="000C37B1" w:rsidRPr="000C37B1" w:rsidRDefault="000C37B1" w:rsidP="000C37B1">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B830F6"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3B2A64" w:rsidP="003B2A64">
      <w:pPr>
        <w:jc w:val="center"/>
      </w:pPr>
      <w:r>
        <w:t>-projektna 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0100E1" w:rsidRDefault="000100E1" w:rsidP="00B725A4">
      <w:pPr>
        <w:pStyle w:val="Mentor"/>
      </w:pPr>
    </w:p>
    <w:p w:rsidR="003B2A64" w:rsidRDefault="003B2A64" w:rsidP="00B725A4">
      <w:pPr>
        <w:pStyle w:val="Mentor"/>
      </w:pPr>
    </w:p>
    <w:p w:rsidR="009C0AB9" w:rsidRDefault="0066372F" w:rsidP="00B725A4">
      <w:pPr>
        <w:pStyle w:val="Mentor"/>
      </w:pPr>
      <w:r>
        <w:t>Nositelj kolegija</w:t>
      </w:r>
      <w:r w:rsidR="009C0AB9">
        <w:t>:</w:t>
      </w:r>
    </w:p>
    <w:p w:rsidR="006774E1" w:rsidRDefault="00E24372" w:rsidP="006774E1">
      <w:pPr>
        <w:pStyle w:val="Podaciomentoru"/>
      </w:pPr>
      <w:proofErr w:type="spellStart"/>
      <w:r>
        <w:t>p</w:t>
      </w:r>
      <w:r w:rsidR="006774E1">
        <w:t>rof</w:t>
      </w:r>
      <w:proofErr w:type="spellEnd"/>
      <w:r w:rsidR="006774E1">
        <w:t xml:space="preserve">. </w:t>
      </w:r>
      <w:proofErr w:type="spellStart"/>
      <w:r w:rsidR="006774E1">
        <w:t>d</w:t>
      </w:r>
      <w:r w:rsidR="009C0AB9">
        <w:t>r</w:t>
      </w:r>
      <w:proofErr w:type="spellEnd"/>
      <w:r w:rsidR="009C0AB9">
        <w:t xml:space="preserve">. </w:t>
      </w:r>
      <w:proofErr w:type="spellStart"/>
      <w:r w:rsidR="00482058">
        <w:t>sc</w:t>
      </w:r>
      <w:proofErr w:type="spellEnd"/>
      <w:r w:rsidR="00482058">
        <w:t xml:space="preserve">. </w:t>
      </w:r>
      <w:r w:rsidR="0066372F">
        <w:t>Vjeran Strahonja</w:t>
      </w:r>
    </w:p>
    <w:p w:rsidR="006774E1" w:rsidRPr="006774E1" w:rsidRDefault="006774E1" w:rsidP="006774E1">
      <w:pPr>
        <w:pStyle w:val="Podaciomentoru"/>
      </w:pPr>
    </w:p>
    <w:p w:rsidR="006774E1" w:rsidRDefault="006774E1" w:rsidP="00B725A4">
      <w:pPr>
        <w:pStyle w:val="Podaciomentoru"/>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B830F6">
        <w:t>travanj</w:t>
      </w:r>
      <w:r w:rsidR="007A7E04">
        <w:t xml:space="preserve"> 201</w:t>
      </w:r>
      <w:r w:rsidR="00B830F6">
        <w:t>4</w:t>
      </w:r>
      <w:r>
        <w:t>.</w:t>
      </w:r>
    </w:p>
    <w:p w:rsidR="009C0AB9" w:rsidRDefault="009C0AB9" w:rsidP="009C0AB9">
      <w:pPr>
        <w:jc w:val="center"/>
      </w:pPr>
    </w:p>
    <w:p w:rsidR="000C37B1" w:rsidRDefault="000C37B1" w:rsidP="009C0AB9">
      <w:pPr>
        <w:jc w:val="center"/>
        <w:sectPr w:rsidR="000C37B1"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Pr="00CF22D0" w:rsidRDefault="007B13E6" w:rsidP="00CF22D0">
      <w:pPr>
        <w:pStyle w:val="TOCHeading"/>
        <w:spacing w:line="360" w:lineRule="auto"/>
        <w:rPr>
          <w:rFonts w:ascii="Times New Roman" w:hAnsi="Times New Roman"/>
        </w:rPr>
      </w:pPr>
    </w:p>
    <w:p w:rsidR="00CF22D0" w:rsidRPr="00CF22D0" w:rsidRDefault="002D473B" w:rsidP="00CF22D0">
      <w:pPr>
        <w:pStyle w:val="TOC1"/>
        <w:tabs>
          <w:tab w:val="right" w:leader="dot" w:pos="9062"/>
        </w:tabs>
        <w:spacing w:line="360" w:lineRule="auto"/>
        <w:rPr>
          <w:rFonts w:eastAsiaTheme="minorEastAsia"/>
          <w:b w:val="0"/>
          <w:bCs w:val="0"/>
          <w:caps w:val="0"/>
          <w:noProof/>
          <w:sz w:val="22"/>
          <w:szCs w:val="22"/>
        </w:rPr>
      </w:pPr>
      <w:r w:rsidRPr="002D473B">
        <w:rPr>
          <w:sz w:val="24"/>
          <w:szCs w:val="24"/>
        </w:rPr>
        <w:fldChar w:fldCharType="begin"/>
      </w:r>
      <w:r w:rsidR="007B13E6" w:rsidRPr="00CF22D0">
        <w:rPr>
          <w:sz w:val="24"/>
          <w:szCs w:val="24"/>
        </w:rPr>
        <w:instrText xml:space="preserve"> TOC \o "1-3" \h \z \u </w:instrText>
      </w:r>
      <w:r w:rsidRPr="002D473B">
        <w:rPr>
          <w:sz w:val="24"/>
          <w:szCs w:val="24"/>
        </w:rPr>
        <w:fldChar w:fldCharType="separate"/>
      </w:r>
      <w:hyperlink w:anchor="_Toc386176119" w:history="1">
        <w:r w:rsidR="00CF22D0" w:rsidRPr="00CF22D0">
          <w:rPr>
            <w:rStyle w:val="Hyperlink"/>
            <w:noProof/>
          </w:rPr>
          <w:t>Uvod</w:t>
        </w:r>
        <w:r w:rsidR="00CF22D0" w:rsidRPr="00CF22D0">
          <w:rPr>
            <w:noProof/>
            <w:webHidden/>
          </w:rPr>
          <w:tab/>
        </w:r>
        <w:r w:rsidRPr="00CF22D0">
          <w:rPr>
            <w:noProof/>
            <w:webHidden/>
          </w:rPr>
          <w:fldChar w:fldCharType="begin"/>
        </w:r>
        <w:r w:rsidR="00CF22D0" w:rsidRPr="00CF22D0">
          <w:rPr>
            <w:noProof/>
            <w:webHidden/>
          </w:rPr>
          <w:instrText xml:space="preserve"> PAGEREF _Toc386176119 \h </w:instrText>
        </w:r>
        <w:r w:rsidRPr="00CF22D0">
          <w:rPr>
            <w:noProof/>
            <w:webHidden/>
          </w:rPr>
        </w:r>
        <w:r w:rsidRPr="00CF22D0">
          <w:rPr>
            <w:noProof/>
            <w:webHidden/>
          </w:rPr>
          <w:fldChar w:fldCharType="separate"/>
        </w:r>
        <w:r w:rsidR="00CF22D0" w:rsidRPr="00CF22D0">
          <w:rPr>
            <w:noProof/>
            <w:webHidden/>
          </w:rPr>
          <w:t>2</w:t>
        </w:r>
        <w:r w:rsidRPr="00CF22D0">
          <w:rPr>
            <w:noProof/>
            <w:webHidden/>
          </w:rPr>
          <w:fldChar w:fldCharType="end"/>
        </w:r>
      </w:hyperlink>
    </w:p>
    <w:p w:rsidR="00CF22D0" w:rsidRPr="00CF22D0" w:rsidRDefault="002D473B" w:rsidP="00CF22D0">
      <w:pPr>
        <w:pStyle w:val="TOC1"/>
        <w:tabs>
          <w:tab w:val="right" w:leader="dot" w:pos="9062"/>
        </w:tabs>
        <w:spacing w:line="360" w:lineRule="auto"/>
        <w:rPr>
          <w:rFonts w:eastAsiaTheme="minorEastAsia"/>
          <w:b w:val="0"/>
          <w:bCs w:val="0"/>
          <w:caps w:val="0"/>
          <w:noProof/>
          <w:sz w:val="22"/>
          <w:szCs w:val="22"/>
        </w:rPr>
      </w:pPr>
      <w:hyperlink w:anchor="_Toc386176120" w:history="1">
        <w:r w:rsidR="00CF22D0" w:rsidRPr="00CF22D0">
          <w:rPr>
            <w:rStyle w:val="Hyperlink"/>
            <w:noProof/>
          </w:rPr>
          <w:t>1. Korisnički zahtjevi</w:t>
        </w:r>
        <w:r w:rsidR="00CF22D0" w:rsidRPr="00CF22D0">
          <w:rPr>
            <w:noProof/>
            <w:webHidden/>
          </w:rPr>
          <w:tab/>
        </w:r>
        <w:r w:rsidRPr="00CF22D0">
          <w:rPr>
            <w:noProof/>
            <w:webHidden/>
          </w:rPr>
          <w:fldChar w:fldCharType="begin"/>
        </w:r>
        <w:r w:rsidR="00CF22D0" w:rsidRPr="00CF22D0">
          <w:rPr>
            <w:noProof/>
            <w:webHidden/>
          </w:rPr>
          <w:instrText xml:space="preserve"> PAGEREF _Toc386176120 \h </w:instrText>
        </w:r>
        <w:r w:rsidRPr="00CF22D0">
          <w:rPr>
            <w:noProof/>
            <w:webHidden/>
          </w:rPr>
        </w:r>
        <w:r w:rsidRPr="00CF22D0">
          <w:rPr>
            <w:noProof/>
            <w:webHidden/>
          </w:rPr>
          <w:fldChar w:fldCharType="separate"/>
        </w:r>
        <w:r w:rsidR="00CF22D0" w:rsidRPr="00CF22D0">
          <w:rPr>
            <w:noProof/>
            <w:webHidden/>
          </w:rPr>
          <w:t>3</w:t>
        </w:r>
        <w:r w:rsidRPr="00CF22D0">
          <w:rPr>
            <w:noProof/>
            <w:webHidden/>
          </w:rPr>
          <w:fldChar w:fldCharType="end"/>
        </w:r>
      </w:hyperlink>
    </w:p>
    <w:p w:rsidR="00CF22D0" w:rsidRPr="00CF22D0" w:rsidRDefault="002D473B" w:rsidP="00CF22D0">
      <w:pPr>
        <w:pStyle w:val="TOC2"/>
        <w:tabs>
          <w:tab w:val="right" w:leader="dot" w:pos="9062"/>
        </w:tabs>
        <w:spacing w:line="360" w:lineRule="auto"/>
        <w:rPr>
          <w:rFonts w:eastAsiaTheme="minorEastAsia"/>
          <w:smallCaps w:val="0"/>
          <w:noProof/>
          <w:sz w:val="22"/>
          <w:szCs w:val="22"/>
        </w:rPr>
      </w:pPr>
      <w:hyperlink w:anchor="_Toc386176121" w:history="1">
        <w:r w:rsidR="00CF22D0" w:rsidRPr="00CF22D0">
          <w:rPr>
            <w:rStyle w:val="Hyperlink"/>
            <w:noProof/>
          </w:rPr>
          <w:t>1.1. Funkcionalnost aplikacije</w:t>
        </w:r>
        <w:r w:rsidR="00CF22D0" w:rsidRPr="00CF22D0">
          <w:rPr>
            <w:noProof/>
            <w:webHidden/>
          </w:rPr>
          <w:tab/>
        </w:r>
        <w:r w:rsidRPr="00CF22D0">
          <w:rPr>
            <w:noProof/>
            <w:webHidden/>
          </w:rPr>
          <w:fldChar w:fldCharType="begin"/>
        </w:r>
        <w:r w:rsidR="00CF22D0" w:rsidRPr="00CF22D0">
          <w:rPr>
            <w:noProof/>
            <w:webHidden/>
          </w:rPr>
          <w:instrText xml:space="preserve"> PAGEREF _Toc386176121 \h </w:instrText>
        </w:r>
        <w:r w:rsidRPr="00CF22D0">
          <w:rPr>
            <w:noProof/>
            <w:webHidden/>
          </w:rPr>
        </w:r>
        <w:r w:rsidRPr="00CF22D0">
          <w:rPr>
            <w:noProof/>
            <w:webHidden/>
          </w:rPr>
          <w:fldChar w:fldCharType="separate"/>
        </w:r>
        <w:r w:rsidR="00CF22D0" w:rsidRPr="00CF22D0">
          <w:rPr>
            <w:noProof/>
            <w:webHidden/>
          </w:rPr>
          <w:t>3</w:t>
        </w:r>
        <w:r w:rsidRPr="00CF22D0">
          <w:rPr>
            <w:noProof/>
            <w:webHidden/>
          </w:rPr>
          <w:fldChar w:fldCharType="end"/>
        </w:r>
      </w:hyperlink>
    </w:p>
    <w:p w:rsidR="00CF22D0" w:rsidRPr="00CF22D0" w:rsidRDefault="002D473B" w:rsidP="00CF22D0">
      <w:pPr>
        <w:pStyle w:val="TOC1"/>
        <w:tabs>
          <w:tab w:val="right" w:leader="dot" w:pos="9062"/>
        </w:tabs>
        <w:spacing w:line="360" w:lineRule="auto"/>
        <w:rPr>
          <w:rFonts w:eastAsiaTheme="minorEastAsia"/>
          <w:b w:val="0"/>
          <w:bCs w:val="0"/>
          <w:caps w:val="0"/>
          <w:noProof/>
          <w:sz w:val="22"/>
          <w:szCs w:val="22"/>
        </w:rPr>
      </w:pPr>
      <w:hyperlink w:anchor="_Toc386176122" w:history="1">
        <w:r w:rsidR="00CF22D0" w:rsidRPr="00CF22D0">
          <w:rPr>
            <w:rStyle w:val="Hyperlink"/>
            <w:noProof/>
          </w:rPr>
          <w:t>2. Plan projekta</w:t>
        </w:r>
        <w:r w:rsidR="00CF22D0" w:rsidRPr="00CF22D0">
          <w:rPr>
            <w:noProof/>
            <w:webHidden/>
          </w:rPr>
          <w:tab/>
        </w:r>
        <w:r w:rsidRPr="00CF22D0">
          <w:rPr>
            <w:noProof/>
            <w:webHidden/>
          </w:rPr>
          <w:fldChar w:fldCharType="begin"/>
        </w:r>
        <w:r w:rsidR="00CF22D0" w:rsidRPr="00CF22D0">
          <w:rPr>
            <w:noProof/>
            <w:webHidden/>
          </w:rPr>
          <w:instrText xml:space="preserve"> PAGEREF _Toc386176122 \h </w:instrText>
        </w:r>
        <w:r w:rsidRPr="00CF22D0">
          <w:rPr>
            <w:noProof/>
            <w:webHidden/>
          </w:rPr>
        </w:r>
        <w:r w:rsidRPr="00CF22D0">
          <w:rPr>
            <w:noProof/>
            <w:webHidden/>
          </w:rPr>
          <w:fldChar w:fldCharType="separate"/>
        </w:r>
        <w:r w:rsidR="00CF22D0" w:rsidRPr="00CF22D0">
          <w:rPr>
            <w:noProof/>
            <w:webHidden/>
          </w:rPr>
          <w:t>4</w:t>
        </w:r>
        <w:r w:rsidRPr="00CF22D0">
          <w:rPr>
            <w:noProof/>
            <w:webHidden/>
          </w:rPr>
          <w:fldChar w:fldCharType="end"/>
        </w:r>
      </w:hyperlink>
    </w:p>
    <w:p w:rsidR="00CF22D0" w:rsidRPr="00CF22D0" w:rsidRDefault="002D473B" w:rsidP="00CF22D0">
      <w:pPr>
        <w:pStyle w:val="TOC2"/>
        <w:tabs>
          <w:tab w:val="right" w:leader="dot" w:pos="9062"/>
        </w:tabs>
        <w:spacing w:line="360" w:lineRule="auto"/>
        <w:rPr>
          <w:rFonts w:eastAsiaTheme="minorEastAsia"/>
          <w:smallCaps w:val="0"/>
          <w:noProof/>
          <w:sz w:val="22"/>
          <w:szCs w:val="22"/>
        </w:rPr>
      </w:pPr>
      <w:hyperlink w:anchor="_Toc386176123" w:history="1">
        <w:r w:rsidR="00CF22D0" w:rsidRPr="00CF22D0">
          <w:rPr>
            <w:rStyle w:val="Hyperlink"/>
            <w:noProof/>
          </w:rPr>
          <w:t>2.1. Projektni tim</w:t>
        </w:r>
        <w:r w:rsidR="00CF22D0" w:rsidRPr="00CF22D0">
          <w:rPr>
            <w:noProof/>
            <w:webHidden/>
          </w:rPr>
          <w:tab/>
        </w:r>
        <w:r w:rsidRPr="00CF22D0">
          <w:rPr>
            <w:noProof/>
            <w:webHidden/>
          </w:rPr>
          <w:fldChar w:fldCharType="begin"/>
        </w:r>
        <w:r w:rsidR="00CF22D0" w:rsidRPr="00CF22D0">
          <w:rPr>
            <w:noProof/>
            <w:webHidden/>
          </w:rPr>
          <w:instrText xml:space="preserve"> PAGEREF _Toc386176123 \h </w:instrText>
        </w:r>
        <w:r w:rsidRPr="00CF22D0">
          <w:rPr>
            <w:noProof/>
            <w:webHidden/>
          </w:rPr>
        </w:r>
        <w:r w:rsidRPr="00CF22D0">
          <w:rPr>
            <w:noProof/>
            <w:webHidden/>
          </w:rPr>
          <w:fldChar w:fldCharType="separate"/>
        </w:r>
        <w:r w:rsidR="00CF22D0" w:rsidRPr="00CF22D0">
          <w:rPr>
            <w:noProof/>
            <w:webHidden/>
          </w:rPr>
          <w:t>4</w:t>
        </w:r>
        <w:r w:rsidRPr="00CF22D0">
          <w:rPr>
            <w:noProof/>
            <w:webHidden/>
          </w:rPr>
          <w:fldChar w:fldCharType="end"/>
        </w:r>
      </w:hyperlink>
    </w:p>
    <w:p w:rsidR="00CF22D0" w:rsidRPr="00CF22D0" w:rsidRDefault="002D473B" w:rsidP="00CF22D0">
      <w:pPr>
        <w:pStyle w:val="TOC2"/>
        <w:tabs>
          <w:tab w:val="right" w:leader="dot" w:pos="9062"/>
        </w:tabs>
        <w:spacing w:line="360" w:lineRule="auto"/>
        <w:rPr>
          <w:rFonts w:eastAsiaTheme="minorEastAsia"/>
          <w:smallCaps w:val="0"/>
          <w:noProof/>
          <w:sz w:val="22"/>
          <w:szCs w:val="22"/>
        </w:rPr>
      </w:pPr>
      <w:hyperlink w:anchor="_Toc386176124" w:history="1">
        <w:r w:rsidR="00CF22D0" w:rsidRPr="00CF22D0">
          <w:rPr>
            <w:rStyle w:val="Hyperlink"/>
            <w:noProof/>
          </w:rPr>
          <w:t>2.2. Proračun projekta</w:t>
        </w:r>
        <w:r w:rsidR="00CF22D0" w:rsidRPr="00CF22D0">
          <w:rPr>
            <w:noProof/>
            <w:webHidden/>
          </w:rPr>
          <w:tab/>
        </w:r>
        <w:r w:rsidRPr="00CF22D0">
          <w:rPr>
            <w:noProof/>
            <w:webHidden/>
          </w:rPr>
          <w:fldChar w:fldCharType="begin"/>
        </w:r>
        <w:r w:rsidR="00CF22D0" w:rsidRPr="00CF22D0">
          <w:rPr>
            <w:noProof/>
            <w:webHidden/>
          </w:rPr>
          <w:instrText xml:space="preserve"> PAGEREF _Toc386176124 \h </w:instrText>
        </w:r>
        <w:r w:rsidRPr="00CF22D0">
          <w:rPr>
            <w:noProof/>
            <w:webHidden/>
          </w:rPr>
        </w:r>
        <w:r w:rsidRPr="00CF22D0">
          <w:rPr>
            <w:noProof/>
            <w:webHidden/>
          </w:rPr>
          <w:fldChar w:fldCharType="separate"/>
        </w:r>
        <w:r w:rsidR="00CF22D0" w:rsidRPr="00CF22D0">
          <w:rPr>
            <w:noProof/>
            <w:webHidden/>
          </w:rPr>
          <w:t>6</w:t>
        </w:r>
        <w:r w:rsidRPr="00CF22D0">
          <w:rPr>
            <w:noProof/>
            <w:webHidden/>
          </w:rPr>
          <w:fldChar w:fldCharType="end"/>
        </w:r>
      </w:hyperlink>
    </w:p>
    <w:p w:rsidR="00CF22D0" w:rsidRPr="00CF22D0" w:rsidRDefault="002D473B" w:rsidP="00CF22D0">
      <w:pPr>
        <w:pStyle w:val="TOC3"/>
        <w:tabs>
          <w:tab w:val="right" w:leader="dot" w:pos="9062"/>
        </w:tabs>
        <w:spacing w:line="360" w:lineRule="auto"/>
        <w:rPr>
          <w:rFonts w:eastAsiaTheme="minorEastAsia"/>
          <w:i w:val="0"/>
          <w:iCs w:val="0"/>
          <w:noProof/>
          <w:sz w:val="22"/>
          <w:szCs w:val="22"/>
        </w:rPr>
      </w:pPr>
      <w:hyperlink w:anchor="_Toc386176125" w:history="1">
        <w:r w:rsidR="00CF22D0" w:rsidRPr="00CF22D0">
          <w:rPr>
            <w:rStyle w:val="Hyperlink"/>
            <w:noProof/>
          </w:rPr>
          <w:t>2.2.1. Analiza korisničkih zahtjeva</w:t>
        </w:r>
        <w:r w:rsidR="00CF22D0" w:rsidRPr="00CF22D0">
          <w:rPr>
            <w:noProof/>
            <w:webHidden/>
          </w:rPr>
          <w:tab/>
        </w:r>
        <w:r w:rsidRPr="00CF22D0">
          <w:rPr>
            <w:noProof/>
            <w:webHidden/>
          </w:rPr>
          <w:fldChar w:fldCharType="begin"/>
        </w:r>
        <w:r w:rsidR="00CF22D0" w:rsidRPr="00CF22D0">
          <w:rPr>
            <w:noProof/>
            <w:webHidden/>
          </w:rPr>
          <w:instrText xml:space="preserve"> PAGEREF _Toc386176125 \h </w:instrText>
        </w:r>
        <w:r w:rsidRPr="00CF22D0">
          <w:rPr>
            <w:noProof/>
            <w:webHidden/>
          </w:rPr>
        </w:r>
        <w:r w:rsidRPr="00CF22D0">
          <w:rPr>
            <w:noProof/>
            <w:webHidden/>
          </w:rPr>
          <w:fldChar w:fldCharType="separate"/>
        </w:r>
        <w:r w:rsidR="00CF22D0" w:rsidRPr="00CF22D0">
          <w:rPr>
            <w:noProof/>
            <w:webHidden/>
          </w:rPr>
          <w:t>6</w:t>
        </w:r>
        <w:r w:rsidRPr="00CF22D0">
          <w:rPr>
            <w:noProof/>
            <w:webHidden/>
          </w:rPr>
          <w:fldChar w:fldCharType="end"/>
        </w:r>
      </w:hyperlink>
    </w:p>
    <w:p w:rsidR="00CF22D0" w:rsidRPr="00CF22D0" w:rsidRDefault="002D473B" w:rsidP="00CF22D0">
      <w:pPr>
        <w:pStyle w:val="TOC3"/>
        <w:tabs>
          <w:tab w:val="right" w:leader="dot" w:pos="9062"/>
        </w:tabs>
        <w:spacing w:line="360" w:lineRule="auto"/>
        <w:rPr>
          <w:rFonts w:eastAsiaTheme="minorEastAsia"/>
          <w:i w:val="0"/>
          <w:iCs w:val="0"/>
          <w:noProof/>
          <w:sz w:val="22"/>
          <w:szCs w:val="22"/>
        </w:rPr>
      </w:pPr>
      <w:hyperlink w:anchor="_Toc386176126" w:history="1">
        <w:r w:rsidR="00CF22D0" w:rsidRPr="00CF22D0">
          <w:rPr>
            <w:rStyle w:val="Hyperlink"/>
            <w:noProof/>
          </w:rPr>
          <w:t>2.2.2. Izrada tehničke dokumentacije sa svim pripadnim UML dijagramima i modelima</w:t>
        </w:r>
        <w:r w:rsidR="00CF22D0" w:rsidRPr="00CF22D0">
          <w:rPr>
            <w:noProof/>
            <w:webHidden/>
          </w:rPr>
          <w:tab/>
        </w:r>
        <w:r w:rsidRPr="00CF22D0">
          <w:rPr>
            <w:noProof/>
            <w:webHidden/>
          </w:rPr>
          <w:fldChar w:fldCharType="begin"/>
        </w:r>
        <w:r w:rsidR="00CF22D0" w:rsidRPr="00CF22D0">
          <w:rPr>
            <w:noProof/>
            <w:webHidden/>
          </w:rPr>
          <w:instrText xml:space="preserve"> PAGEREF _Toc386176126 \h </w:instrText>
        </w:r>
        <w:r w:rsidRPr="00CF22D0">
          <w:rPr>
            <w:noProof/>
            <w:webHidden/>
          </w:rPr>
        </w:r>
        <w:r w:rsidRPr="00CF22D0">
          <w:rPr>
            <w:noProof/>
            <w:webHidden/>
          </w:rPr>
          <w:fldChar w:fldCharType="separate"/>
        </w:r>
        <w:r w:rsidR="00CF22D0" w:rsidRPr="00CF22D0">
          <w:rPr>
            <w:noProof/>
            <w:webHidden/>
          </w:rPr>
          <w:t>6</w:t>
        </w:r>
        <w:r w:rsidRPr="00CF22D0">
          <w:rPr>
            <w:noProof/>
            <w:webHidden/>
          </w:rPr>
          <w:fldChar w:fldCharType="end"/>
        </w:r>
      </w:hyperlink>
    </w:p>
    <w:p w:rsidR="00CF22D0" w:rsidRPr="00CF22D0" w:rsidRDefault="002D473B" w:rsidP="00CF22D0">
      <w:pPr>
        <w:pStyle w:val="TOC3"/>
        <w:tabs>
          <w:tab w:val="right" w:leader="dot" w:pos="9062"/>
        </w:tabs>
        <w:spacing w:line="360" w:lineRule="auto"/>
        <w:rPr>
          <w:rFonts w:eastAsiaTheme="minorEastAsia"/>
          <w:i w:val="0"/>
          <w:iCs w:val="0"/>
          <w:noProof/>
          <w:sz w:val="22"/>
          <w:szCs w:val="22"/>
        </w:rPr>
      </w:pPr>
      <w:hyperlink w:anchor="_Toc386176127" w:history="1">
        <w:r w:rsidR="00CF22D0" w:rsidRPr="00CF22D0">
          <w:rPr>
            <w:rStyle w:val="Hyperlink"/>
            <w:noProof/>
          </w:rPr>
          <w:t>2.2.3. Izrada aplikacije i dovršavanje dokumentacije</w:t>
        </w:r>
        <w:r w:rsidR="00CF22D0" w:rsidRPr="00CF22D0">
          <w:rPr>
            <w:noProof/>
            <w:webHidden/>
          </w:rPr>
          <w:tab/>
        </w:r>
        <w:r w:rsidRPr="00CF22D0">
          <w:rPr>
            <w:noProof/>
            <w:webHidden/>
          </w:rPr>
          <w:fldChar w:fldCharType="begin"/>
        </w:r>
        <w:r w:rsidR="00CF22D0" w:rsidRPr="00CF22D0">
          <w:rPr>
            <w:noProof/>
            <w:webHidden/>
          </w:rPr>
          <w:instrText xml:space="preserve"> PAGEREF _Toc386176127 \h </w:instrText>
        </w:r>
        <w:r w:rsidRPr="00CF22D0">
          <w:rPr>
            <w:noProof/>
            <w:webHidden/>
          </w:rPr>
        </w:r>
        <w:r w:rsidRPr="00CF22D0">
          <w:rPr>
            <w:noProof/>
            <w:webHidden/>
          </w:rPr>
          <w:fldChar w:fldCharType="separate"/>
        </w:r>
        <w:r w:rsidR="00CF22D0" w:rsidRPr="00CF22D0">
          <w:rPr>
            <w:noProof/>
            <w:webHidden/>
          </w:rPr>
          <w:t>7</w:t>
        </w:r>
        <w:r w:rsidRPr="00CF22D0">
          <w:rPr>
            <w:noProof/>
            <w:webHidden/>
          </w:rPr>
          <w:fldChar w:fldCharType="end"/>
        </w:r>
      </w:hyperlink>
    </w:p>
    <w:p w:rsidR="00CF22D0" w:rsidRPr="00CF22D0" w:rsidRDefault="002D473B" w:rsidP="00CF22D0">
      <w:pPr>
        <w:pStyle w:val="TOC3"/>
        <w:tabs>
          <w:tab w:val="right" w:leader="dot" w:pos="9062"/>
        </w:tabs>
        <w:spacing w:line="360" w:lineRule="auto"/>
        <w:rPr>
          <w:rFonts w:eastAsiaTheme="minorEastAsia"/>
          <w:i w:val="0"/>
          <w:iCs w:val="0"/>
          <w:noProof/>
          <w:sz w:val="22"/>
          <w:szCs w:val="22"/>
        </w:rPr>
      </w:pPr>
      <w:hyperlink w:anchor="_Toc386176128" w:history="1">
        <w:r w:rsidR="00CF22D0" w:rsidRPr="00CF22D0">
          <w:rPr>
            <w:rStyle w:val="Hyperlink"/>
            <w:noProof/>
          </w:rPr>
          <w:t>2.2.4. Testiranje informacijskog sustava u poslovnom sustavu</w:t>
        </w:r>
        <w:r w:rsidR="00CF22D0" w:rsidRPr="00CF22D0">
          <w:rPr>
            <w:noProof/>
            <w:webHidden/>
          </w:rPr>
          <w:tab/>
        </w:r>
        <w:r w:rsidRPr="00CF22D0">
          <w:rPr>
            <w:noProof/>
            <w:webHidden/>
          </w:rPr>
          <w:fldChar w:fldCharType="begin"/>
        </w:r>
        <w:r w:rsidR="00CF22D0" w:rsidRPr="00CF22D0">
          <w:rPr>
            <w:noProof/>
            <w:webHidden/>
          </w:rPr>
          <w:instrText xml:space="preserve"> PAGEREF _Toc386176128 \h </w:instrText>
        </w:r>
        <w:r w:rsidRPr="00CF22D0">
          <w:rPr>
            <w:noProof/>
            <w:webHidden/>
          </w:rPr>
        </w:r>
        <w:r w:rsidRPr="00CF22D0">
          <w:rPr>
            <w:noProof/>
            <w:webHidden/>
          </w:rPr>
          <w:fldChar w:fldCharType="separate"/>
        </w:r>
        <w:r w:rsidR="00CF22D0" w:rsidRPr="00CF22D0">
          <w:rPr>
            <w:noProof/>
            <w:webHidden/>
          </w:rPr>
          <w:t>9</w:t>
        </w:r>
        <w:r w:rsidRPr="00CF22D0">
          <w:rPr>
            <w:noProof/>
            <w:webHidden/>
          </w:rPr>
          <w:fldChar w:fldCharType="end"/>
        </w:r>
      </w:hyperlink>
    </w:p>
    <w:p w:rsidR="00CF22D0" w:rsidRPr="00CF22D0" w:rsidRDefault="002D473B" w:rsidP="00CF22D0">
      <w:pPr>
        <w:pStyle w:val="TOC3"/>
        <w:tabs>
          <w:tab w:val="right" w:leader="dot" w:pos="9062"/>
        </w:tabs>
        <w:spacing w:line="360" w:lineRule="auto"/>
        <w:rPr>
          <w:rFonts w:eastAsiaTheme="minorEastAsia"/>
          <w:i w:val="0"/>
          <w:iCs w:val="0"/>
          <w:noProof/>
          <w:sz w:val="22"/>
          <w:szCs w:val="22"/>
        </w:rPr>
      </w:pPr>
      <w:hyperlink w:anchor="_Toc386176129" w:history="1">
        <w:r w:rsidR="00CF22D0" w:rsidRPr="00CF22D0">
          <w:rPr>
            <w:rStyle w:val="Hyperlink"/>
            <w:noProof/>
          </w:rPr>
          <w:t>2.2.5. Uvođenje sustava i edukacija zaposlenika za rad</w:t>
        </w:r>
        <w:r w:rsidR="00CF22D0" w:rsidRPr="00CF22D0">
          <w:rPr>
            <w:noProof/>
            <w:webHidden/>
          </w:rPr>
          <w:tab/>
        </w:r>
        <w:r w:rsidRPr="00CF22D0">
          <w:rPr>
            <w:noProof/>
            <w:webHidden/>
          </w:rPr>
          <w:fldChar w:fldCharType="begin"/>
        </w:r>
        <w:r w:rsidR="00CF22D0" w:rsidRPr="00CF22D0">
          <w:rPr>
            <w:noProof/>
            <w:webHidden/>
          </w:rPr>
          <w:instrText xml:space="preserve"> PAGEREF _Toc386176129 \h </w:instrText>
        </w:r>
        <w:r w:rsidRPr="00CF22D0">
          <w:rPr>
            <w:noProof/>
            <w:webHidden/>
          </w:rPr>
        </w:r>
        <w:r w:rsidRPr="00CF22D0">
          <w:rPr>
            <w:noProof/>
            <w:webHidden/>
          </w:rPr>
          <w:fldChar w:fldCharType="separate"/>
        </w:r>
        <w:r w:rsidR="00CF22D0" w:rsidRPr="00CF22D0">
          <w:rPr>
            <w:noProof/>
            <w:webHidden/>
          </w:rPr>
          <w:t>9</w:t>
        </w:r>
        <w:r w:rsidRPr="00CF22D0">
          <w:rPr>
            <w:noProof/>
            <w:webHidden/>
          </w:rPr>
          <w:fldChar w:fldCharType="end"/>
        </w:r>
      </w:hyperlink>
    </w:p>
    <w:p w:rsidR="00CF22D0" w:rsidRPr="00CF22D0" w:rsidRDefault="002D473B" w:rsidP="00CF22D0">
      <w:pPr>
        <w:pStyle w:val="TOC1"/>
        <w:tabs>
          <w:tab w:val="right" w:leader="dot" w:pos="9062"/>
        </w:tabs>
        <w:spacing w:line="360" w:lineRule="auto"/>
        <w:rPr>
          <w:rFonts w:eastAsiaTheme="minorEastAsia"/>
          <w:b w:val="0"/>
          <w:bCs w:val="0"/>
          <w:caps w:val="0"/>
          <w:noProof/>
          <w:sz w:val="22"/>
          <w:szCs w:val="22"/>
        </w:rPr>
      </w:pPr>
      <w:hyperlink w:anchor="_Toc386176130" w:history="1">
        <w:r w:rsidR="00CF22D0" w:rsidRPr="00CF22D0">
          <w:rPr>
            <w:rStyle w:val="Hyperlink"/>
            <w:noProof/>
          </w:rPr>
          <w:t>3. Ponuda naručitelju</w:t>
        </w:r>
        <w:r w:rsidR="00CF22D0" w:rsidRPr="00CF22D0">
          <w:rPr>
            <w:noProof/>
            <w:webHidden/>
          </w:rPr>
          <w:tab/>
        </w:r>
        <w:r w:rsidRPr="00CF22D0">
          <w:rPr>
            <w:noProof/>
            <w:webHidden/>
          </w:rPr>
          <w:fldChar w:fldCharType="begin"/>
        </w:r>
        <w:r w:rsidR="00CF22D0" w:rsidRPr="00CF22D0">
          <w:rPr>
            <w:noProof/>
            <w:webHidden/>
          </w:rPr>
          <w:instrText xml:space="preserve"> PAGEREF _Toc386176130 \h </w:instrText>
        </w:r>
        <w:r w:rsidRPr="00CF22D0">
          <w:rPr>
            <w:noProof/>
            <w:webHidden/>
          </w:rPr>
        </w:r>
        <w:r w:rsidRPr="00CF22D0">
          <w:rPr>
            <w:noProof/>
            <w:webHidden/>
          </w:rPr>
          <w:fldChar w:fldCharType="separate"/>
        </w:r>
        <w:r w:rsidR="00CF22D0" w:rsidRPr="00CF22D0">
          <w:rPr>
            <w:noProof/>
            <w:webHidden/>
          </w:rPr>
          <w:t>11</w:t>
        </w:r>
        <w:r w:rsidRPr="00CF22D0">
          <w:rPr>
            <w:noProof/>
            <w:webHidden/>
          </w:rPr>
          <w:fldChar w:fldCharType="end"/>
        </w:r>
      </w:hyperlink>
    </w:p>
    <w:p w:rsidR="007B13E6" w:rsidRPr="00CF22D0" w:rsidRDefault="002D473B" w:rsidP="00CF22D0">
      <w:pPr>
        <w:spacing w:line="360" w:lineRule="auto"/>
      </w:pPr>
      <w:r w:rsidRPr="00CF22D0">
        <w:fldChar w:fldCharType="end"/>
      </w:r>
    </w:p>
    <w:p w:rsidR="00316087" w:rsidRPr="00CF22D0" w:rsidRDefault="00316087" w:rsidP="00CF22D0">
      <w:pPr>
        <w:pStyle w:val="Heading1"/>
        <w:spacing w:line="360" w:lineRule="auto"/>
        <w:rPr>
          <w:rFonts w:ascii="Times New Roman" w:hAnsi="Times New Roman"/>
          <w:sz w:val="24"/>
        </w:rPr>
        <w:sectPr w:rsidR="00316087" w:rsidRPr="00CF22D0"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7A7E04" w:rsidRPr="003202CC" w:rsidRDefault="007A7E04" w:rsidP="005C2C13">
      <w:pPr>
        <w:pStyle w:val="Heading1"/>
        <w:spacing w:line="360" w:lineRule="auto"/>
        <w:rPr>
          <w:rFonts w:ascii="Arial" w:hAnsi="Arial" w:cs="Arial"/>
          <w:b w:val="0"/>
        </w:rPr>
      </w:pPr>
      <w:bookmarkStart w:id="9" w:name="_Toc386176119"/>
      <w:bookmarkEnd w:id="1"/>
      <w:bookmarkEnd w:id="2"/>
      <w:bookmarkEnd w:id="3"/>
      <w:bookmarkEnd w:id="4"/>
      <w:bookmarkEnd w:id="5"/>
      <w:bookmarkEnd w:id="6"/>
      <w:bookmarkEnd w:id="7"/>
      <w:bookmarkEnd w:id="8"/>
      <w:r w:rsidRPr="003202CC">
        <w:rPr>
          <w:rFonts w:ascii="Arial" w:hAnsi="Arial" w:cs="Arial"/>
        </w:rPr>
        <w:lastRenderedPageBreak/>
        <w:t>Uvod</w:t>
      </w:r>
      <w:bookmarkEnd w:id="9"/>
    </w:p>
    <w:p w:rsidR="007A7E04" w:rsidRPr="007A7E04" w:rsidRDefault="007A7E04" w:rsidP="005C2C13">
      <w:pPr>
        <w:spacing w:line="360" w:lineRule="auto"/>
        <w:jc w:val="center"/>
        <w:rPr>
          <w:rFonts w:ascii="Arial" w:hAnsi="Arial" w:cs="Arial"/>
          <w:b/>
          <w:sz w:val="28"/>
        </w:rPr>
      </w:pPr>
    </w:p>
    <w:p w:rsidR="00B830F6" w:rsidRDefault="00B830F6" w:rsidP="005C2C13">
      <w:pPr>
        <w:spacing w:line="360" w:lineRule="auto"/>
        <w:ind w:firstLine="708"/>
        <w:jc w:val="both"/>
      </w:pPr>
      <w:r>
        <w:t>U projektnoj dokumentaciji</w:t>
      </w:r>
      <w:r w:rsidRPr="00AE6BB0">
        <w:t xml:space="preserve"> </w:t>
      </w:r>
      <w:r>
        <w:t>navesti ćemo neke</w:t>
      </w:r>
      <w:r w:rsidRPr="00AE6BB0">
        <w:t xml:space="preserve"> korisničk</w:t>
      </w:r>
      <w:r>
        <w:t>e</w:t>
      </w:r>
      <w:r w:rsidRPr="00AE6BB0">
        <w:t xml:space="preserve"> zahtjev</w:t>
      </w:r>
      <w:r>
        <w:t>e</w:t>
      </w:r>
      <w:r w:rsidRPr="00AE6BB0">
        <w:t>, izn</w:t>
      </w:r>
      <w:r>
        <w:t>ijeti informacije</w:t>
      </w:r>
      <w:r w:rsidRPr="00AE6BB0">
        <w:t xml:space="preserve"> o projektnom timu</w:t>
      </w:r>
      <w:r>
        <w:t xml:space="preserve"> koji su sudjelovali u stvaranju ovog projekta, navesti vrijeme  potrebno za izradu pojedinog dijela projekta, navesti budžet potreban za stvaranje ovakvog jednog projekta i u konačnici prikazati ponudu za kupca ove aplikacije</w:t>
      </w:r>
      <w:r w:rsidRPr="00AE6BB0">
        <w:t xml:space="preserve">. </w:t>
      </w:r>
    </w:p>
    <w:p w:rsidR="00B830F6" w:rsidRDefault="00B830F6" w:rsidP="005C2C13">
      <w:pPr>
        <w:pStyle w:val="Tekst"/>
        <w:ind w:firstLine="708"/>
      </w:pPr>
      <w:r>
        <w:t>Naš projektni zadatak koji smo osmislili te u krajnosti i odabrali da ćemo napraviti odnosno obraditi za projekt iz kolegija „Programsko inženjerstvo“ jest stvaranje aplikacije pomoću koje će biti lakše vođenje videoteke. U smislu „vođenja“ videoteke mislimo na unos podataka od autoriziranih korisnika te prikaz raznih izvještaja proizvedenih na osnovu unesenih podataka koje je naravno moguće ispisati.</w:t>
      </w:r>
    </w:p>
    <w:p w:rsidR="00B830F6" w:rsidRPr="00AE6BB0" w:rsidRDefault="00AA6E84" w:rsidP="005C2C13">
      <w:pPr>
        <w:spacing w:line="360" w:lineRule="auto"/>
        <w:ind w:firstLine="708"/>
        <w:jc w:val="both"/>
      </w:pPr>
      <w:r>
        <w:t xml:space="preserve">Da bi to ostvarili sastavili smo tim koji se </w:t>
      </w:r>
      <w:r w:rsidR="00B830F6" w:rsidRPr="00AE6BB0">
        <w:t xml:space="preserve">sastoji od 5 studenata koji </w:t>
      </w:r>
      <w:r>
        <w:t xml:space="preserve">će </w:t>
      </w:r>
      <w:r w:rsidR="00B830F6" w:rsidRPr="00AE6BB0">
        <w:t>rad</w:t>
      </w:r>
      <w:r>
        <w:t>iti na projektu</w:t>
      </w:r>
      <w:r w:rsidR="00B830F6" w:rsidRPr="00AE6BB0">
        <w:t>.</w:t>
      </w:r>
      <w:r>
        <w:t xml:space="preserve"> Samu izradu projekta možemo podijeliti u faze:</w:t>
      </w:r>
    </w:p>
    <w:p w:rsidR="00B830F6" w:rsidRPr="00AE6BB0" w:rsidRDefault="00B830F6" w:rsidP="005C2C13">
      <w:pPr>
        <w:pStyle w:val="ListParagraph"/>
        <w:numPr>
          <w:ilvl w:val="0"/>
          <w:numId w:val="18"/>
        </w:numPr>
        <w:spacing w:line="360" w:lineRule="auto"/>
        <w:jc w:val="both"/>
        <w:rPr>
          <w:szCs w:val="24"/>
        </w:rPr>
      </w:pPr>
      <w:r w:rsidRPr="00AE6BB0">
        <w:rPr>
          <w:szCs w:val="24"/>
        </w:rPr>
        <w:t>Planiranje projekta</w:t>
      </w:r>
    </w:p>
    <w:p w:rsidR="00B830F6" w:rsidRPr="00AE6BB0" w:rsidRDefault="00B830F6" w:rsidP="005C2C13">
      <w:pPr>
        <w:pStyle w:val="ListParagraph"/>
        <w:numPr>
          <w:ilvl w:val="0"/>
          <w:numId w:val="18"/>
        </w:numPr>
        <w:spacing w:line="360" w:lineRule="auto"/>
        <w:jc w:val="both"/>
        <w:rPr>
          <w:szCs w:val="24"/>
        </w:rPr>
      </w:pPr>
      <w:r w:rsidRPr="00AE6BB0">
        <w:rPr>
          <w:szCs w:val="24"/>
        </w:rPr>
        <w:t>Modeliranje projekta</w:t>
      </w:r>
    </w:p>
    <w:p w:rsidR="00B830F6" w:rsidRPr="00AE6BB0" w:rsidRDefault="00B830F6" w:rsidP="005C2C13">
      <w:pPr>
        <w:pStyle w:val="ListParagraph"/>
        <w:numPr>
          <w:ilvl w:val="0"/>
          <w:numId w:val="18"/>
        </w:numPr>
        <w:spacing w:line="360" w:lineRule="auto"/>
        <w:jc w:val="both"/>
        <w:rPr>
          <w:szCs w:val="24"/>
        </w:rPr>
      </w:pPr>
      <w:r w:rsidRPr="00AE6BB0">
        <w:rPr>
          <w:szCs w:val="24"/>
        </w:rPr>
        <w:t>Realizacija projekta</w:t>
      </w:r>
    </w:p>
    <w:p w:rsidR="00B830F6" w:rsidRPr="00AE6BB0" w:rsidRDefault="00B830F6" w:rsidP="005C2C13">
      <w:pPr>
        <w:spacing w:line="360" w:lineRule="auto"/>
        <w:jc w:val="both"/>
      </w:pPr>
      <w:r w:rsidRPr="00AE6BB0">
        <w:t>Zadatak čl</w:t>
      </w:r>
      <w:r>
        <w:t>a</w:t>
      </w:r>
      <w:r w:rsidRPr="00AE6BB0">
        <w:t>nova</w:t>
      </w:r>
      <w:r>
        <w:t xml:space="preserve"> </w:t>
      </w:r>
      <w:r w:rsidR="00AA6E84">
        <w:t xml:space="preserve">tima osim izrade same aplikacije i baze podataka je također </w:t>
      </w:r>
      <w:r w:rsidRPr="00AE6BB0">
        <w:t xml:space="preserve">i modeliranje problemske domene </w:t>
      </w:r>
      <w:r w:rsidR="00AA6E84">
        <w:t xml:space="preserve">prikazom </w:t>
      </w:r>
      <w:r w:rsidRPr="00AE6BB0">
        <w:t>UML dijagramima</w:t>
      </w:r>
      <w:r w:rsidR="00AA6E84">
        <w:t>, koja se nalazi u tehničkoj dokumentaciji aplikacije.</w:t>
      </w:r>
    </w:p>
    <w:p w:rsidR="00B830F6" w:rsidRDefault="00B830F6" w:rsidP="005C2C13">
      <w:pPr>
        <w:spacing w:line="360" w:lineRule="auto"/>
        <w:ind w:firstLine="708"/>
        <w:jc w:val="both"/>
      </w:pPr>
    </w:p>
    <w:p w:rsidR="007A7E04" w:rsidRPr="00AE6BB0" w:rsidRDefault="007A7E04" w:rsidP="005C2C13">
      <w:pPr>
        <w:spacing w:line="360" w:lineRule="auto"/>
        <w:jc w:val="both"/>
      </w:pPr>
    </w:p>
    <w:p w:rsidR="007A7E04" w:rsidRPr="00AE6BB0" w:rsidRDefault="007A7E04" w:rsidP="007A7E04">
      <w:pPr>
        <w:spacing w:line="360" w:lineRule="auto"/>
        <w:jc w:val="both"/>
      </w:pPr>
    </w:p>
    <w:p w:rsidR="007A7E04" w:rsidRPr="00AE6BB0" w:rsidRDefault="007A7E04" w:rsidP="007A7E04">
      <w:pPr>
        <w:spacing w:line="360" w:lineRule="auto"/>
        <w:jc w:val="both"/>
      </w:pPr>
    </w:p>
    <w:p w:rsidR="00B830F6" w:rsidRDefault="00B830F6">
      <w:pPr>
        <w:rPr>
          <w:rFonts w:ascii="Arial" w:hAnsi="Arial" w:cs="Arial"/>
          <w:sz w:val="28"/>
        </w:rPr>
      </w:pPr>
      <w:r>
        <w:rPr>
          <w:rFonts w:ascii="Arial" w:hAnsi="Arial" w:cs="Arial"/>
          <w:sz w:val="28"/>
        </w:rPr>
        <w:br w:type="page"/>
      </w:r>
    </w:p>
    <w:p w:rsidR="007A7E04" w:rsidRPr="003202CC" w:rsidRDefault="007A7E04" w:rsidP="005C2C13">
      <w:pPr>
        <w:pStyle w:val="Heading1"/>
        <w:spacing w:line="360" w:lineRule="auto"/>
        <w:rPr>
          <w:rFonts w:ascii="Arial" w:hAnsi="Arial" w:cs="Arial"/>
          <w:b w:val="0"/>
          <w:bCs w:val="0"/>
        </w:rPr>
      </w:pPr>
      <w:bookmarkStart w:id="10" w:name="_Toc386176120"/>
      <w:r w:rsidRPr="003202CC">
        <w:rPr>
          <w:rFonts w:ascii="Arial" w:hAnsi="Arial" w:cs="Arial"/>
        </w:rPr>
        <w:lastRenderedPageBreak/>
        <w:t>1. Korisnički zahtjevi</w:t>
      </w:r>
      <w:bookmarkEnd w:id="10"/>
    </w:p>
    <w:p w:rsidR="007A7E04" w:rsidRPr="00E60A9B" w:rsidRDefault="007A7E04" w:rsidP="005C2C13">
      <w:pPr>
        <w:spacing w:line="360" w:lineRule="auto"/>
        <w:jc w:val="both"/>
        <w:rPr>
          <w:rFonts w:ascii="Arial" w:hAnsi="Arial" w:cs="Arial"/>
          <w:b/>
          <w:bCs/>
          <w:sz w:val="28"/>
        </w:rPr>
      </w:pPr>
    </w:p>
    <w:p w:rsidR="00850127" w:rsidRDefault="00850127" w:rsidP="005C2C13">
      <w:pPr>
        <w:spacing w:line="360" w:lineRule="auto"/>
        <w:ind w:firstLine="708"/>
        <w:jc w:val="both"/>
      </w:pPr>
      <w:r>
        <w:t xml:space="preserve">Naravno, sam spomen na razvoj nekakve aplikacije povlači nekoliko teza za sobom, naravno jedan od njih moraju biti nekakvi zahtjevi koje će sama aplikacija morati ispunjavati ukoliko želi zadovoljiti korisnika, pa ih zovemo korisnički zahtjevi. Istina, možemo i „napamet“ krenuti raditi nekakvu aplikaciju bez konkretnih zahtjeva od korisnika ali to svakako ne bi bio ispravan potez uvijek je najbolje prvo ispitati područje i prikupiti neke informacije od korisnika što im predstavlja problem, oduzima najviše vremena u svakidašnjem poslu i </w:t>
      </w:r>
      <w:proofErr w:type="spellStart"/>
      <w:r>
        <w:t>sl</w:t>
      </w:r>
      <w:proofErr w:type="spellEnd"/>
      <w:r>
        <w:t xml:space="preserve">. Na osnovu tih informacija možemo osmisliti način kako ispuniti zahtjeve korisnika i pokušati u našoj aplikaciji ubrzati ili olakšati rad korisniku. </w:t>
      </w:r>
    </w:p>
    <w:p w:rsidR="00D05DBD" w:rsidRDefault="00D05DBD" w:rsidP="005C2C13">
      <w:pPr>
        <w:spacing w:line="360" w:lineRule="auto"/>
        <w:ind w:firstLine="708"/>
        <w:jc w:val="both"/>
      </w:pPr>
      <w:r>
        <w:t>Što se tiče našeg projekta Videoteka konkretne korisničke zahtjeve smo dobili od naših asistenata, ti korisnički zahtjevi su:</w:t>
      </w:r>
    </w:p>
    <w:p w:rsidR="00D05DBD" w:rsidRDefault="00D05DBD" w:rsidP="00D05DBD">
      <w:pPr>
        <w:pStyle w:val="ListParagraph"/>
        <w:numPr>
          <w:ilvl w:val="0"/>
          <w:numId w:val="29"/>
        </w:numPr>
        <w:spacing w:line="360" w:lineRule="auto"/>
        <w:jc w:val="both"/>
      </w:pPr>
      <w:r>
        <w:t>V</w:t>
      </w:r>
      <w:r w:rsidRPr="00D05DBD">
        <w:t>ođenj</w:t>
      </w:r>
      <w:r>
        <w:t>e</w:t>
      </w:r>
      <w:r w:rsidRPr="00D05DBD">
        <w:t xml:space="preserve"> evidencije članarine</w:t>
      </w:r>
    </w:p>
    <w:p w:rsidR="00D05DBD" w:rsidRDefault="00D05DBD" w:rsidP="00D05DBD">
      <w:pPr>
        <w:pStyle w:val="ListParagraph"/>
        <w:numPr>
          <w:ilvl w:val="0"/>
          <w:numId w:val="29"/>
        </w:numPr>
        <w:spacing w:line="360" w:lineRule="auto"/>
        <w:jc w:val="both"/>
      </w:pPr>
      <w:r>
        <w:t>Obavještenje članova putem mail-a</w:t>
      </w:r>
    </w:p>
    <w:p w:rsidR="00D05DBD" w:rsidRDefault="00D05DBD" w:rsidP="00D05DBD">
      <w:pPr>
        <w:pStyle w:val="ListParagraph"/>
        <w:numPr>
          <w:ilvl w:val="0"/>
          <w:numId w:val="29"/>
        </w:numPr>
        <w:spacing w:line="360" w:lineRule="auto"/>
        <w:jc w:val="both"/>
      </w:pPr>
      <w:r>
        <w:t>Izrada računa za članarinu</w:t>
      </w:r>
    </w:p>
    <w:p w:rsidR="00135EE9" w:rsidRDefault="00135EE9" w:rsidP="005C2C13">
      <w:pPr>
        <w:spacing w:line="360" w:lineRule="auto"/>
        <w:jc w:val="both"/>
      </w:pPr>
    </w:p>
    <w:p w:rsidR="00D05DBD" w:rsidRDefault="00D05DBD" w:rsidP="005C2C13">
      <w:pPr>
        <w:spacing w:line="360" w:lineRule="auto"/>
        <w:jc w:val="both"/>
      </w:pPr>
    </w:p>
    <w:p w:rsidR="007A7E04" w:rsidRPr="00135EE9" w:rsidRDefault="001872EA" w:rsidP="007E26A0">
      <w:pPr>
        <w:pStyle w:val="Heading2"/>
        <w:spacing w:after="120"/>
        <w:jc w:val="left"/>
        <w:rPr>
          <w:rFonts w:ascii="Arial" w:hAnsi="Arial" w:cs="Arial"/>
          <w:b w:val="0"/>
          <w:sz w:val="28"/>
        </w:rPr>
      </w:pPr>
      <w:bookmarkStart w:id="11" w:name="_Toc386176121"/>
      <w:r>
        <w:rPr>
          <w:rFonts w:ascii="Arial" w:hAnsi="Arial" w:cs="Arial"/>
          <w:sz w:val="28"/>
        </w:rPr>
        <w:t>1</w:t>
      </w:r>
      <w:r w:rsidR="007A7E04" w:rsidRPr="00135EE9">
        <w:rPr>
          <w:rFonts w:ascii="Arial" w:hAnsi="Arial" w:cs="Arial"/>
          <w:sz w:val="28"/>
        </w:rPr>
        <w:t>.1. Funkcionalnost aplikacije</w:t>
      </w:r>
      <w:bookmarkEnd w:id="11"/>
    </w:p>
    <w:p w:rsidR="00D05DBD" w:rsidRDefault="00D05DBD" w:rsidP="00D05DBD">
      <w:pPr>
        <w:spacing w:line="360" w:lineRule="auto"/>
        <w:ind w:firstLine="708"/>
        <w:jc w:val="both"/>
      </w:pPr>
      <w:r>
        <w:t xml:space="preserve">Naša </w:t>
      </w:r>
      <w:proofErr w:type="spellStart"/>
      <w:r>
        <w:t>desktop</w:t>
      </w:r>
      <w:proofErr w:type="spellEnd"/>
      <w:r>
        <w:t xml:space="preserve"> aplikacija će imati sljedeće funkcionalnosti:</w:t>
      </w:r>
    </w:p>
    <w:p w:rsidR="00D05DBD" w:rsidRDefault="00D05DBD" w:rsidP="00D05DBD">
      <w:pPr>
        <w:pStyle w:val="ListParagraph"/>
        <w:numPr>
          <w:ilvl w:val="0"/>
          <w:numId w:val="32"/>
        </w:numPr>
        <w:spacing w:line="360" w:lineRule="auto"/>
        <w:ind w:left="1843"/>
        <w:jc w:val="both"/>
      </w:pPr>
      <w:r>
        <w:t>prijavu zaposlenika</w:t>
      </w:r>
    </w:p>
    <w:p w:rsidR="00D05DBD" w:rsidRDefault="00D05DBD" w:rsidP="00D05DBD">
      <w:pPr>
        <w:pStyle w:val="ListParagraph"/>
        <w:numPr>
          <w:ilvl w:val="0"/>
          <w:numId w:val="32"/>
        </w:numPr>
        <w:spacing w:line="360" w:lineRule="auto"/>
        <w:ind w:left="1843"/>
        <w:jc w:val="both"/>
      </w:pPr>
      <w:r>
        <w:t>unos članova</w:t>
      </w:r>
    </w:p>
    <w:p w:rsidR="00D05DBD" w:rsidRDefault="00D05DBD" w:rsidP="00D05DBD">
      <w:pPr>
        <w:pStyle w:val="ListParagraph"/>
        <w:numPr>
          <w:ilvl w:val="0"/>
          <w:numId w:val="32"/>
        </w:numPr>
        <w:spacing w:line="360" w:lineRule="auto"/>
        <w:ind w:left="1843"/>
        <w:jc w:val="both"/>
      </w:pPr>
      <w:r>
        <w:t>unos, brisanje, izmjena filmova</w:t>
      </w:r>
    </w:p>
    <w:p w:rsidR="00D05DBD" w:rsidRDefault="00D05DBD" w:rsidP="00D05DBD">
      <w:pPr>
        <w:pStyle w:val="ListParagraph"/>
        <w:numPr>
          <w:ilvl w:val="0"/>
          <w:numId w:val="32"/>
        </w:numPr>
        <w:spacing w:line="360" w:lineRule="auto"/>
        <w:ind w:left="1843"/>
        <w:jc w:val="both"/>
      </w:pPr>
      <w:r>
        <w:t>unos posuđenih/vraćenih filmova</w:t>
      </w:r>
    </w:p>
    <w:p w:rsidR="00D05DBD" w:rsidRDefault="00D05DBD" w:rsidP="00D05DBD">
      <w:pPr>
        <w:pStyle w:val="ListParagraph"/>
        <w:numPr>
          <w:ilvl w:val="0"/>
          <w:numId w:val="32"/>
        </w:numPr>
        <w:spacing w:line="360" w:lineRule="auto"/>
        <w:ind w:left="1843"/>
        <w:jc w:val="both"/>
      </w:pPr>
      <w:r>
        <w:t>izvještaj o posuđenim filmovima po članu</w:t>
      </w:r>
    </w:p>
    <w:p w:rsidR="00D05DBD" w:rsidRDefault="00D05DBD" w:rsidP="00D05DBD">
      <w:pPr>
        <w:pStyle w:val="ListParagraph"/>
        <w:numPr>
          <w:ilvl w:val="0"/>
          <w:numId w:val="32"/>
        </w:numPr>
        <w:spacing w:line="360" w:lineRule="auto"/>
        <w:ind w:left="1843"/>
        <w:jc w:val="both"/>
      </w:pPr>
      <w:r>
        <w:t>izvještaj o svim posuđenim filmovima</w:t>
      </w:r>
    </w:p>
    <w:p w:rsidR="00D05DBD" w:rsidRDefault="00D05DBD" w:rsidP="00D05DBD">
      <w:pPr>
        <w:pStyle w:val="ListParagraph"/>
        <w:numPr>
          <w:ilvl w:val="0"/>
          <w:numId w:val="32"/>
        </w:numPr>
        <w:spacing w:line="360" w:lineRule="auto"/>
        <w:ind w:left="1843"/>
        <w:jc w:val="both"/>
      </w:pPr>
      <w:r>
        <w:t>izvještaj o filmovima koji trebaju biti vraćeni u određenom roku (1-2 dana)</w:t>
      </w:r>
    </w:p>
    <w:p w:rsidR="007A7E04" w:rsidRDefault="00D05DBD" w:rsidP="005C2C13">
      <w:pPr>
        <w:pStyle w:val="ListParagraph"/>
        <w:numPr>
          <w:ilvl w:val="0"/>
          <w:numId w:val="32"/>
        </w:numPr>
        <w:spacing w:line="360" w:lineRule="auto"/>
        <w:ind w:left="1843"/>
        <w:jc w:val="both"/>
      </w:pPr>
      <w:r>
        <w:t>izvještaj o stanju filmova u videoteci</w:t>
      </w:r>
    </w:p>
    <w:p w:rsidR="007A7E04" w:rsidRDefault="007A7E04" w:rsidP="005C2C13">
      <w:pPr>
        <w:spacing w:line="360" w:lineRule="auto"/>
        <w:jc w:val="both"/>
      </w:pPr>
    </w:p>
    <w:p w:rsidR="005C2C13" w:rsidRDefault="005C2C13" w:rsidP="005C2C13">
      <w:pPr>
        <w:spacing w:line="360" w:lineRule="auto"/>
      </w:pPr>
      <w:r>
        <w:br w:type="page"/>
      </w:r>
    </w:p>
    <w:p w:rsidR="007A7E04" w:rsidRPr="003202CC" w:rsidRDefault="007A7E04" w:rsidP="007E26A0">
      <w:pPr>
        <w:pStyle w:val="Heading1"/>
        <w:rPr>
          <w:rFonts w:ascii="Arial" w:hAnsi="Arial" w:cs="Arial"/>
          <w:b w:val="0"/>
          <w:bCs w:val="0"/>
          <w:szCs w:val="32"/>
        </w:rPr>
      </w:pPr>
      <w:bookmarkStart w:id="12" w:name="_Toc386176122"/>
      <w:r w:rsidRPr="003202CC">
        <w:rPr>
          <w:rFonts w:ascii="Arial" w:hAnsi="Arial" w:cs="Arial"/>
          <w:szCs w:val="32"/>
        </w:rPr>
        <w:lastRenderedPageBreak/>
        <w:t>2. Plan projekta</w:t>
      </w:r>
      <w:bookmarkEnd w:id="12"/>
    </w:p>
    <w:p w:rsidR="008678E1" w:rsidRPr="008678E1" w:rsidRDefault="008678E1" w:rsidP="008678E1">
      <w:pPr>
        <w:spacing w:line="360" w:lineRule="auto"/>
        <w:jc w:val="center"/>
        <w:rPr>
          <w:rFonts w:ascii="Arial" w:hAnsi="Arial" w:cs="Arial"/>
          <w:b/>
          <w:bCs/>
          <w:sz w:val="28"/>
          <w:szCs w:val="32"/>
        </w:rPr>
      </w:pPr>
    </w:p>
    <w:p w:rsidR="00A86D64" w:rsidRDefault="007A7E04" w:rsidP="008678E1">
      <w:pPr>
        <w:spacing w:line="360" w:lineRule="auto"/>
        <w:ind w:firstLine="708"/>
        <w:jc w:val="both"/>
      </w:pPr>
      <w:r w:rsidRPr="008678E1">
        <w:t xml:space="preserve">Za razvoj projekta od neophodne je važnosti </w:t>
      </w:r>
      <w:r w:rsidR="007E26A0">
        <w:t>definirati nekakve ciljeve kojima težimo, odrediti neko inicij</w:t>
      </w:r>
      <w:r w:rsidR="00A86D64">
        <w:t>alno vrijeme u kojem to želimo (</w:t>
      </w:r>
      <w:r w:rsidR="007E26A0">
        <w:t>možemo</w:t>
      </w:r>
      <w:r w:rsidR="00A86D64">
        <w:t>)</w:t>
      </w:r>
      <w:r w:rsidR="007E26A0">
        <w:t xml:space="preserve"> postići</w:t>
      </w:r>
      <w:r w:rsidR="00A86D64">
        <w:t xml:space="preserve"> i naravno definirati resurse koji su neophodni da bi bilo što krenuli raditi. </w:t>
      </w:r>
      <w:r w:rsidR="00381C3F">
        <w:t xml:space="preserve">Plan projekta za našu Videoteku nismo koristili nikakav poseban alat, jednostavno smo uz pomoć tablica naveli zadaće pojedinog člana i vrijeme koje ima na raspolaganju za obavljanje iste. </w:t>
      </w:r>
      <w:r w:rsidR="007B1EE3">
        <w:t>Ovakvo</w:t>
      </w:r>
      <w:r w:rsidR="00A86D64">
        <w:t xml:space="preserve"> plan</w:t>
      </w:r>
      <w:r w:rsidR="007B1EE3">
        <w:t xml:space="preserve">iranje </w:t>
      </w:r>
      <w:proofErr w:type="spellStart"/>
      <w:r w:rsidR="007B1EE3">
        <w:t>tj</w:t>
      </w:r>
      <w:proofErr w:type="spellEnd"/>
      <w:r w:rsidR="007B1EE3">
        <w:t>. plan projekta</w:t>
      </w:r>
      <w:r w:rsidR="00A86D64">
        <w:t xml:space="preserve"> može biti veliki pokazatelj na kraju našeg projekta kako bi usporedili realno vrijeme i troškove izrade aplikacije s proizvoljnim ili predviđenim vremenom na početku projekta iz našeg plana. Plan projekta </w:t>
      </w:r>
      <w:r w:rsidR="007B1EE3">
        <w:t>se nalazi u</w:t>
      </w:r>
      <w:r w:rsidR="0088780F">
        <w:t xml:space="preserve"> sljedećim poglavljima</w:t>
      </w:r>
      <w:r w:rsidR="007B1EE3">
        <w:t>.</w:t>
      </w:r>
    </w:p>
    <w:p w:rsidR="00A86D64" w:rsidRPr="008678E1" w:rsidRDefault="00A86D64" w:rsidP="00A86D64">
      <w:pPr>
        <w:spacing w:line="360" w:lineRule="auto"/>
        <w:ind w:firstLine="708"/>
        <w:jc w:val="both"/>
      </w:pPr>
    </w:p>
    <w:p w:rsidR="007A7E04" w:rsidRPr="00A779D0" w:rsidRDefault="007A7E04" w:rsidP="007A7E04">
      <w:pPr>
        <w:pStyle w:val="Default"/>
        <w:spacing w:line="360" w:lineRule="auto"/>
      </w:pPr>
      <w:r w:rsidRPr="00A779D0">
        <w:t xml:space="preserve"> </w:t>
      </w:r>
    </w:p>
    <w:p w:rsidR="007A7E04" w:rsidRDefault="007A7E04" w:rsidP="007E26A0">
      <w:pPr>
        <w:pStyle w:val="Heading2"/>
        <w:spacing w:after="120"/>
        <w:jc w:val="left"/>
        <w:rPr>
          <w:b w:val="0"/>
          <w:bCs w:val="0"/>
          <w:sz w:val="28"/>
          <w:szCs w:val="28"/>
        </w:rPr>
      </w:pPr>
      <w:bookmarkStart w:id="13" w:name="_Toc386176123"/>
      <w:r>
        <w:rPr>
          <w:sz w:val="28"/>
          <w:szCs w:val="28"/>
        </w:rPr>
        <w:t>2.1. Projektni tim</w:t>
      </w:r>
      <w:bookmarkEnd w:id="13"/>
    </w:p>
    <w:p w:rsidR="00135EE9" w:rsidRDefault="007A7E04" w:rsidP="008678E1">
      <w:pPr>
        <w:spacing w:line="360" w:lineRule="auto"/>
        <w:ind w:firstLine="708"/>
        <w:jc w:val="both"/>
        <w:rPr>
          <w:szCs w:val="28"/>
        </w:rPr>
      </w:pPr>
      <w:r w:rsidRPr="008678E1">
        <w:rPr>
          <w:szCs w:val="28"/>
        </w:rPr>
        <w:t xml:space="preserve">Naš projektni tim </w:t>
      </w:r>
      <w:r w:rsidR="007E26A0">
        <w:rPr>
          <w:szCs w:val="28"/>
        </w:rPr>
        <w:t xml:space="preserve">kao što smo već ranije naveli </w:t>
      </w:r>
      <w:r w:rsidRPr="008678E1">
        <w:rPr>
          <w:szCs w:val="28"/>
        </w:rPr>
        <w:t>sastoji se od pet članova</w:t>
      </w:r>
      <w:r w:rsidR="007E26A0">
        <w:rPr>
          <w:szCs w:val="28"/>
        </w:rPr>
        <w:t>,</w:t>
      </w:r>
      <w:r w:rsidRPr="008678E1">
        <w:rPr>
          <w:szCs w:val="28"/>
        </w:rPr>
        <w:t xml:space="preserve"> svaki </w:t>
      </w:r>
      <w:r w:rsidR="007E26A0">
        <w:rPr>
          <w:szCs w:val="28"/>
        </w:rPr>
        <w:t xml:space="preserve">član na specifičan način doprinosi stvaranju ovog projekta, dakle </w:t>
      </w:r>
      <w:r w:rsidRPr="008678E1">
        <w:rPr>
          <w:szCs w:val="28"/>
        </w:rPr>
        <w:t xml:space="preserve">ima svoju </w:t>
      </w:r>
      <w:r w:rsidR="007E26A0">
        <w:rPr>
          <w:szCs w:val="28"/>
        </w:rPr>
        <w:t xml:space="preserve">nekakvu </w:t>
      </w:r>
      <w:r w:rsidR="0088780F">
        <w:rPr>
          <w:szCs w:val="28"/>
        </w:rPr>
        <w:t>zadaću što ne znači da ne može doprinijeti i u nekom drugom dijelu koji mu nije dodijeljen, ipak je ovo prvenstveno timski projekt</w:t>
      </w:r>
      <w:r w:rsidRPr="008678E1">
        <w:rPr>
          <w:szCs w:val="28"/>
        </w:rPr>
        <w:t>.</w:t>
      </w:r>
      <w:r w:rsidR="0088780F">
        <w:rPr>
          <w:szCs w:val="28"/>
        </w:rPr>
        <w:t xml:space="preserve"> </w:t>
      </w:r>
      <w:r w:rsidR="00135EE9">
        <w:rPr>
          <w:szCs w:val="28"/>
        </w:rPr>
        <w:t>Članovi su sljedeći:</w:t>
      </w:r>
    </w:p>
    <w:p w:rsidR="000C37B1" w:rsidRPr="000C37B1" w:rsidRDefault="000C37B1" w:rsidP="000C37B1">
      <w:pPr>
        <w:pStyle w:val="ListParagraph"/>
        <w:numPr>
          <w:ilvl w:val="0"/>
          <w:numId w:val="34"/>
        </w:numPr>
        <w:spacing w:line="360" w:lineRule="auto"/>
      </w:pPr>
      <w:r w:rsidRPr="000C37B1">
        <w:t>Domagoj Samardžić</w:t>
      </w:r>
    </w:p>
    <w:p w:rsidR="000C37B1" w:rsidRPr="000C37B1" w:rsidRDefault="000C37B1" w:rsidP="000C37B1">
      <w:pPr>
        <w:pStyle w:val="ListParagraph"/>
        <w:numPr>
          <w:ilvl w:val="0"/>
          <w:numId w:val="34"/>
        </w:numPr>
        <w:spacing w:line="360" w:lineRule="auto"/>
      </w:pPr>
      <w:r w:rsidRPr="000C37B1">
        <w:t xml:space="preserve">Marko </w:t>
      </w:r>
      <w:proofErr w:type="spellStart"/>
      <w:r w:rsidRPr="000C37B1">
        <w:t>Šaponja</w:t>
      </w:r>
      <w:proofErr w:type="spellEnd"/>
    </w:p>
    <w:p w:rsidR="000C37B1" w:rsidRPr="000C37B1" w:rsidRDefault="000C37B1" w:rsidP="000C37B1">
      <w:pPr>
        <w:pStyle w:val="ListParagraph"/>
        <w:numPr>
          <w:ilvl w:val="0"/>
          <w:numId w:val="34"/>
        </w:numPr>
        <w:spacing w:line="360" w:lineRule="auto"/>
      </w:pPr>
      <w:r w:rsidRPr="000C37B1">
        <w:t>Marko Tadić</w:t>
      </w:r>
    </w:p>
    <w:p w:rsidR="000C37B1" w:rsidRPr="000C37B1" w:rsidRDefault="000C37B1" w:rsidP="000C37B1">
      <w:pPr>
        <w:pStyle w:val="ListParagraph"/>
        <w:numPr>
          <w:ilvl w:val="0"/>
          <w:numId w:val="34"/>
        </w:numPr>
        <w:spacing w:line="360" w:lineRule="auto"/>
      </w:pPr>
      <w:r w:rsidRPr="000C37B1">
        <w:t>Petra Zadro</w:t>
      </w:r>
    </w:p>
    <w:p w:rsidR="000C37B1" w:rsidRDefault="000C37B1" w:rsidP="000C37B1">
      <w:pPr>
        <w:pStyle w:val="ListParagraph"/>
        <w:numPr>
          <w:ilvl w:val="0"/>
          <w:numId w:val="34"/>
        </w:numPr>
      </w:pPr>
      <w:r w:rsidRPr="005854EE">
        <w:t>Marija Živičnjak</w:t>
      </w:r>
    </w:p>
    <w:p w:rsidR="007A7E04" w:rsidRDefault="007A7E04" w:rsidP="007A7E04">
      <w:pPr>
        <w:spacing w:line="360" w:lineRule="auto"/>
        <w:jc w:val="both"/>
        <w:rPr>
          <w:sz w:val="23"/>
          <w:szCs w:val="23"/>
        </w:rPr>
      </w:pPr>
    </w:p>
    <w:p w:rsidR="00557B08" w:rsidRPr="00557B08" w:rsidRDefault="00557B08" w:rsidP="00557B08">
      <w:pPr>
        <w:spacing w:after="120" w:line="360" w:lineRule="auto"/>
        <w:jc w:val="center"/>
        <w:rPr>
          <w:b/>
          <w:bCs/>
          <w:szCs w:val="28"/>
        </w:rPr>
      </w:pPr>
      <w:r>
        <w:rPr>
          <w:b/>
          <w:bCs/>
          <w:szCs w:val="28"/>
        </w:rPr>
        <w:t xml:space="preserve">Tablica </w:t>
      </w:r>
      <w:r w:rsidRPr="00557B08">
        <w:rPr>
          <w:b/>
          <w:bCs/>
          <w:szCs w:val="28"/>
        </w:rPr>
        <w:t xml:space="preserve">1. </w:t>
      </w:r>
      <w:r>
        <w:rPr>
          <w:b/>
          <w:bCs/>
          <w:szCs w:val="28"/>
        </w:rPr>
        <w:t>Z</w:t>
      </w:r>
      <w:r w:rsidRPr="00557B08">
        <w:rPr>
          <w:b/>
          <w:bCs/>
          <w:szCs w:val="28"/>
        </w:rPr>
        <w:t>adaće članova tima</w:t>
      </w:r>
    </w:p>
    <w:tbl>
      <w:tblPr>
        <w:tblStyle w:val="LightGrid-Accent4"/>
        <w:tblW w:w="0" w:type="auto"/>
        <w:tblLook w:val="04A0"/>
      </w:tblPr>
      <w:tblGrid>
        <w:gridCol w:w="3652"/>
        <w:gridCol w:w="5636"/>
      </w:tblGrid>
      <w:tr w:rsidR="007A7E04" w:rsidRPr="00557B08" w:rsidTr="00BC2347">
        <w:trPr>
          <w:cnfStyle w:val="100000000000"/>
        </w:trPr>
        <w:tc>
          <w:tcPr>
            <w:cnfStyle w:val="001000000000"/>
            <w:tcW w:w="3652" w:type="dxa"/>
            <w:vAlign w:val="center"/>
          </w:tcPr>
          <w:p w:rsidR="007A7E04" w:rsidRPr="00557B08" w:rsidRDefault="007A7E04" w:rsidP="00557B08">
            <w:pPr>
              <w:spacing w:line="360" w:lineRule="auto"/>
              <w:rPr>
                <w:rFonts w:ascii="Times New Roman" w:hAnsi="Times New Roman" w:cs="Times New Roman"/>
                <w:sz w:val="24"/>
                <w:szCs w:val="24"/>
              </w:rPr>
            </w:pPr>
            <w:r w:rsidRPr="00557B08">
              <w:rPr>
                <w:rFonts w:ascii="Times New Roman" w:hAnsi="Times New Roman" w:cs="Times New Roman"/>
                <w:sz w:val="24"/>
                <w:szCs w:val="24"/>
              </w:rPr>
              <w:t>Č</w:t>
            </w:r>
            <w:r w:rsidR="00557B08" w:rsidRPr="00557B08">
              <w:rPr>
                <w:rFonts w:ascii="Times New Roman" w:hAnsi="Times New Roman" w:cs="Times New Roman"/>
                <w:sz w:val="24"/>
                <w:szCs w:val="24"/>
              </w:rPr>
              <w:t>lan</w:t>
            </w:r>
          </w:p>
        </w:tc>
        <w:tc>
          <w:tcPr>
            <w:tcW w:w="5636" w:type="dxa"/>
          </w:tcPr>
          <w:p w:rsidR="007A7E04" w:rsidRPr="00557B08" w:rsidRDefault="00557B08" w:rsidP="00557B08">
            <w:pPr>
              <w:spacing w:line="360" w:lineRule="auto"/>
              <w:cnfStyle w:val="100000000000"/>
              <w:rPr>
                <w:rFonts w:ascii="Times New Roman" w:hAnsi="Times New Roman" w:cs="Times New Roman"/>
                <w:sz w:val="24"/>
                <w:szCs w:val="24"/>
              </w:rPr>
            </w:pPr>
            <w:r w:rsidRPr="00557B08">
              <w:rPr>
                <w:rFonts w:ascii="Times New Roman" w:hAnsi="Times New Roman" w:cs="Times New Roman"/>
                <w:sz w:val="24"/>
                <w:szCs w:val="24"/>
              </w:rPr>
              <w:t>Zadatak</w:t>
            </w:r>
          </w:p>
        </w:tc>
      </w:tr>
      <w:tr w:rsidR="007A7E04" w:rsidRPr="00557B08" w:rsidTr="00BC2347">
        <w:trPr>
          <w:cnfStyle w:val="000000100000"/>
        </w:trPr>
        <w:tc>
          <w:tcPr>
            <w:cnfStyle w:val="001000000000"/>
            <w:tcW w:w="3652" w:type="dxa"/>
            <w:vAlign w:val="center"/>
          </w:tcPr>
          <w:p w:rsidR="007A7E04" w:rsidRPr="00557B08" w:rsidRDefault="007422BD" w:rsidP="00BC2347">
            <w:pPr>
              <w:spacing w:line="360" w:lineRule="auto"/>
              <w:rPr>
                <w:rFonts w:ascii="Times New Roman" w:hAnsi="Times New Roman" w:cs="Times New Roman"/>
                <w:sz w:val="24"/>
                <w:szCs w:val="24"/>
              </w:rPr>
            </w:pPr>
            <w:r>
              <w:rPr>
                <w:rFonts w:ascii="Times New Roman" w:hAnsi="Times New Roman" w:cs="Times New Roman"/>
                <w:sz w:val="24"/>
                <w:szCs w:val="24"/>
              </w:rPr>
              <w:t xml:space="preserve">Marko </w:t>
            </w:r>
            <w:proofErr w:type="spellStart"/>
            <w:r>
              <w:rPr>
                <w:rFonts w:ascii="Times New Roman" w:hAnsi="Times New Roman" w:cs="Times New Roman"/>
                <w:sz w:val="24"/>
                <w:szCs w:val="24"/>
              </w:rPr>
              <w:t>Šaponja</w:t>
            </w:r>
            <w:proofErr w:type="spellEnd"/>
          </w:p>
          <w:p w:rsidR="007A7E04" w:rsidRPr="00557B08" w:rsidRDefault="00557B08" w:rsidP="00557B08">
            <w:pP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(programer</w:t>
            </w:r>
            <w:r w:rsidR="007A7E04" w:rsidRPr="00557B08">
              <w:rPr>
                <w:rFonts w:ascii="Times New Roman" w:hAnsi="Times New Roman" w:cs="Times New Roman"/>
                <w:b w:val="0"/>
                <w:sz w:val="24"/>
                <w:szCs w:val="24"/>
              </w:rPr>
              <w:t>)</w:t>
            </w:r>
          </w:p>
        </w:tc>
        <w:tc>
          <w:tcPr>
            <w:tcW w:w="5636" w:type="dxa"/>
          </w:tcPr>
          <w:p w:rsidR="004930AC" w:rsidRPr="00557B08" w:rsidRDefault="004930AC" w:rsidP="004930AC">
            <w:pPr>
              <w:pStyle w:val="Default"/>
              <w:spacing w:line="360" w:lineRule="auto"/>
              <w:cnfStyle w:val="000000100000"/>
              <w:rPr>
                <w:rFonts w:ascii="Times New Roman" w:hAnsi="Times New Roman" w:cs="Times New Roman"/>
              </w:rPr>
            </w:pPr>
            <w:r>
              <w:rPr>
                <w:rFonts w:ascii="Times New Roman" w:hAnsi="Times New Roman" w:cs="Times New Roman"/>
              </w:rPr>
              <w:t xml:space="preserve">Piše programski kod za pojedini dio aplikacije. Zajedno s kolegom programira određeni dio aplikacije, ali ipak nešto manje orijentiran na sam dizajn aplikacije. </w:t>
            </w:r>
            <w:r w:rsidR="007A7E04" w:rsidRPr="00557B08">
              <w:rPr>
                <w:rFonts w:ascii="Times New Roman" w:hAnsi="Times New Roman" w:cs="Times New Roman"/>
              </w:rPr>
              <w:t xml:space="preserve">Najviše je fokusiran na </w:t>
            </w:r>
            <w:r>
              <w:rPr>
                <w:rFonts w:ascii="Times New Roman" w:hAnsi="Times New Roman" w:cs="Times New Roman"/>
              </w:rPr>
              <w:t>funkcionalnost aplikacije.</w:t>
            </w:r>
          </w:p>
          <w:p w:rsidR="007A7E04" w:rsidRPr="00557B08" w:rsidRDefault="007A7E04" w:rsidP="00BC2347">
            <w:pPr>
              <w:spacing w:line="360" w:lineRule="auto"/>
              <w:cnfStyle w:val="000000100000"/>
              <w:rPr>
                <w:rFonts w:ascii="Times New Roman" w:hAnsi="Times New Roman" w:cs="Times New Roman"/>
                <w:sz w:val="24"/>
                <w:szCs w:val="24"/>
              </w:rPr>
            </w:pPr>
            <w:r w:rsidRPr="00557B08">
              <w:rPr>
                <w:rFonts w:ascii="Times New Roman" w:hAnsi="Times New Roman" w:cs="Times New Roman"/>
                <w:sz w:val="24"/>
                <w:szCs w:val="24"/>
              </w:rPr>
              <w:t xml:space="preserve"> </w:t>
            </w:r>
          </w:p>
        </w:tc>
      </w:tr>
      <w:tr w:rsidR="007A7E04" w:rsidRPr="00557B08" w:rsidTr="00BC2347">
        <w:trPr>
          <w:cnfStyle w:val="000000010000"/>
        </w:trPr>
        <w:tc>
          <w:tcPr>
            <w:cnfStyle w:val="001000000000"/>
            <w:tcW w:w="3652" w:type="dxa"/>
            <w:vAlign w:val="center"/>
          </w:tcPr>
          <w:p w:rsidR="007A7E04" w:rsidRPr="00557B08" w:rsidRDefault="007422BD" w:rsidP="00BC2347">
            <w:pPr>
              <w:spacing w:line="360" w:lineRule="auto"/>
              <w:rPr>
                <w:rFonts w:ascii="Times New Roman" w:hAnsi="Times New Roman" w:cs="Times New Roman"/>
                <w:sz w:val="24"/>
                <w:szCs w:val="24"/>
              </w:rPr>
            </w:pPr>
            <w:r>
              <w:rPr>
                <w:rFonts w:ascii="Times New Roman" w:hAnsi="Times New Roman" w:cs="Times New Roman"/>
                <w:sz w:val="24"/>
                <w:szCs w:val="24"/>
              </w:rPr>
              <w:t>Petra Zadro</w:t>
            </w:r>
          </w:p>
          <w:p w:rsidR="007A7E04" w:rsidRPr="00557B08" w:rsidRDefault="007A7E04" w:rsidP="00BC2347">
            <w:pPr>
              <w:spacing w:line="360" w:lineRule="auto"/>
              <w:rPr>
                <w:rFonts w:ascii="Times New Roman" w:hAnsi="Times New Roman" w:cs="Times New Roman"/>
                <w:b w:val="0"/>
                <w:sz w:val="24"/>
                <w:szCs w:val="24"/>
              </w:rPr>
            </w:pPr>
            <w:r w:rsidRPr="00557B08">
              <w:rPr>
                <w:rFonts w:ascii="Times New Roman" w:hAnsi="Times New Roman" w:cs="Times New Roman"/>
                <w:b w:val="0"/>
                <w:sz w:val="24"/>
                <w:szCs w:val="24"/>
              </w:rPr>
              <w:t xml:space="preserve"> (programer i dizajner aplikacije)</w:t>
            </w:r>
          </w:p>
        </w:tc>
        <w:tc>
          <w:tcPr>
            <w:tcW w:w="5636" w:type="dxa"/>
          </w:tcPr>
          <w:p w:rsidR="004930AC" w:rsidRPr="00557B08" w:rsidRDefault="004930AC" w:rsidP="004930AC">
            <w:pPr>
              <w:pStyle w:val="Default"/>
              <w:spacing w:line="360" w:lineRule="auto"/>
              <w:cnfStyle w:val="000000010000"/>
              <w:rPr>
                <w:rFonts w:ascii="Times New Roman" w:hAnsi="Times New Roman" w:cs="Times New Roman"/>
              </w:rPr>
            </w:pPr>
            <w:r>
              <w:rPr>
                <w:rFonts w:ascii="Times New Roman" w:hAnsi="Times New Roman" w:cs="Times New Roman"/>
              </w:rPr>
              <w:t xml:space="preserve">Piše programski kod za pojedini dio aplikacije. Zajedno s kolegom programira određeni dio aplikacije. Dosta </w:t>
            </w:r>
            <w:r>
              <w:rPr>
                <w:rFonts w:ascii="Times New Roman" w:hAnsi="Times New Roman" w:cs="Times New Roman"/>
              </w:rPr>
              <w:lastRenderedPageBreak/>
              <w:t xml:space="preserve">pažnje posvećuje dizajnu kako bi ono bilo što više </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friendly</w:t>
            </w:r>
            <w:proofErr w:type="spellEnd"/>
            <w:r>
              <w:rPr>
                <w:rFonts w:ascii="Times New Roman" w:hAnsi="Times New Roman" w:cs="Times New Roman"/>
              </w:rPr>
              <w:t>.</w:t>
            </w:r>
          </w:p>
          <w:p w:rsidR="007A7E04" w:rsidRPr="00557B08" w:rsidRDefault="007A7E04" w:rsidP="00BC2347">
            <w:pPr>
              <w:spacing w:line="360" w:lineRule="auto"/>
              <w:cnfStyle w:val="000000010000"/>
              <w:rPr>
                <w:rFonts w:ascii="Times New Roman" w:hAnsi="Times New Roman" w:cs="Times New Roman"/>
                <w:sz w:val="24"/>
                <w:szCs w:val="24"/>
              </w:rPr>
            </w:pPr>
          </w:p>
        </w:tc>
      </w:tr>
      <w:tr w:rsidR="007A7E04" w:rsidRPr="00557B08" w:rsidTr="00BC2347">
        <w:trPr>
          <w:cnfStyle w:val="000000100000"/>
        </w:trPr>
        <w:tc>
          <w:tcPr>
            <w:cnfStyle w:val="001000000000"/>
            <w:tcW w:w="3652" w:type="dxa"/>
            <w:vAlign w:val="center"/>
          </w:tcPr>
          <w:p w:rsidR="007A7E04" w:rsidRPr="00557B08" w:rsidRDefault="00DD0798" w:rsidP="00BC23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Marija Živičnjak</w:t>
            </w:r>
          </w:p>
          <w:p w:rsidR="007A7E04" w:rsidRPr="00557B08" w:rsidRDefault="007A7E04" w:rsidP="004930AC">
            <w:pPr>
              <w:spacing w:line="360" w:lineRule="auto"/>
              <w:rPr>
                <w:rFonts w:ascii="Times New Roman" w:hAnsi="Times New Roman" w:cs="Times New Roman"/>
                <w:b w:val="0"/>
                <w:sz w:val="24"/>
                <w:szCs w:val="24"/>
              </w:rPr>
            </w:pPr>
            <w:r w:rsidRPr="00557B08">
              <w:rPr>
                <w:rFonts w:ascii="Times New Roman" w:hAnsi="Times New Roman" w:cs="Times New Roman"/>
                <w:b w:val="0"/>
                <w:sz w:val="24"/>
                <w:szCs w:val="24"/>
              </w:rPr>
              <w:t xml:space="preserve"> (</w:t>
            </w:r>
            <w:r w:rsidR="004930AC">
              <w:rPr>
                <w:rFonts w:ascii="Times New Roman" w:hAnsi="Times New Roman" w:cs="Times New Roman"/>
                <w:b w:val="0"/>
                <w:sz w:val="24"/>
                <w:szCs w:val="24"/>
              </w:rPr>
              <w:t>arhitekt</w:t>
            </w:r>
            <w:r w:rsidRPr="00557B08">
              <w:rPr>
                <w:rFonts w:ascii="Times New Roman" w:hAnsi="Times New Roman" w:cs="Times New Roman"/>
                <w:b w:val="0"/>
                <w:sz w:val="24"/>
                <w:szCs w:val="24"/>
              </w:rPr>
              <w:t>)</w:t>
            </w:r>
          </w:p>
        </w:tc>
        <w:tc>
          <w:tcPr>
            <w:tcW w:w="5636" w:type="dxa"/>
          </w:tcPr>
          <w:p w:rsidR="007A7E04" w:rsidRPr="00557B08" w:rsidRDefault="004930AC" w:rsidP="00BC2347">
            <w:pPr>
              <w:pStyle w:val="Default"/>
              <w:spacing w:line="360" w:lineRule="auto"/>
              <w:cnfStyle w:val="000000100000"/>
              <w:rPr>
                <w:rFonts w:ascii="Times New Roman" w:hAnsi="Times New Roman" w:cs="Times New Roman"/>
              </w:rPr>
            </w:pPr>
            <w:r>
              <w:rPr>
                <w:rFonts w:ascii="Times New Roman" w:hAnsi="Times New Roman" w:cs="Times New Roman"/>
              </w:rPr>
              <w:t>O</w:t>
            </w:r>
            <w:r w:rsidRPr="00557B08">
              <w:rPr>
                <w:rFonts w:ascii="Times New Roman" w:hAnsi="Times New Roman" w:cs="Times New Roman"/>
              </w:rPr>
              <w:t>dgovoran je za funkcionalnost baze te je u neprestanom kontaktu s ostalim članovima tima te vrši potrebne promjene u bazi</w:t>
            </w:r>
            <w:r>
              <w:rPr>
                <w:rFonts w:ascii="Times New Roman" w:hAnsi="Times New Roman" w:cs="Times New Roman"/>
              </w:rPr>
              <w:t>.</w:t>
            </w:r>
            <w:r w:rsidRPr="00557B08">
              <w:rPr>
                <w:rFonts w:ascii="Times New Roman" w:hAnsi="Times New Roman" w:cs="Times New Roman"/>
              </w:rPr>
              <w:t xml:space="preserve"> </w:t>
            </w:r>
            <w:r w:rsidR="007A7E04" w:rsidRPr="00557B08">
              <w:rPr>
                <w:rFonts w:ascii="Times New Roman" w:hAnsi="Times New Roman" w:cs="Times New Roman"/>
              </w:rPr>
              <w:t>Pomaže programeru prilikom pisanja koda i implementac</w:t>
            </w:r>
            <w:r>
              <w:rPr>
                <w:rFonts w:ascii="Times New Roman" w:hAnsi="Times New Roman" w:cs="Times New Roman"/>
              </w:rPr>
              <w:t>ije same ideje.</w:t>
            </w:r>
          </w:p>
          <w:p w:rsidR="007A7E04" w:rsidRPr="00557B08" w:rsidRDefault="007A7E04" w:rsidP="00BC2347">
            <w:pPr>
              <w:spacing w:line="360" w:lineRule="auto"/>
              <w:cnfStyle w:val="000000100000"/>
              <w:rPr>
                <w:rFonts w:ascii="Times New Roman" w:hAnsi="Times New Roman" w:cs="Times New Roman"/>
                <w:sz w:val="24"/>
                <w:szCs w:val="24"/>
              </w:rPr>
            </w:pPr>
          </w:p>
        </w:tc>
      </w:tr>
      <w:tr w:rsidR="007A7E04" w:rsidRPr="00557B08" w:rsidTr="00BC2347">
        <w:trPr>
          <w:cnfStyle w:val="000000010000"/>
        </w:trPr>
        <w:tc>
          <w:tcPr>
            <w:cnfStyle w:val="001000000000"/>
            <w:tcW w:w="3652" w:type="dxa"/>
            <w:vAlign w:val="center"/>
          </w:tcPr>
          <w:p w:rsidR="00831F5B" w:rsidRDefault="00831F5B" w:rsidP="00BC2347">
            <w:pPr>
              <w:spacing w:line="360" w:lineRule="auto"/>
              <w:rPr>
                <w:rFonts w:ascii="Times New Roman" w:hAnsi="Times New Roman" w:cs="Times New Roman"/>
                <w:sz w:val="24"/>
                <w:szCs w:val="24"/>
              </w:rPr>
            </w:pPr>
          </w:p>
          <w:p w:rsidR="007A7E04" w:rsidRPr="00557B08" w:rsidRDefault="00831F5B" w:rsidP="00BC2347">
            <w:pPr>
              <w:spacing w:line="360" w:lineRule="auto"/>
              <w:rPr>
                <w:rFonts w:ascii="Times New Roman" w:hAnsi="Times New Roman" w:cs="Times New Roman"/>
                <w:sz w:val="24"/>
                <w:szCs w:val="24"/>
              </w:rPr>
            </w:pPr>
            <w:r>
              <w:rPr>
                <w:rFonts w:ascii="Times New Roman" w:hAnsi="Times New Roman" w:cs="Times New Roman"/>
                <w:sz w:val="24"/>
                <w:szCs w:val="24"/>
              </w:rPr>
              <w:t>Marko Tadić</w:t>
            </w:r>
          </w:p>
          <w:p w:rsidR="007A7E04" w:rsidRPr="00557B08" w:rsidRDefault="00557B08" w:rsidP="00BC2347">
            <w:pPr>
              <w:pStyle w:val="Default"/>
              <w:spacing w:line="360" w:lineRule="auto"/>
              <w:rPr>
                <w:rFonts w:ascii="Times New Roman" w:hAnsi="Times New Roman" w:cs="Times New Roman"/>
              </w:rPr>
            </w:pPr>
            <w:r>
              <w:rPr>
                <w:rFonts w:ascii="Times New Roman" w:hAnsi="Times New Roman" w:cs="Times New Roman"/>
                <w:b w:val="0"/>
                <w:bCs w:val="0"/>
              </w:rPr>
              <w:t>(</w:t>
            </w:r>
            <w:proofErr w:type="spellStart"/>
            <w:r>
              <w:rPr>
                <w:rFonts w:ascii="Times New Roman" w:hAnsi="Times New Roman" w:cs="Times New Roman"/>
                <w:b w:val="0"/>
                <w:bCs w:val="0"/>
              </w:rPr>
              <w:t>tester</w:t>
            </w:r>
            <w:proofErr w:type="spellEnd"/>
            <w:r w:rsidR="007A7E04" w:rsidRPr="00557B08">
              <w:rPr>
                <w:rFonts w:ascii="Times New Roman" w:hAnsi="Times New Roman" w:cs="Times New Roman"/>
                <w:b w:val="0"/>
                <w:bCs w:val="0"/>
              </w:rPr>
              <w:t xml:space="preserve">) </w:t>
            </w:r>
          </w:p>
          <w:p w:rsidR="007A7E04" w:rsidRPr="00557B08" w:rsidRDefault="007A7E04" w:rsidP="00BC2347">
            <w:pPr>
              <w:spacing w:line="360" w:lineRule="auto"/>
              <w:rPr>
                <w:rFonts w:ascii="Times New Roman" w:hAnsi="Times New Roman" w:cs="Times New Roman"/>
                <w:sz w:val="24"/>
                <w:szCs w:val="24"/>
              </w:rPr>
            </w:pPr>
          </w:p>
        </w:tc>
        <w:tc>
          <w:tcPr>
            <w:tcW w:w="5636" w:type="dxa"/>
          </w:tcPr>
          <w:p w:rsidR="007A7E04" w:rsidRPr="00557B08" w:rsidRDefault="007A7E04" w:rsidP="004930AC">
            <w:pPr>
              <w:spacing w:line="360" w:lineRule="auto"/>
              <w:cnfStyle w:val="000000010000"/>
              <w:rPr>
                <w:rFonts w:ascii="Times New Roman" w:hAnsi="Times New Roman" w:cs="Times New Roman"/>
                <w:sz w:val="24"/>
                <w:szCs w:val="24"/>
              </w:rPr>
            </w:pPr>
            <w:r w:rsidRPr="00557B08">
              <w:rPr>
                <w:rFonts w:ascii="Times New Roman" w:hAnsi="Times New Roman" w:cs="Times New Roman"/>
                <w:sz w:val="24"/>
                <w:szCs w:val="24"/>
              </w:rPr>
              <w:t>Pomaže programeru prilikom pisanja koda i implementacije same ideje. Zadužen je za pronalaženje mogućih grešaka u kodu kao i za testiranje aplikacije.</w:t>
            </w:r>
          </w:p>
        </w:tc>
      </w:tr>
      <w:tr w:rsidR="007A7E04" w:rsidRPr="00557B08" w:rsidTr="00BC2347">
        <w:trPr>
          <w:cnfStyle w:val="000000100000"/>
        </w:trPr>
        <w:tc>
          <w:tcPr>
            <w:cnfStyle w:val="001000000000"/>
            <w:tcW w:w="3652" w:type="dxa"/>
            <w:vAlign w:val="center"/>
          </w:tcPr>
          <w:p w:rsidR="007A7E04" w:rsidRPr="00557B08" w:rsidRDefault="00831F5B" w:rsidP="00BC2347">
            <w:pPr>
              <w:spacing w:line="360" w:lineRule="auto"/>
              <w:rPr>
                <w:rFonts w:ascii="Times New Roman" w:hAnsi="Times New Roman" w:cs="Times New Roman"/>
                <w:sz w:val="24"/>
                <w:szCs w:val="24"/>
              </w:rPr>
            </w:pPr>
            <w:r>
              <w:rPr>
                <w:rFonts w:ascii="Times New Roman" w:hAnsi="Times New Roman" w:cs="Times New Roman"/>
                <w:sz w:val="24"/>
                <w:szCs w:val="24"/>
              </w:rPr>
              <w:t>Domagoj Samardžić</w:t>
            </w:r>
          </w:p>
          <w:p w:rsidR="007A7E04" w:rsidRPr="00557B08" w:rsidRDefault="00557B08" w:rsidP="00BC2347">
            <w:pPr>
              <w:pStyle w:val="Default"/>
              <w:spacing w:line="360" w:lineRule="auto"/>
              <w:rPr>
                <w:rFonts w:ascii="Times New Roman" w:hAnsi="Times New Roman" w:cs="Times New Roman"/>
              </w:rPr>
            </w:pPr>
            <w:r>
              <w:rPr>
                <w:rFonts w:ascii="Times New Roman" w:hAnsi="Times New Roman" w:cs="Times New Roman"/>
                <w:b w:val="0"/>
                <w:bCs w:val="0"/>
              </w:rPr>
              <w:t>(projekt menadžer</w:t>
            </w:r>
            <w:r w:rsidR="007A7E04" w:rsidRPr="00557B08">
              <w:rPr>
                <w:rFonts w:ascii="Times New Roman" w:hAnsi="Times New Roman" w:cs="Times New Roman"/>
                <w:b w:val="0"/>
                <w:bCs w:val="0"/>
              </w:rPr>
              <w:t xml:space="preserve">) </w:t>
            </w:r>
          </w:p>
          <w:p w:rsidR="007A7E04" w:rsidRPr="00557B08" w:rsidRDefault="007A7E04" w:rsidP="00BC2347">
            <w:pPr>
              <w:spacing w:line="360" w:lineRule="auto"/>
              <w:rPr>
                <w:rFonts w:ascii="Times New Roman" w:hAnsi="Times New Roman" w:cs="Times New Roman"/>
                <w:sz w:val="24"/>
                <w:szCs w:val="24"/>
              </w:rPr>
            </w:pPr>
          </w:p>
        </w:tc>
        <w:tc>
          <w:tcPr>
            <w:tcW w:w="5636" w:type="dxa"/>
          </w:tcPr>
          <w:p w:rsidR="007A7E04" w:rsidRPr="00557B08" w:rsidRDefault="007A7E04" w:rsidP="004930AC">
            <w:pPr>
              <w:pStyle w:val="Default"/>
              <w:spacing w:line="360" w:lineRule="auto"/>
              <w:cnfStyle w:val="000000100000"/>
              <w:rPr>
                <w:rFonts w:ascii="Times New Roman" w:hAnsi="Times New Roman" w:cs="Times New Roman"/>
              </w:rPr>
            </w:pPr>
            <w:r w:rsidRPr="00557B08">
              <w:rPr>
                <w:rFonts w:ascii="Times New Roman" w:hAnsi="Times New Roman" w:cs="Times New Roman"/>
              </w:rPr>
              <w:t xml:space="preserve">Organizira sastanke, odgovoran je za izradu plana i razvijanje projektnih planova, prati napredak projekta uzimajući u obzir rokove. </w:t>
            </w:r>
            <w:r w:rsidR="004930AC">
              <w:rPr>
                <w:rFonts w:ascii="Times New Roman" w:hAnsi="Times New Roman" w:cs="Times New Roman"/>
              </w:rPr>
              <w:t>P</w:t>
            </w:r>
            <w:r w:rsidRPr="00557B08">
              <w:rPr>
                <w:rFonts w:ascii="Times New Roman" w:hAnsi="Times New Roman" w:cs="Times New Roman"/>
              </w:rPr>
              <w:t>rati da se izrada aplikacije odvija u sklad</w:t>
            </w:r>
            <w:r w:rsidR="009154A3" w:rsidRPr="00557B08">
              <w:rPr>
                <w:rFonts w:ascii="Times New Roman" w:hAnsi="Times New Roman" w:cs="Times New Roman"/>
              </w:rPr>
              <w:t>u s</w:t>
            </w:r>
            <w:r w:rsidRPr="00557B08">
              <w:rPr>
                <w:rFonts w:ascii="Times New Roman" w:hAnsi="Times New Roman" w:cs="Times New Roman"/>
              </w:rPr>
              <w:t xml:space="preserve"> </w:t>
            </w:r>
            <w:r w:rsidR="004930AC">
              <w:rPr>
                <w:rFonts w:ascii="Times New Roman" w:hAnsi="Times New Roman" w:cs="Times New Roman"/>
              </w:rPr>
              <w:t>UML dijagramima</w:t>
            </w:r>
            <w:r w:rsidRPr="00557B08">
              <w:rPr>
                <w:rFonts w:ascii="Times New Roman" w:hAnsi="Times New Roman" w:cs="Times New Roman"/>
              </w:rPr>
              <w:t>. Predlaže izmjene u projektu i daje smjernice ostalim članovima.</w:t>
            </w:r>
          </w:p>
        </w:tc>
      </w:tr>
    </w:tbl>
    <w:p w:rsidR="00557B08" w:rsidRDefault="00557B08" w:rsidP="007A7E04">
      <w:pPr>
        <w:spacing w:line="360" w:lineRule="auto"/>
        <w:jc w:val="both"/>
        <w:rPr>
          <w:b/>
          <w:bCs/>
          <w:sz w:val="28"/>
          <w:szCs w:val="28"/>
        </w:rPr>
      </w:pPr>
    </w:p>
    <w:p w:rsidR="00557B08" w:rsidRDefault="00557B08">
      <w:pPr>
        <w:rPr>
          <w:b/>
          <w:bCs/>
          <w:sz w:val="28"/>
          <w:szCs w:val="28"/>
        </w:rPr>
      </w:pPr>
      <w:r>
        <w:rPr>
          <w:b/>
          <w:bCs/>
          <w:sz w:val="28"/>
          <w:szCs w:val="28"/>
        </w:rPr>
        <w:br w:type="page"/>
      </w:r>
    </w:p>
    <w:p w:rsidR="00135EE9" w:rsidRDefault="00135EE9" w:rsidP="007A7E04">
      <w:pPr>
        <w:spacing w:line="360" w:lineRule="auto"/>
        <w:jc w:val="both"/>
        <w:rPr>
          <w:b/>
          <w:bCs/>
          <w:sz w:val="28"/>
          <w:szCs w:val="28"/>
        </w:rPr>
      </w:pPr>
    </w:p>
    <w:p w:rsidR="007A7E04" w:rsidRPr="007A7E04" w:rsidRDefault="007A7E04" w:rsidP="00557B08">
      <w:pPr>
        <w:pStyle w:val="Heading2"/>
        <w:spacing w:after="120"/>
        <w:jc w:val="left"/>
        <w:rPr>
          <w:rFonts w:ascii="Arial" w:hAnsi="Arial" w:cs="Arial"/>
          <w:b w:val="0"/>
          <w:bCs w:val="0"/>
          <w:sz w:val="28"/>
          <w:szCs w:val="28"/>
        </w:rPr>
      </w:pPr>
      <w:bookmarkStart w:id="14" w:name="_Toc386176124"/>
      <w:r w:rsidRPr="007A7E04">
        <w:rPr>
          <w:rFonts w:ascii="Arial" w:hAnsi="Arial" w:cs="Arial"/>
          <w:sz w:val="28"/>
          <w:szCs w:val="28"/>
        </w:rPr>
        <w:t>2.2. Proračun projekta</w:t>
      </w:r>
      <w:bookmarkEnd w:id="14"/>
    </w:p>
    <w:p w:rsidR="007A7E04" w:rsidRPr="00FB1656" w:rsidRDefault="007A7E04" w:rsidP="00251861">
      <w:pPr>
        <w:spacing w:line="360" w:lineRule="auto"/>
        <w:ind w:firstLine="708"/>
        <w:jc w:val="both"/>
      </w:pPr>
      <w:r w:rsidRPr="00FB1656">
        <w:t xml:space="preserve">Za proračun troškova najprije ćemo </w:t>
      </w:r>
      <w:r w:rsidR="00A84985">
        <w:t xml:space="preserve">ispisati sve aktivnosti odnosno zadaće koje obavlja svaki pojedini član tima, naravno definirati ćemo neko proizvoljno vrijeme </w:t>
      </w:r>
      <w:r w:rsidR="00F345DB">
        <w:t>potrebno</w:t>
      </w:r>
      <w:r w:rsidR="00A84985">
        <w:t xml:space="preserve"> za izvršavanje te aktivnosti. Iz tog ćemo dobiti neki trošak </w:t>
      </w:r>
      <w:r w:rsidR="00F05D12">
        <w:t xml:space="preserve">koji otpada samo na radnike na projektu. Zatim ćemo uračunati još neke dodatne troškove opreme, materijala i </w:t>
      </w:r>
      <w:proofErr w:type="spellStart"/>
      <w:r w:rsidR="00F345DB">
        <w:t>sl</w:t>
      </w:r>
      <w:proofErr w:type="spellEnd"/>
      <w:r w:rsidR="00F05D12">
        <w:t xml:space="preserve">. Možemo za početak </w:t>
      </w:r>
      <w:r w:rsidRPr="00FB1656">
        <w:t xml:space="preserve">uzeti prosječnu satnicu </w:t>
      </w:r>
      <w:r w:rsidR="00A84985">
        <w:t xml:space="preserve">od 80kn za </w:t>
      </w:r>
      <w:r w:rsidRPr="00FB1656">
        <w:t xml:space="preserve">jednog </w:t>
      </w:r>
      <w:r w:rsidR="00A84985">
        <w:t>informatičara (</w:t>
      </w:r>
      <w:r w:rsidRPr="00FB1656">
        <w:t>programera</w:t>
      </w:r>
      <w:r w:rsidR="00A84985">
        <w:t>)</w:t>
      </w:r>
      <w:r w:rsidR="00F05D12">
        <w:t xml:space="preserve"> koju ćemo množiti s satnicom radnika</w:t>
      </w:r>
      <w:r w:rsidRPr="00FB1656">
        <w:t>.</w:t>
      </w:r>
    </w:p>
    <w:p w:rsidR="007A7E04" w:rsidRPr="00FB1656" w:rsidRDefault="007A7E04" w:rsidP="00251861">
      <w:pPr>
        <w:spacing w:line="360" w:lineRule="auto"/>
        <w:jc w:val="both"/>
      </w:pPr>
    </w:p>
    <w:p w:rsidR="007A7E04" w:rsidRPr="00251861" w:rsidRDefault="007A7E04" w:rsidP="00B27E32">
      <w:pPr>
        <w:pStyle w:val="Heading3"/>
        <w:spacing w:line="360" w:lineRule="auto"/>
        <w:jc w:val="both"/>
        <w:rPr>
          <w:rFonts w:ascii="Times New Roman" w:hAnsi="Times New Roman" w:cs="Times New Roman"/>
          <w:sz w:val="24"/>
          <w:szCs w:val="24"/>
        </w:rPr>
      </w:pPr>
      <w:bookmarkStart w:id="15" w:name="_Toc386176125"/>
      <w:r w:rsidRPr="00251861">
        <w:rPr>
          <w:rFonts w:ascii="Times New Roman" w:hAnsi="Times New Roman" w:cs="Times New Roman"/>
          <w:sz w:val="24"/>
          <w:szCs w:val="24"/>
        </w:rPr>
        <w:t>2.2.1. Analiza korisničkih zahtjeva</w:t>
      </w:r>
      <w:bookmarkEnd w:id="15"/>
    </w:p>
    <w:p w:rsidR="007A7E04" w:rsidRPr="00FB1656" w:rsidRDefault="00251861" w:rsidP="00B27E32">
      <w:pPr>
        <w:spacing w:line="360" w:lineRule="auto"/>
        <w:ind w:firstLine="708"/>
        <w:jc w:val="both"/>
      </w:pPr>
      <w:r>
        <w:t>Naravno, za početak moramo</w:t>
      </w:r>
      <w:r w:rsidR="007A7E04" w:rsidRPr="00FB1656">
        <w:t xml:space="preserve"> analiz</w:t>
      </w:r>
      <w:r>
        <w:t>ir</w:t>
      </w:r>
      <w:r w:rsidR="007A7E04" w:rsidRPr="00FB1656">
        <w:t>a</w:t>
      </w:r>
      <w:r>
        <w:t>ti</w:t>
      </w:r>
      <w:r w:rsidR="007A7E04" w:rsidRPr="00FB1656">
        <w:t xml:space="preserve"> </w:t>
      </w:r>
      <w:r w:rsidR="007A7E04">
        <w:t>nek</w:t>
      </w:r>
      <w:r>
        <w:t>i</w:t>
      </w:r>
      <w:r w:rsidR="007A7E04">
        <w:t xml:space="preserve"> postojeć</w:t>
      </w:r>
      <w:r>
        <w:t>i sustav odnosno prikupiti sve</w:t>
      </w:r>
      <w:r w:rsidR="007A7E04" w:rsidRPr="00FB1656">
        <w:t xml:space="preserve"> potrebn</w:t>
      </w:r>
      <w:r>
        <w:t>e podat</w:t>
      </w:r>
      <w:r w:rsidR="007A7E04" w:rsidRPr="00FB1656">
        <w:t>k</w:t>
      </w:r>
      <w:r>
        <w:t>e</w:t>
      </w:r>
      <w:r w:rsidR="007A7E04" w:rsidRPr="00FB1656">
        <w:t xml:space="preserve"> o njemu. </w:t>
      </w:r>
      <w:r w:rsidR="00B27E32">
        <w:t xml:space="preserve">Prikupiti, analizirati i detaljno proučiti korisničke zahtjeve. </w:t>
      </w:r>
      <w:r w:rsidR="007A7E04" w:rsidRPr="00FB1656">
        <w:t>Informacije bi prikupila jedna osoba u vremenskom razdoblju od 7 dana, po 2 sata na dan. Prikupljene informacije bi</w:t>
      </w:r>
      <w:r w:rsidR="009154A3">
        <w:t>lježile bi se u toku na računalu</w:t>
      </w:r>
      <w:r w:rsidR="007A7E04" w:rsidRPr="00FB1656">
        <w:t xml:space="preserve"> i kasnije analizirale.</w:t>
      </w:r>
    </w:p>
    <w:p w:rsidR="007A7E04" w:rsidRDefault="007A7E04" w:rsidP="00B27E32">
      <w:pPr>
        <w:spacing w:line="360" w:lineRule="auto"/>
        <w:jc w:val="both"/>
        <w:rPr>
          <w:b/>
        </w:rPr>
      </w:pPr>
    </w:p>
    <w:p w:rsidR="008678E1" w:rsidRPr="00251861" w:rsidRDefault="007A7E04" w:rsidP="00B27E32">
      <w:pPr>
        <w:pStyle w:val="Heading3"/>
        <w:spacing w:line="360" w:lineRule="auto"/>
        <w:jc w:val="both"/>
        <w:rPr>
          <w:rFonts w:ascii="Times New Roman" w:hAnsi="Times New Roman" w:cs="Times New Roman"/>
          <w:sz w:val="24"/>
          <w:szCs w:val="24"/>
        </w:rPr>
      </w:pPr>
      <w:bookmarkStart w:id="16" w:name="_Toc386176126"/>
      <w:r w:rsidRPr="00251861">
        <w:rPr>
          <w:rFonts w:ascii="Times New Roman" w:hAnsi="Times New Roman" w:cs="Times New Roman"/>
          <w:sz w:val="24"/>
          <w:szCs w:val="24"/>
        </w:rPr>
        <w:t>2.2.2. Izrada tehničke dokumentacije sa svim pripadnim UML dijagramima i modelima</w:t>
      </w:r>
      <w:bookmarkEnd w:id="16"/>
    </w:p>
    <w:p w:rsidR="007A7E04" w:rsidRPr="008678E1" w:rsidRDefault="00B27E32" w:rsidP="00B27E32">
      <w:pPr>
        <w:spacing w:line="360" w:lineRule="auto"/>
        <w:ind w:firstLine="708"/>
        <w:jc w:val="both"/>
        <w:rPr>
          <w:b/>
        </w:rPr>
      </w:pPr>
      <w:r>
        <w:t xml:space="preserve">Nakon sakupljanja svih potrebnih informacija možemo krenuti razmišljati o dijagramima i modelima koji su potrebni za izradu aplikacije. </w:t>
      </w:r>
      <w:r w:rsidR="007A7E04" w:rsidRPr="00FB1656">
        <w:t xml:space="preserve">Svakoj stavci </w:t>
      </w:r>
      <w:r>
        <w:t xml:space="preserve">dolje </w:t>
      </w:r>
      <w:r w:rsidR="007A7E04" w:rsidRPr="00FB1656">
        <w:t>priključit ćemo odr</w:t>
      </w:r>
      <w:r w:rsidR="009154A3">
        <w:t>e</w:t>
      </w:r>
      <w:r w:rsidR="007A7E04" w:rsidRPr="00FB1656">
        <w:t>đeni broj sati koji bismo utrošili za modeliranje/izradu</w:t>
      </w:r>
      <w:r>
        <w:t>:</w:t>
      </w:r>
    </w:p>
    <w:p w:rsidR="007A7E04" w:rsidRPr="00FB1656" w:rsidRDefault="007A7E04" w:rsidP="00B27E32">
      <w:pPr>
        <w:pStyle w:val="ListParagraph"/>
        <w:numPr>
          <w:ilvl w:val="0"/>
          <w:numId w:val="21"/>
        </w:numPr>
        <w:tabs>
          <w:tab w:val="left" w:pos="6075"/>
        </w:tabs>
        <w:spacing w:line="360" w:lineRule="auto"/>
        <w:jc w:val="both"/>
        <w:rPr>
          <w:szCs w:val="24"/>
        </w:rPr>
      </w:pPr>
      <w:r w:rsidRPr="00FB1656">
        <w:rPr>
          <w:szCs w:val="24"/>
        </w:rPr>
        <w:t xml:space="preserve">Izrada </w:t>
      </w:r>
      <w:r>
        <w:rPr>
          <w:szCs w:val="24"/>
        </w:rPr>
        <w:t>dijagrama slučajeva korištenja</w:t>
      </w:r>
      <w:r w:rsidR="009154A3">
        <w:rPr>
          <w:szCs w:val="24"/>
        </w:rPr>
        <w:t xml:space="preserve"> </w:t>
      </w:r>
      <w:r w:rsidRPr="00FB1656">
        <w:rPr>
          <w:szCs w:val="24"/>
        </w:rPr>
        <w:t xml:space="preserve">– </w:t>
      </w:r>
      <w:r>
        <w:rPr>
          <w:szCs w:val="24"/>
        </w:rPr>
        <w:t>3</w:t>
      </w:r>
      <w:r w:rsidRPr="00FB1656">
        <w:rPr>
          <w:szCs w:val="24"/>
        </w:rPr>
        <w:t xml:space="preserve"> sat</w:t>
      </w:r>
      <w:r>
        <w:rPr>
          <w:szCs w:val="24"/>
        </w:rPr>
        <w:t>a</w:t>
      </w:r>
    </w:p>
    <w:p w:rsidR="007A7E04" w:rsidRPr="00FB1656" w:rsidRDefault="007A7E04" w:rsidP="00B27E32">
      <w:pPr>
        <w:pStyle w:val="ListParagraph"/>
        <w:numPr>
          <w:ilvl w:val="0"/>
          <w:numId w:val="21"/>
        </w:numPr>
        <w:tabs>
          <w:tab w:val="left" w:pos="6075"/>
        </w:tabs>
        <w:spacing w:line="360" w:lineRule="auto"/>
        <w:jc w:val="both"/>
        <w:rPr>
          <w:szCs w:val="24"/>
        </w:rPr>
      </w:pPr>
      <w:r>
        <w:rPr>
          <w:szCs w:val="24"/>
        </w:rPr>
        <w:t>Izrada dijagrama slijeda</w:t>
      </w:r>
      <w:r w:rsidR="005226C5">
        <w:rPr>
          <w:szCs w:val="24"/>
        </w:rPr>
        <w:t xml:space="preserve"> </w:t>
      </w:r>
      <w:r w:rsidRPr="00FB1656">
        <w:rPr>
          <w:szCs w:val="24"/>
        </w:rPr>
        <w:t xml:space="preserve">– </w:t>
      </w:r>
      <w:r w:rsidR="005226C5">
        <w:rPr>
          <w:szCs w:val="24"/>
        </w:rPr>
        <w:t>10</w:t>
      </w:r>
      <w:r>
        <w:rPr>
          <w:szCs w:val="24"/>
        </w:rPr>
        <w:t xml:space="preserve"> sati</w:t>
      </w:r>
    </w:p>
    <w:p w:rsidR="007A7E04" w:rsidRPr="00FB1656" w:rsidRDefault="007A7E04" w:rsidP="00B27E32">
      <w:pPr>
        <w:pStyle w:val="ListParagraph"/>
        <w:numPr>
          <w:ilvl w:val="0"/>
          <w:numId w:val="21"/>
        </w:numPr>
        <w:tabs>
          <w:tab w:val="left" w:pos="6075"/>
        </w:tabs>
        <w:spacing w:line="360" w:lineRule="auto"/>
        <w:jc w:val="both"/>
        <w:rPr>
          <w:szCs w:val="24"/>
        </w:rPr>
      </w:pPr>
      <w:r w:rsidRPr="00FB1656">
        <w:rPr>
          <w:szCs w:val="24"/>
        </w:rPr>
        <w:t xml:space="preserve">Izrada </w:t>
      </w:r>
      <w:r>
        <w:rPr>
          <w:szCs w:val="24"/>
        </w:rPr>
        <w:t xml:space="preserve">dijagrama aktivnosti </w:t>
      </w:r>
      <w:r w:rsidR="005226C5" w:rsidRPr="00FB1656">
        <w:rPr>
          <w:szCs w:val="24"/>
        </w:rPr>
        <w:t>–</w:t>
      </w:r>
      <w:r w:rsidR="005226C5">
        <w:rPr>
          <w:szCs w:val="24"/>
        </w:rPr>
        <w:t xml:space="preserve"> 10</w:t>
      </w:r>
      <w:r>
        <w:rPr>
          <w:szCs w:val="24"/>
        </w:rPr>
        <w:t xml:space="preserve"> sati</w:t>
      </w:r>
    </w:p>
    <w:p w:rsidR="007A7E04" w:rsidRPr="00FB1656" w:rsidRDefault="007A7E04" w:rsidP="00B27E32">
      <w:pPr>
        <w:pStyle w:val="ListParagraph"/>
        <w:numPr>
          <w:ilvl w:val="0"/>
          <w:numId w:val="21"/>
        </w:numPr>
        <w:tabs>
          <w:tab w:val="left" w:pos="6075"/>
        </w:tabs>
        <w:spacing w:line="360" w:lineRule="auto"/>
        <w:jc w:val="both"/>
        <w:rPr>
          <w:szCs w:val="24"/>
        </w:rPr>
      </w:pPr>
      <w:r w:rsidRPr="00FB1656">
        <w:rPr>
          <w:szCs w:val="24"/>
        </w:rPr>
        <w:t xml:space="preserve">Izrada </w:t>
      </w:r>
      <w:r>
        <w:rPr>
          <w:szCs w:val="24"/>
        </w:rPr>
        <w:t xml:space="preserve">dijagrama klasa </w:t>
      </w:r>
      <w:r w:rsidRPr="00FB1656">
        <w:rPr>
          <w:szCs w:val="24"/>
        </w:rPr>
        <w:t xml:space="preserve">– </w:t>
      </w:r>
      <w:r>
        <w:rPr>
          <w:szCs w:val="24"/>
        </w:rPr>
        <w:t>6</w:t>
      </w:r>
      <w:r w:rsidRPr="00FB1656">
        <w:rPr>
          <w:szCs w:val="24"/>
        </w:rPr>
        <w:t xml:space="preserve"> sati</w:t>
      </w:r>
    </w:p>
    <w:p w:rsidR="007A7E04" w:rsidRDefault="007A7E04" w:rsidP="00B27E32">
      <w:pPr>
        <w:pStyle w:val="ListParagraph"/>
        <w:numPr>
          <w:ilvl w:val="0"/>
          <w:numId w:val="21"/>
        </w:numPr>
        <w:tabs>
          <w:tab w:val="left" w:pos="6075"/>
        </w:tabs>
        <w:spacing w:line="360" w:lineRule="auto"/>
        <w:jc w:val="both"/>
        <w:rPr>
          <w:szCs w:val="24"/>
        </w:rPr>
      </w:pPr>
      <w:r w:rsidRPr="00FB1656">
        <w:rPr>
          <w:szCs w:val="24"/>
        </w:rPr>
        <w:t xml:space="preserve">Izrada </w:t>
      </w:r>
      <w:r>
        <w:rPr>
          <w:szCs w:val="24"/>
        </w:rPr>
        <w:t>ERA modela</w:t>
      </w:r>
      <w:r w:rsidRPr="00FB1656">
        <w:rPr>
          <w:szCs w:val="24"/>
        </w:rPr>
        <w:t xml:space="preserve"> – </w:t>
      </w:r>
      <w:r w:rsidR="00B27E32">
        <w:rPr>
          <w:szCs w:val="24"/>
        </w:rPr>
        <w:t>5</w:t>
      </w:r>
      <w:r w:rsidRPr="00FB1656">
        <w:rPr>
          <w:szCs w:val="24"/>
        </w:rPr>
        <w:t xml:space="preserve"> sati</w:t>
      </w:r>
    </w:p>
    <w:p w:rsidR="007A7E04" w:rsidRDefault="007A7E04" w:rsidP="00B27E32">
      <w:pPr>
        <w:pStyle w:val="ListParagraph"/>
        <w:numPr>
          <w:ilvl w:val="0"/>
          <w:numId w:val="21"/>
        </w:numPr>
        <w:tabs>
          <w:tab w:val="left" w:pos="6075"/>
        </w:tabs>
        <w:spacing w:line="360" w:lineRule="auto"/>
        <w:jc w:val="both"/>
        <w:rPr>
          <w:szCs w:val="24"/>
        </w:rPr>
      </w:pPr>
      <w:r>
        <w:rPr>
          <w:szCs w:val="24"/>
        </w:rPr>
        <w:t>Opis dijagrama – 6 sati</w:t>
      </w:r>
    </w:p>
    <w:p w:rsidR="007A7E04" w:rsidRPr="00FB1656" w:rsidRDefault="007A7E04" w:rsidP="002A0514">
      <w:pPr>
        <w:pStyle w:val="ListParagraph"/>
        <w:numPr>
          <w:ilvl w:val="0"/>
          <w:numId w:val="21"/>
        </w:numPr>
        <w:tabs>
          <w:tab w:val="left" w:pos="6075"/>
        </w:tabs>
        <w:spacing w:line="360" w:lineRule="auto"/>
        <w:rPr>
          <w:szCs w:val="24"/>
        </w:rPr>
      </w:pPr>
      <w:r>
        <w:rPr>
          <w:szCs w:val="24"/>
        </w:rPr>
        <w:t>Dovršavanje dokumentacije – 3 sata</w:t>
      </w:r>
    </w:p>
    <w:p w:rsidR="007A7E04" w:rsidRPr="00FB1656" w:rsidRDefault="007A7E04" w:rsidP="007A7E04">
      <w:pPr>
        <w:pStyle w:val="ListParagraph"/>
        <w:tabs>
          <w:tab w:val="left" w:pos="6075"/>
        </w:tabs>
        <w:rPr>
          <w:szCs w:val="24"/>
        </w:rPr>
      </w:pPr>
    </w:p>
    <w:p w:rsidR="007A7E04" w:rsidRPr="00FB1656" w:rsidRDefault="007A7E04" w:rsidP="007A7E04">
      <w:pPr>
        <w:tabs>
          <w:tab w:val="left" w:pos="6075"/>
        </w:tabs>
        <w:spacing w:line="360" w:lineRule="auto"/>
      </w:pPr>
      <w:r w:rsidRPr="00FB1656">
        <w:t xml:space="preserve">Na izradi </w:t>
      </w:r>
      <w:r w:rsidR="00B27E32">
        <w:t xml:space="preserve">modela, dijagrama i dokumentacije </w:t>
      </w:r>
      <w:r w:rsidRPr="00FB1656">
        <w:t>bi radilo troje za</w:t>
      </w:r>
      <w:r w:rsidR="008678E1">
        <w:t>p</w:t>
      </w:r>
      <w:r w:rsidRPr="00FB1656">
        <w:t>oslenika istovremeno.</w:t>
      </w:r>
      <w:r w:rsidR="00B27E32">
        <w:t xml:space="preserve"> To bi predstavljalo u</w:t>
      </w:r>
      <w:r w:rsidRPr="00FB1656">
        <w:t>kupno utrošenih</w:t>
      </w:r>
      <w:r w:rsidR="0025162C">
        <w:t xml:space="preserve"> 43</w:t>
      </w:r>
      <w:r w:rsidR="00B27E32">
        <w:t xml:space="preserve"> sat</w:t>
      </w:r>
      <w:r w:rsidR="0025162C">
        <w:t>a</w:t>
      </w:r>
      <w:r w:rsidR="00B27E32">
        <w:t xml:space="preserve">, što znači da je trošak: </w:t>
      </w:r>
      <w:r w:rsidR="0025162C">
        <w:t>43</w:t>
      </w:r>
      <w:r w:rsidRPr="00FB1656">
        <w:t xml:space="preserve"> sata * 3 zaposlenika * </w:t>
      </w:r>
      <w:r w:rsidR="00713FAD">
        <w:t>8</w:t>
      </w:r>
      <w:r w:rsidRPr="00FB1656">
        <w:t xml:space="preserve">0kn = </w:t>
      </w:r>
      <w:r w:rsidR="0025162C" w:rsidRPr="0025162C">
        <w:t>10</w:t>
      </w:r>
      <w:r w:rsidR="0025162C">
        <w:t xml:space="preserve"> </w:t>
      </w:r>
      <w:r w:rsidR="0025162C" w:rsidRPr="0025162C">
        <w:t>320</w:t>
      </w:r>
      <w:r w:rsidRPr="00FB1656">
        <w:t>kn</w:t>
      </w:r>
      <w:r w:rsidR="00B27E32">
        <w:t>.</w:t>
      </w:r>
    </w:p>
    <w:p w:rsidR="007A7E04" w:rsidRPr="00FB1656" w:rsidRDefault="007A7E04" w:rsidP="007A7E04">
      <w:pPr>
        <w:spacing w:line="360" w:lineRule="auto"/>
        <w:rPr>
          <w:b/>
        </w:rPr>
      </w:pPr>
    </w:p>
    <w:p w:rsidR="007A7E04" w:rsidRPr="00251861" w:rsidRDefault="008678E1" w:rsidP="00251861">
      <w:pPr>
        <w:pStyle w:val="Heading3"/>
        <w:rPr>
          <w:rFonts w:ascii="Times New Roman" w:hAnsi="Times New Roman" w:cs="Times New Roman"/>
          <w:sz w:val="24"/>
          <w:szCs w:val="24"/>
        </w:rPr>
      </w:pPr>
      <w:bookmarkStart w:id="17" w:name="_Toc386176127"/>
      <w:r w:rsidRPr="00251861">
        <w:rPr>
          <w:rFonts w:ascii="Times New Roman" w:hAnsi="Times New Roman" w:cs="Times New Roman"/>
          <w:sz w:val="24"/>
          <w:szCs w:val="24"/>
        </w:rPr>
        <w:lastRenderedPageBreak/>
        <w:t xml:space="preserve">2.2.3. </w:t>
      </w:r>
      <w:r w:rsidR="007A7E04" w:rsidRPr="00251861">
        <w:rPr>
          <w:rFonts w:ascii="Times New Roman" w:hAnsi="Times New Roman" w:cs="Times New Roman"/>
          <w:sz w:val="24"/>
          <w:szCs w:val="24"/>
        </w:rPr>
        <w:t>Izrada aplikacije i dovršavanje dokumentacije</w:t>
      </w:r>
      <w:bookmarkEnd w:id="17"/>
    </w:p>
    <w:p w:rsidR="008678E1" w:rsidRDefault="008678E1" w:rsidP="007A7E04">
      <w:pPr>
        <w:spacing w:line="360" w:lineRule="auto"/>
        <w:rPr>
          <w:b/>
        </w:rPr>
      </w:pPr>
    </w:p>
    <w:p w:rsidR="00A84985" w:rsidRPr="00713FAD" w:rsidRDefault="00A84985" w:rsidP="00713FAD">
      <w:pPr>
        <w:spacing w:line="360" w:lineRule="auto"/>
        <w:jc w:val="center"/>
        <w:rPr>
          <w:b/>
          <w:bCs/>
          <w:szCs w:val="28"/>
        </w:rPr>
      </w:pPr>
      <w:r w:rsidRPr="00A84985">
        <w:rPr>
          <w:b/>
          <w:bCs/>
          <w:szCs w:val="28"/>
        </w:rPr>
        <w:t>Tablica 2. Detaljni zadaci pojedinih članova tima</w:t>
      </w:r>
    </w:p>
    <w:tbl>
      <w:tblPr>
        <w:tblStyle w:val="LightGrid-Accent4"/>
        <w:tblW w:w="0" w:type="auto"/>
        <w:tblLook w:val="04A0"/>
      </w:tblPr>
      <w:tblGrid>
        <w:gridCol w:w="3652"/>
        <w:gridCol w:w="5636"/>
      </w:tblGrid>
      <w:tr w:rsidR="007A7E04" w:rsidRPr="00A84985" w:rsidTr="00BC2347">
        <w:trPr>
          <w:cnfStyle w:val="100000000000"/>
        </w:trPr>
        <w:tc>
          <w:tcPr>
            <w:cnfStyle w:val="001000000000"/>
            <w:tcW w:w="3652" w:type="dxa"/>
            <w:vAlign w:val="center"/>
          </w:tcPr>
          <w:p w:rsidR="007A7E04" w:rsidRPr="00A84985" w:rsidRDefault="00A84985" w:rsidP="00BC2347">
            <w:pPr>
              <w:spacing w:line="360" w:lineRule="auto"/>
              <w:rPr>
                <w:rFonts w:ascii="Times New Roman" w:hAnsi="Times New Roman" w:cs="Times New Roman"/>
                <w:sz w:val="24"/>
                <w:szCs w:val="24"/>
              </w:rPr>
            </w:pPr>
            <w:r w:rsidRPr="00A84985">
              <w:rPr>
                <w:rFonts w:ascii="Times New Roman" w:hAnsi="Times New Roman" w:cs="Times New Roman"/>
                <w:sz w:val="24"/>
                <w:szCs w:val="24"/>
              </w:rPr>
              <w:t>Član</w:t>
            </w:r>
          </w:p>
        </w:tc>
        <w:tc>
          <w:tcPr>
            <w:tcW w:w="5636" w:type="dxa"/>
          </w:tcPr>
          <w:p w:rsidR="007A7E04" w:rsidRPr="00A84985" w:rsidRDefault="007A7E04" w:rsidP="00BC2347">
            <w:pPr>
              <w:spacing w:line="360" w:lineRule="auto"/>
              <w:cnfStyle w:val="100000000000"/>
              <w:rPr>
                <w:rFonts w:ascii="Times New Roman" w:hAnsi="Times New Roman" w:cs="Times New Roman"/>
                <w:sz w:val="24"/>
                <w:szCs w:val="24"/>
              </w:rPr>
            </w:pPr>
            <w:r w:rsidRPr="00A84985">
              <w:rPr>
                <w:rFonts w:ascii="Times New Roman" w:hAnsi="Times New Roman" w:cs="Times New Roman"/>
                <w:sz w:val="24"/>
                <w:szCs w:val="24"/>
              </w:rPr>
              <w:t>Obavljani poslovi</w:t>
            </w:r>
          </w:p>
        </w:tc>
      </w:tr>
      <w:tr w:rsidR="007A7E04" w:rsidRPr="00A84985" w:rsidTr="00BC2347">
        <w:trPr>
          <w:cnfStyle w:val="000000100000"/>
        </w:trPr>
        <w:tc>
          <w:tcPr>
            <w:cnfStyle w:val="001000000000"/>
            <w:tcW w:w="3652" w:type="dxa"/>
            <w:vAlign w:val="center"/>
          </w:tcPr>
          <w:p w:rsidR="007A7E04" w:rsidRPr="00A84985" w:rsidRDefault="007422BD" w:rsidP="00BC2347">
            <w:pPr>
              <w:spacing w:line="360" w:lineRule="auto"/>
              <w:rPr>
                <w:rFonts w:ascii="Times New Roman" w:hAnsi="Times New Roman" w:cs="Times New Roman"/>
                <w:sz w:val="24"/>
                <w:szCs w:val="24"/>
              </w:rPr>
            </w:pPr>
            <w:r>
              <w:rPr>
                <w:rFonts w:ascii="Times New Roman" w:hAnsi="Times New Roman" w:cs="Times New Roman"/>
                <w:sz w:val="24"/>
                <w:szCs w:val="24"/>
              </w:rPr>
              <w:t xml:space="preserve">Marko </w:t>
            </w:r>
            <w:proofErr w:type="spellStart"/>
            <w:r>
              <w:rPr>
                <w:rFonts w:ascii="Times New Roman" w:hAnsi="Times New Roman" w:cs="Times New Roman"/>
                <w:sz w:val="24"/>
                <w:szCs w:val="24"/>
              </w:rPr>
              <w:t>Šaponja</w:t>
            </w:r>
            <w:proofErr w:type="spellEnd"/>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(programer)</w:t>
            </w:r>
          </w:p>
          <w:p w:rsidR="007A7E04" w:rsidRPr="00A84985" w:rsidRDefault="007A7E04" w:rsidP="00D556B5">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Ukupno: 16</w:t>
            </w:r>
            <w:r w:rsidR="00D556B5">
              <w:rPr>
                <w:rFonts w:ascii="Times New Roman" w:hAnsi="Times New Roman" w:cs="Times New Roman"/>
                <w:b w:val="0"/>
                <w:sz w:val="24"/>
                <w:szCs w:val="24"/>
              </w:rPr>
              <w:t>5</w:t>
            </w:r>
            <w:r w:rsidRPr="00A84985">
              <w:rPr>
                <w:rFonts w:ascii="Times New Roman" w:hAnsi="Times New Roman" w:cs="Times New Roman"/>
                <w:b w:val="0"/>
                <w:sz w:val="24"/>
                <w:szCs w:val="24"/>
              </w:rPr>
              <w:t>h</w:t>
            </w:r>
          </w:p>
        </w:tc>
        <w:tc>
          <w:tcPr>
            <w:tcW w:w="5636" w:type="dxa"/>
          </w:tcPr>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Sastanci timova – 8h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Smišljanje a</w:t>
            </w:r>
            <w:r w:rsidR="00A84985" w:rsidRPr="00A84985">
              <w:rPr>
                <w:rFonts w:ascii="Times New Roman" w:hAnsi="Times New Roman" w:cs="Times New Roman"/>
                <w:sz w:val="24"/>
                <w:szCs w:val="24"/>
              </w:rPr>
              <w:t>l</w:t>
            </w:r>
            <w:r w:rsidRPr="00A84985">
              <w:rPr>
                <w:rFonts w:ascii="Times New Roman" w:hAnsi="Times New Roman" w:cs="Times New Roman"/>
                <w:sz w:val="24"/>
                <w:szCs w:val="24"/>
              </w:rPr>
              <w:t>gorita</w:t>
            </w:r>
            <w:r w:rsidR="00A84985" w:rsidRPr="00A84985">
              <w:rPr>
                <w:rFonts w:ascii="Times New Roman" w:hAnsi="Times New Roman" w:cs="Times New Roman"/>
                <w:sz w:val="24"/>
                <w:szCs w:val="24"/>
              </w:rPr>
              <w:t xml:space="preserve">ma </w:t>
            </w:r>
            <w:r w:rsidRPr="00A84985">
              <w:rPr>
                <w:rFonts w:ascii="Times New Roman" w:hAnsi="Times New Roman" w:cs="Times New Roman"/>
                <w:sz w:val="24"/>
                <w:szCs w:val="24"/>
              </w:rPr>
              <w:t>– 24h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Grubo programiranje – 7</w:t>
            </w:r>
            <w:r w:rsidR="00D556B5">
              <w:rPr>
                <w:rFonts w:ascii="Times New Roman" w:hAnsi="Times New Roman" w:cs="Times New Roman"/>
                <w:sz w:val="24"/>
                <w:szCs w:val="24"/>
              </w:rPr>
              <w:t>5</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Dorada projekta – 2</w:t>
            </w:r>
            <w:r w:rsidR="00D556B5">
              <w:rPr>
                <w:rFonts w:ascii="Times New Roman" w:hAnsi="Times New Roman" w:cs="Times New Roman"/>
                <w:sz w:val="24"/>
                <w:szCs w:val="24"/>
              </w:rPr>
              <w:t>5</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Fini dizajn aplikacije – 1</w:t>
            </w:r>
            <w:r w:rsidR="00D556B5">
              <w:rPr>
                <w:rFonts w:ascii="Times New Roman" w:hAnsi="Times New Roman" w:cs="Times New Roman"/>
                <w:sz w:val="24"/>
                <w:szCs w:val="24"/>
              </w:rPr>
              <w:t>0</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Pregled aplikacije – 2h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Dorada aplikacije – 1</w:t>
            </w:r>
            <w:r w:rsidR="00D556B5">
              <w:rPr>
                <w:rFonts w:ascii="Times New Roman" w:hAnsi="Times New Roman" w:cs="Times New Roman"/>
                <w:sz w:val="24"/>
                <w:szCs w:val="24"/>
              </w:rPr>
              <w:t>5</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7A7E04" w:rsidRPr="00A84985" w:rsidRDefault="00C63C7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Provjeravanje</w:t>
            </w:r>
            <w:r w:rsidR="007A7E04" w:rsidRPr="00A84985">
              <w:rPr>
                <w:rFonts w:ascii="Times New Roman" w:hAnsi="Times New Roman" w:cs="Times New Roman"/>
                <w:sz w:val="24"/>
                <w:szCs w:val="24"/>
              </w:rPr>
              <w:t xml:space="preserve"> je</w:t>
            </w:r>
            <w:r w:rsidRPr="00A84985">
              <w:rPr>
                <w:rFonts w:ascii="Times New Roman" w:hAnsi="Times New Roman" w:cs="Times New Roman"/>
                <w:sz w:val="24"/>
                <w:szCs w:val="24"/>
              </w:rPr>
              <w:t xml:space="preserve"> li</w:t>
            </w:r>
            <w:r w:rsidR="007A7E04" w:rsidRPr="00A84985">
              <w:rPr>
                <w:rFonts w:ascii="Times New Roman" w:hAnsi="Times New Roman" w:cs="Times New Roman"/>
                <w:sz w:val="24"/>
                <w:szCs w:val="24"/>
              </w:rPr>
              <w:t xml:space="preserve"> aplikacija u s</w:t>
            </w:r>
            <w:r w:rsidRPr="00A84985">
              <w:rPr>
                <w:rFonts w:ascii="Times New Roman" w:hAnsi="Times New Roman" w:cs="Times New Roman"/>
                <w:sz w:val="24"/>
                <w:szCs w:val="24"/>
              </w:rPr>
              <w:t>k</w:t>
            </w:r>
            <w:r w:rsidR="007A7E04" w:rsidRPr="00A84985">
              <w:rPr>
                <w:rFonts w:ascii="Times New Roman" w:hAnsi="Times New Roman" w:cs="Times New Roman"/>
                <w:sz w:val="24"/>
                <w:szCs w:val="24"/>
              </w:rPr>
              <w:t>ladu s dokumentacijom – 4h</w:t>
            </w:r>
          </w:p>
        </w:tc>
      </w:tr>
      <w:tr w:rsidR="007A7E04" w:rsidRPr="00A84985" w:rsidTr="00BC2347">
        <w:trPr>
          <w:cnfStyle w:val="000000010000"/>
        </w:trPr>
        <w:tc>
          <w:tcPr>
            <w:cnfStyle w:val="001000000000"/>
            <w:tcW w:w="3652" w:type="dxa"/>
            <w:vAlign w:val="center"/>
          </w:tcPr>
          <w:p w:rsidR="007A7E04" w:rsidRPr="00A84985" w:rsidRDefault="007422BD" w:rsidP="00BC2347">
            <w:pPr>
              <w:spacing w:line="360" w:lineRule="auto"/>
              <w:rPr>
                <w:rFonts w:ascii="Times New Roman" w:hAnsi="Times New Roman" w:cs="Times New Roman"/>
                <w:sz w:val="24"/>
                <w:szCs w:val="24"/>
              </w:rPr>
            </w:pPr>
            <w:r>
              <w:rPr>
                <w:rFonts w:ascii="Times New Roman" w:hAnsi="Times New Roman" w:cs="Times New Roman"/>
                <w:sz w:val="24"/>
                <w:szCs w:val="24"/>
              </w:rPr>
              <w:t>Petra Zadro</w:t>
            </w:r>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(programer i dizajner aplikacije)</w:t>
            </w:r>
          </w:p>
          <w:p w:rsidR="007A7E04" w:rsidRPr="00A84985" w:rsidRDefault="007A7E04" w:rsidP="00D556B5">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Ukupno: 16</w:t>
            </w:r>
            <w:r w:rsidR="00D556B5">
              <w:rPr>
                <w:rFonts w:ascii="Times New Roman" w:hAnsi="Times New Roman" w:cs="Times New Roman"/>
                <w:b w:val="0"/>
                <w:sz w:val="24"/>
                <w:szCs w:val="24"/>
              </w:rPr>
              <w:t>5</w:t>
            </w:r>
            <w:r w:rsidRPr="00A84985">
              <w:rPr>
                <w:rFonts w:ascii="Times New Roman" w:hAnsi="Times New Roman" w:cs="Times New Roman"/>
                <w:b w:val="0"/>
                <w:sz w:val="24"/>
                <w:szCs w:val="24"/>
              </w:rPr>
              <w:t>h</w:t>
            </w:r>
          </w:p>
        </w:tc>
        <w:tc>
          <w:tcPr>
            <w:tcW w:w="5636" w:type="dxa"/>
          </w:tcPr>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Sastanci timova – 8h</w:t>
            </w:r>
          </w:p>
          <w:p w:rsidR="007A7E04" w:rsidRPr="00A84985" w:rsidRDefault="00A84985"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Smišljanje </w:t>
            </w:r>
            <w:r w:rsidR="00D556B5" w:rsidRPr="00A84985">
              <w:rPr>
                <w:rFonts w:ascii="Times New Roman" w:hAnsi="Times New Roman" w:cs="Times New Roman"/>
                <w:sz w:val="24"/>
                <w:szCs w:val="24"/>
              </w:rPr>
              <w:t>algoritama</w:t>
            </w:r>
            <w:r w:rsidRPr="00A84985">
              <w:rPr>
                <w:rFonts w:ascii="Times New Roman" w:hAnsi="Times New Roman" w:cs="Times New Roman"/>
                <w:sz w:val="24"/>
                <w:szCs w:val="24"/>
              </w:rPr>
              <w:t xml:space="preserve"> </w:t>
            </w:r>
            <w:r w:rsidR="007A7E04" w:rsidRPr="00A84985">
              <w:rPr>
                <w:rFonts w:ascii="Times New Roman" w:hAnsi="Times New Roman" w:cs="Times New Roman"/>
                <w:sz w:val="24"/>
                <w:szCs w:val="24"/>
              </w:rPr>
              <w:t xml:space="preserve">– </w:t>
            </w:r>
            <w:r w:rsidR="00D556B5">
              <w:rPr>
                <w:rFonts w:ascii="Times New Roman" w:hAnsi="Times New Roman" w:cs="Times New Roman"/>
                <w:sz w:val="24"/>
                <w:szCs w:val="24"/>
              </w:rPr>
              <w:t>1</w:t>
            </w:r>
            <w:r w:rsidR="007A7E04" w:rsidRPr="00A84985">
              <w:rPr>
                <w:rFonts w:ascii="Times New Roman" w:hAnsi="Times New Roman" w:cs="Times New Roman"/>
                <w:sz w:val="24"/>
                <w:szCs w:val="24"/>
              </w:rPr>
              <w:t>4h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Grubo programiranje – </w:t>
            </w:r>
            <w:r w:rsidR="00D556B5">
              <w:rPr>
                <w:rFonts w:ascii="Times New Roman" w:hAnsi="Times New Roman" w:cs="Times New Roman"/>
                <w:sz w:val="24"/>
                <w:szCs w:val="24"/>
              </w:rPr>
              <w:t>6</w:t>
            </w:r>
            <w:r w:rsidRPr="00A84985">
              <w:rPr>
                <w:rFonts w:ascii="Times New Roman" w:hAnsi="Times New Roman" w:cs="Times New Roman"/>
                <w:sz w:val="24"/>
                <w:szCs w:val="24"/>
              </w:rPr>
              <w:t>0h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Dorada projekta – 2</w:t>
            </w:r>
            <w:r w:rsidR="00D556B5">
              <w:rPr>
                <w:rFonts w:ascii="Times New Roman" w:hAnsi="Times New Roman" w:cs="Times New Roman"/>
                <w:sz w:val="24"/>
                <w:szCs w:val="24"/>
              </w:rPr>
              <w:t>4</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Fini dizajn aplikacije – </w:t>
            </w:r>
            <w:r w:rsidR="00D556B5">
              <w:rPr>
                <w:rFonts w:ascii="Times New Roman" w:hAnsi="Times New Roman" w:cs="Times New Roman"/>
                <w:sz w:val="24"/>
                <w:szCs w:val="24"/>
              </w:rPr>
              <w:t>36</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Pregled aplikacije – </w:t>
            </w:r>
            <w:r w:rsidR="00D556B5">
              <w:rPr>
                <w:rFonts w:ascii="Times New Roman" w:hAnsi="Times New Roman" w:cs="Times New Roman"/>
                <w:sz w:val="24"/>
                <w:szCs w:val="24"/>
              </w:rPr>
              <w:t>3</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Dorada aplikacije – 1</w:t>
            </w:r>
            <w:r w:rsidR="00D556B5">
              <w:rPr>
                <w:rFonts w:ascii="Times New Roman" w:hAnsi="Times New Roman" w:cs="Times New Roman"/>
                <w:sz w:val="24"/>
                <w:szCs w:val="24"/>
              </w:rPr>
              <w:t>4</w:t>
            </w:r>
            <w:r w:rsidRPr="00A84985">
              <w:rPr>
                <w:rFonts w:ascii="Times New Roman" w:hAnsi="Times New Roman" w:cs="Times New Roman"/>
                <w:sz w:val="24"/>
                <w:szCs w:val="24"/>
              </w:rPr>
              <w:t>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7A7E04" w:rsidRPr="00A84985" w:rsidRDefault="00C63C74" w:rsidP="002A0514">
            <w:pPr>
              <w:pStyle w:val="Default"/>
              <w:numPr>
                <w:ilvl w:val="0"/>
                <w:numId w:val="23"/>
              </w:numPr>
              <w:spacing w:line="360" w:lineRule="auto"/>
              <w:cnfStyle w:val="000000010000"/>
              <w:rPr>
                <w:rFonts w:ascii="Times New Roman" w:hAnsi="Times New Roman" w:cs="Times New Roman"/>
              </w:rPr>
            </w:pPr>
            <w:r w:rsidRPr="00A84985">
              <w:rPr>
                <w:rFonts w:ascii="Times New Roman" w:hAnsi="Times New Roman" w:cs="Times New Roman"/>
              </w:rPr>
              <w:t>Provjeravanje</w:t>
            </w:r>
            <w:r w:rsidR="007A7E04" w:rsidRPr="00A84985">
              <w:rPr>
                <w:rFonts w:ascii="Times New Roman" w:hAnsi="Times New Roman" w:cs="Times New Roman"/>
              </w:rPr>
              <w:t xml:space="preserve"> je</w:t>
            </w:r>
            <w:r w:rsidRPr="00A84985">
              <w:rPr>
                <w:rFonts w:ascii="Times New Roman" w:hAnsi="Times New Roman" w:cs="Times New Roman"/>
              </w:rPr>
              <w:t xml:space="preserve"> li</w:t>
            </w:r>
            <w:r w:rsidR="007A7E04" w:rsidRPr="00A84985">
              <w:rPr>
                <w:rFonts w:ascii="Times New Roman" w:hAnsi="Times New Roman" w:cs="Times New Roman"/>
              </w:rPr>
              <w:t xml:space="preserve"> aplikacija u s</w:t>
            </w:r>
            <w:r w:rsidRPr="00A84985">
              <w:rPr>
                <w:rFonts w:ascii="Times New Roman" w:hAnsi="Times New Roman" w:cs="Times New Roman"/>
              </w:rPr>
              <w:t>k</w:t>
            </w:r>
            <w:r w:rsidR="007A7E04" w:rsidRPr="00A84985">
              <w:rPr>
                <w:rFonts w:ascii="Times New Roman" w:hAnsi="Times New Roman" w:cs="Times New Roman"/>
              </w:rPr>
              <w:t>ladu s dokumentacijom – 4h</w:t>
            </w:r>
          </w:p>
        </w:tc>
      </w:tr>
      <w:tr w:rsidR="007A7E04" w:rsidRPr="00A84985" w:rsidTr="00BC2347">
        <w:trPr>
          <w:cnfStyle w:val="000000100000"/>
        </w:trPr>
        <w:tc>
          <w:tcPr>
            <w:cnfStyle w:val="001000000000"/>
            <w:tcW w:w="3652" w:type="dxa"/>
            <w:vAlign w:val="center"/>
          </w:tcPr>
          <w:p w:rsidR="007A7E04" w:rsidRPr="00A84985" w:rsidRDefault="00DD0798" w:rsidP="00BC2347">
            <w:pPr>
              <w:spacing w:line="360" w:lineRule="auto"/>
              <w:rPr>
                <w:rFonts w:ascii="Times New Roman" w:hAnsi="Times New Roman" w:cs="Times New Roman"/>
                <w:sz w:val="24"/>
                <w:szCs w:val="24"/>
              </w:rPr>
            </w:pPr>
            <w:r>
              <w:rPr>
                <w:rFonts w:ascii="Times New Roman" w:hAnsi="Times New Roman" w:cs="Times New Roman"/>
                <w:sz w:val="24"/>
                <w:szCs w:val="24"/>
              </w:rPr>
              <w:t>Marija Živičnjak</w:t>
            </w:r>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w:t>
            </w:r>
            <w:r w:rsidR="00713FAD">
              <w:rPr>
                <w:rFonts w:ascii="Times New Roman" w:hAnsi="Times New Roman" w:cs="Times New Roman"/>
                <w:b w:val="0"/>
                <w:sz w:val="24"/>
                <w:szCs w:val="24"/>
              </w:rPr>
              <w:t>arhitekt</w:t>
            </w:r>
            <w:r w:rsidRPr="00A84985">
              <w:rPr>
                <w:rFonts w:ascii="Times New Roman" w:hAnsi="Times New Roman" w:cs="Times New Roman"/>
                <w:b w:val="0"/>
                <w:sz w:val="24"/>
                <w:szCs w:val="24"/>
              </w:rPr>
              <w:t>)</w:t>
            </w:r>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Ukupno: 158h</w:t>
            </w:r>
          </w:p>
        </w:tc>
        <w:tc>
          <w:tcPr>
            <w:tcW w:w="5636" w:type="dxa"/>
          </w:tcPr>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Sastanci timova – 8h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Dorada aplikacije – 10h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Dorada projekta – 12h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Odabir alata i metoda za rad – 8h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Pribavljanje potrebnog softvera zaposlenicima – 10h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 xml:space="preserve">Pisanje programskog koda – pomoć </w:t>
            </w:r>
            <w:r w:rsidR="00A84985" w:rsidRPr="00A84985">
              <w:rPr>
                <w:rFonts w:ascii="Times New Roman" w:hAnsi="Times New Roman" w:cs="Times New Roman"/>
                <w:sz w:val="24"/>
                <w:szCs w:val="24"/>
              </w:rPr>
              <w:t>programerima</w:t>
            </w:r>
            <w:r w:rsidRPr="00A84985">
              <w:rPr>
                <w:rFonts w:ascii="Times New Roman" w:hAnsi="Times New Roman" w:cs="Times New Roman"/>
                <w:sz w:val="24"/>
                <w:szCs w:val="24"/>
              </w:rPr>
              <w:t xml:space="preserve"> – 18h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lastRenderedPageBreak/>
              <w:t>Testiranje programskog koda – 16h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Analiziranje kretanja projekta – 10h</w:t>
            </w:r>
          </w:p>
          <w:p w:rsidR="007A7E04" w:rsidRPr="00A84985" w:rsidRDefault="00C63C7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 xml:space="preserve">Pronalaženje </w:t>
            </w:r>
            <w:r w:rsidR="00A84985">
              <w:rPr>
                <w:rFonts w:ascii="Times New Roman" w:hAnsi="Times New Roman" w:cs="Times New Roman"/>
                <w:sz w:val="24"/>
                <w:szCs w:val="24"/>
              </w:rPr>
              <w:t>grešaka</w:t>
            </w:r>
            <w:r w:rsidR="007A7E04" w:rsidRPr="00A84985">
              <w:rPr>
                <w:rFonts w:ascii="Times New Roman" w:hAnsi="Times New Roman" w:cs="Times New Roman"/>
                <w:sz w:val="24"/>
                <w:szCs w:val="24"/>
              </w:rPr>
              <w:t xml:space="preserve"> – 10h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 xml:space="preserve">Ispravljanje </w:t>
            </w:r>
            <w:r w:rsidR="00A84985">
              <w:rPr>
                <w:rFonts w:ascii="Times New Roman" w:hAnsi="Times New Roman" w:cs="Times New Roman"/>
                <w:sz w:val="24"/>
                <w:szCs w:val="24"/>
              </w:rPr>
              <w:t>grešaka</w:t>
            </w:r>
            <w:r w:rsidR="00A84985" w:rsidRPr="00A84985">
              <w:rPr>
                <w:rFonts w:ascii="Times New Roman" w:hAnsi="Times New Roman" w:cs="Times New Roman"/>
                <w:sz w:val="24"/>
                <w:szCs w:val="24"/>
              </w:rPr>
              <w:t xml:space="preserve"> </w:t>
            </w:r>
            <w:r w:rsidRPr="00A84985">
              <w:rPr>
                <w:rFonts w:ascii="Times New Roman" w:hAnsi="Times New Roman" w:cs="Times New Roman"/>
                <w:sz w:val="24"/>
                <w:szCs w:val="24"/>
              </w:rPr>
              <w:t>– 12h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Javna obrana – 1h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Rad sa dokumentacijom – 20h</w:t>
            </w:r>
          </w:p>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Izrada UML dijagrama – 30h</w:t>
            </w:r>
          </w:p>
        </w:tc>
      </w:tr>
      <w:tr w:rsidR="007A7E04" w:rsidRPr="00A84985" w:rsidTr="00BC2347">
        <w:trPr>
          <w:cnfStyle w:val="000000010000"/>
        </w:trPr>
        <w:tc>
          <w:tcPr>
            <w:cnfStyle w:val="001000000000"/>
            <w:tcW w:w="3652" w:type="dxa"/>
            <w:vAlign w:val="center"/>
          </w:tcPr>
          <w:p w:rsidR="007A7E04" w:rsidRPr="00A84985" w:rsidRDefault="00DD0798" w:rsidP="00BC23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Marko Tadić</w:t>
            </w:r>
          </w:p>
          <w:p w:rsidR="007A7E04" w:rsidRPr="00A84985" w:rsidRDefault="00D556B5" w:rsidP="00BC2347">
            <w:pPr>
              <w:pStyle w:val="Default"/>
              <w:spacing w:line="360" w:lineRule="auto"/>
              <w:rPr>
                <w:rFonts w:ascii="Times New Roman" w:hAnsi="Times New Roman" w:cs="Times New Roman"/>
              </w:rPr>
            </w:pPr>
            <w:r>
              <w:rPr>
                <w:rFonts w:ascii="Times New Roman" w:hAnsi="Times New Roman" w:cs="Times New Roman"/>
                <w:b w:val="0"/>
                <w:bCs w:val="0"/>
              </w:rPr>
              <w:t>(</w:t>
            </w:r>
            <w:proofErr w:type="spellStart"/>
            <w:r w:rsidR="00713FAD">
              <w:rPr>
                <w:rFonts w:ascii="Times New Roman" w:hAnsi="Times New Roman" w:cs="Times New Roman"/>
                <w:b w:val="0"/>
                <w:bCs w:val="0"/>
              </w:rPr>
              <w:t>tester</w:t>
            </w:r>
            <w:proofErr w:type="spellEnd"/>
            <w:r w:rsidR="007A7E04" w:rsidRPr="00A84985">
              <w:rPr>
                <w:rFonts w:ascii="Times New Roman" w:hAnsi="Times New Roman" w:cs="Times New Roman"/>
                <w:b w:val="0"/>
                <w:bCs w:val="0"/>
              </w:rPr>
              <w:t xml:space="preserve">) </w:t>
            </w:r>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Ukupno: 162h</w:t>
            </w:r>
          </w:p>
        </w:tc>
        <w:tc>
          <w:tcPr>
            <w:tcW w:w="5636" w:type="dxa"/>
          </w:tcPr>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Sastanci timova – 8h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Dorada aplikacije – 10h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Dorada projekta -22h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Modeliranje baze podataka – 17h</w:t>
            </w:r>
          </w:p>
          <w:p w:rsidR="007A7E04" w:rsidRPr="00A84985" w:rsidRDefault="00C63C7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Rad s</w:t>
            </w:r>
            <w:r w:rsidR="007A7E04" w:rsidRPr="00A84985">
              <w:rPr>
                <w:rFonts w:ascii="Times New Roman" w:hAnsi="Times New Roman" w:cs="Times New Roman"/>
                <w:sz w:val="24"/>
                <w:szCs w:val="24"/>
              </w:rPr>
              <w:t xml:space="preserve"> bazom – 24h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Pisanje programskog koda – pomoć </w:t>
            </w:r>
            <w:r w:rsidR="00A84985" w:rsidRPr="00A84985">
              <w:rPr>
                <w:rFonts w:ascii="Times New Roman" w:hAnsi="Times New Roman" w:cs="Times New Roman"/>
                <w:sz w:val="24"/>
                <w:szCs w:val="24"/>
              </w:rPr>
              <w:t>programerima</w:t>
            </w:r>
            <w:r w:rsidRPr="00A84985">
              <w:rPr>
                <w:rFonts w:ascii="Times New Roman" w:hAnsi="Times New Roman" w:cs="Times New Roman"/>
                <w:sz w:val="24"/>
                <w:szCs w:val="24"/>
              </w:rPr>
              <w:t xml:space="preserve"> – 18h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Testiranje programskog koda – 16h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Analiziranje kretanja projekta – 10h</w:t>
            </w:r>
          </w:p>
          <w:p w:rsidR="007A7E04" w:rsidRPr="00A84985" w:rsidRDefault="00C63C7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Pronalaženje </w:t>
            </w:r>
            <w:r w:rsidR="00A84985">
              <w:rPr>
                <w:rFonts w:ascii="Times New Roman" w:hAnsi="Times New Roman" w:cs="Times New Roman"/>
                <w:sz w:val="24"/>
                <w:szCs w:val="24"/>
              </w:rPr>
              <w:t>grešaka</w:t>
            </w:r>
            <w:r w:rsidR="00A84985" w:rsidRPr="00A84985">
              <w:rPr>
                <w:rFonts w:ascii="Times New Roman" w:hAnsi="Times New Roman" w:cs="Times New Roman"/>
                <w:sz w:val="24"/>
                <w:szCs w:val="24"/>
              </w:rPr>
              <w:t xml:space="preserve"> </w:t>
            </w:r>
            <w:r w:rsidR="007A7E04" w:rsidRPr="00A84985">
              <w:rPr>
                <w:rFonts w:ascii="Times New Roman" w:hAnsi="Times New Roman" w:cs="Times New Roman"/>
                <w:sz w:val="24"/>
                <w:szCs w:val="24"/>
              </w:rPr>
              <w:t>– 10h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 xml:space="preserve">Ispravljanje </w:t>
            </w:r>
            <w:r w:rsidR="00A84985">
              <w:rPr>
                <w:rFonts w:ascii="Times New Roman" w:hAnsi="Times New Roman" w:cs="Times New Roman"/>
                <w:sz w:val="24"/>
                <w:szCs w:val="24"/>
              </w:rPr>
              <w:t>grešaka</w:t>
            </w:r>
            <w:r w:rsidR="00A84985" w:rsidRPr="00A84985">
              <w:rPr>
                <w:rFonts w:ascii="Times New Roman" w:hAnsi="Times New Roman" w:cs="Times New Roman"/>
                <w:sz w:val="24"/>
                <w:szCs w:val="24"/>
              </w:rPr>
              <w:t xml:space="preserve"> </w:t>
            </w:r>
            <w:r w:rsidRPr="00A84985">
              <w:rPr>
                <w:rFonts w:ascii="Times New Roman" w:hAnsi="Times New Roman" w:cs="Times New Roman"/>
                <w:sz w:val="24"/>
                <w:szCs w:val="24"/>
              </w:rPr>
              <w:t>– 12h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7A7E04" w:rsidRPr="00A84985" w:rsidRDefault="007A7E04"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Javna obrana – 1h</w:t>
            </w:r>
          </w:p>
          <w:p w:rsidR="007A7E04" w:rsidRPr="00A84985" w:rsidRDefault="004340D0" w:rsidP="002A0514">
            <w:pPr>
              <w:pStyle w:val="ListParagraph"/>
              <w:numPr>
                <w:ilvl w:val="0"/>
                <w:numId w:val="23"/>
              </w:numPr>
              <w:spacing w:after="0" w:line="360" w:lineRule="auto"/>
              <w:cnfStyle w:val="000000010000"/>
              <w:rPr>
                <w:rFonts w:ascii="Times New Roman" w:hAnsi="Times New Roman" w:cs="Times New Roman"/>
                <w:sz w:val="24"/>
                <w:szCs w:val="24"/>
              </w:rPr>
            </w:pPr>
            <w:r w:rsidRPr="00A84985">
              <w:rPr>
                <w:rFonts w:ascii="Times New Roman" w:hAnsi="Times New Roman" w:cs="Times New Roman"/>
                <w:sz w:val="24"/>
                <w:szCs w:val="24"/>
              </w:rPr>
              <w:t>Suradnja s</w:t>
            </w:r>
            <w:r w:rsidR="007A7E04" w:rsidRPr="00A84985">
              <w:rPr>
                <w:rFonts w:ascii="Times New Roman" w:hAnsi="Times New Roman" w:cs="Times New Roman"/>
                <w:sz w:val="24"/>
                <w:szCs w:val="24"/>
              </w:rPr>
              <w:t xml:space="preserve"> ostalim članovima tima – 12h</w:t>
            </w:r>
          </w:p>
          <w:p w:rsidR="007A7E04" w:rsidRPr="00A84985" w:rsidRDefault="007A7E04" w:rsidP="00BC2347">
            <w:pPr>
              <w:pStyle w:val="ListParagraph"/>
              <w:spacing w:line="360" w:lineRule="auto"/>
              <w:cnfStyle w:val="000000010000"/>
              <w:rPr>
                <w:rFonts w:ascii="Times New Roman" w:hAnsi="Times New Roman" w:cs="Times New Roman"/>
                <w:sz w:val="24"/>
                <w:szCs w:val="24"/>
              </w:rPr>
            </w:pPr>
          </w:p>
        </w:tc>
      </w:tr>
      <w:tr w:rsidR="007A7E04" w:rsidRPr="00A84985" w:rsidTr="00BC2347">
        <w:trPr>
          <w:cnfStyle w:val="000000100000"/>
        </w:trPr>
        <w:tc>
          <w:tcPr>
            <w:cnfStyle w:val="001000000000"/>
            <w:tcW w:w="3652" w:type="dxa"/>
            <w:vAlign w:val="center"/>
          </w:tcPr>
          <w:p w:rsidR="00DD0798" w:rsidRPr="00557B08" w:rsidRDefault="00DD0798" w:rsidP="00DD0798">
            <w:pPr>
              <w:spacing w:line="360" w:lineRule="auto"/>
              <w:rPr>
                <w:rFonts w:ascii="Times New Roman" w:hAnsi="Times New Roman" w:cs="Times New Roman"/>
                <w:sz w:val="24"/>
                <w:szCs w:val="24"/>
              </w:rPr>
            </w:pPr>
            <w:r>
              <w:rPr>
                <w:rFonts w:ascii="Times New Roman" w:hAnsi="Times New Roman" w:cs="Times New Roman"/>
                <w:sz w:val="24"/>
                <w:szCs w:val="24"/>
              </w:rPr>
              <w:t>Domagoj Samardžić</w:t>
            </w:r>
          </w:p>
          <w:p w:rsidR="007A7E04" w:rsidRPr="00A84985" w:rsidRDefault="00DD0798" w:rsidP="00DD0798">
            <w:pPr>
              <w:pStyle w:val="Default"/>
              <w:spacing w:line="360" w:lineRule="auto"/>
              <w:rPr>
                <w:rFonts w:ascii="Times New Roman" w:hAnsi="Times New Roman" w:cs="Times New Roman"/>
              </w:rPr>
            </w:pPr>
            <w:r w:rsidRPr="00A84985">
              <w:rPr>
                <w:rFonts w:ascii="Times New Roman" w:hAnsi="Times New Roman" w:cs="Times New Roman"/>
                <w:b w:val="0"/>
                <w:bCs w:val="0"/>
              </w:rPr>
              <w:t xml:space="preserve"> </w:t>
            </w:r>
            <w:r w:rsidR="007A7E04" w:rsidRPr="00A84985">
              <w:rPr>
                <w:rFonts w:ascii="Times New Roman" w:hAnsi="Times New Roman" w:cs="Times New Roman"/>
                <w:b w:val="0"/>
                <w:bCs w:val="0"/>
              </w:rPr>
              <w:t>(proje</w:t>
            </w:r>
            <w:r w:rsidR="00D556B5">
              <w:rPr>
                <w:rFonts w:ascii="Times New Roman" w:hAnsi="Times New Roman" w:cs="Times New Roman"/>
                <w:b w:val="0"/>
                <w:bCs w:val="0"/>
              </w:rPr>
              <w:t>kt menadžer</w:t>
            </w:r>
            <w:r w:rsidR="007A7E04" w:rsidRPr="00A84985">
              <w:rPr>
                <w:rFonts w:ascii="Times New Roman" w:hAnsi="Times New Roman" w:cs="Times New Roman"/>
                <w:b w:val="0"/>
                <w:bCs w:val="0"/>
              </w:rPr>
              <w:t xml:space="preserve">) </w:t>
            </w:r>
          </w:p>
          <w:p w:rsidR="007A7E04" w:rsidRPr="00A84985" w:rsidRDefault="007A7E04" w:rsidP="00BC2347">
            <w:pPr>
              <w:spacing w:line="360" w:lineRule="auto"/>
              <w:rPr>
                <w:rFonts w:ascii="Times New Roman" w:hAnsi="Times New Roman" w:cs="Times New Roman"/>
                <w:b w:val="0"/>
                <w:sz w:val="24"/>
                <w:szCs w:val="24"/>
              </w:rPr>
            </w:pPr>
            <w:r w:rsidRPr="00A84985">
              <w:rPr>
                <w:rFonts w:ascii="Times New Roman" w:hAnsi="Times New Roman" w:cs="Times New Roman"/>
                <w:b w:val="0"/>
                <w:sz w:val="24"/>
                <w:szCs w:val="24"/>
              </w:rPr>
              <w:t>Ukupno: 152h</w:t>
            </w:r>
          </w:p>
        </w:tc>
        <w:tc>
          <w:tcPr>
            <w:tcW w:w="5636" w:type="dxa"/>
          </w:tcPr>
          <w:p w:rsidR="007A7E04" w:rsidRPr="00A84985" w:rsidRDefault="007A7E04" w:rsidP="002A0514">
            <w:pPr>
              <w:pStyle w:val="ListParagraph"/>
              <w:numPr>
                <w:ilvl w:val="0"/>
                <w:numId w:val="23"/>
              </w:numPr>
              <w:spacing w:after="0" w:line="360" w:lineRule="auto"/>
              <w:cnfStyle w:val="000000100000"/>
              <w:rPr>
                <w:rFonts w:ascii="Times New Roman" w:hAnsi="Times New Roman" w:cs="Times New Roman"/>
                <w:sz w:val="24"/>
                <w:szCs w:val="24"/>
              </w:rPr>
            </w:pPr>
            <w:r w:rsidRPr="00A84985">
              <w:rPr>
                <w:rFonts w:ascii="Times New Roman" w:hAnsi="Times New Roman" w:cs="Times New Roman"/>
                <w:sz w:val="24"/>
                <w:szCs w:val="24"/>
              </w:rPr>
              <w:t>Sastanci timova – 8h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Odabir alata i metoda za rad – 8h</w:t>
            </w:r>
          </w:p>
          <w:p w:rsidR="007A7E04" w:rsidRPr="00A84985" w:rsidRDefault="004340D0"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Suradnja s</w:t>
            </w:r>
            <w:r w:rsidR="007A7E04" w:rsidRPr="00A84985">
              <w:rPr>
                <w:rFonts w:ascii="Times New Roman" w:hAnsi="Times New Roman" w:cs="Times New Roman"/>
              </w:rPr>
              <w:t xml:space="preserve"> </w:t>
            </w:r>
            <w:r w:rsidR="00A84985" w:rsidRPr="00A84985">
              <w:rPr>
                <w:rFonts w:ascii="Times New Roman" w:hAnsi="Times New Roman" w:cs="Times New Roman"/>
              </w:rPr>
              <w:t>analitičarom</w:t>
            </w:r>
            <w:r w:rsidR="007A7E04" w:rsidRPr="00A84985">
              <w:rPr>
                <w:rFonts w:ascii="Times New Roman" w:hAnsi="Times New Roman" w:cs="Times New Roman"/>
              </w:rPr>
              <w:t xml:space="preserve"> – 12h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Raspodjela aktivnosti po članovima tima – 10h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Izrada proračuna – 12h</w:t>
            </w:r>
          </w:p>
          <w:p w:rsidR="00906AD7" w:rsidRPr="00A84985" w:rsidRDefault="00906AD7"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Pomoć pri programiranju – 12</w:t>
            </w:r>
            <w:r w:rsidR="0015064F" w:rsidRPr="00A84985">
              <w:rPr>
                <w:rFonts w:ascii="Times New Roman" w:hAnsi="Times New Roman" w:cs="Times New Roman"/>
              </w:rPr>
              <w:t>h</w:t>
            </w:r>
          </w:p>
          <w:p w:rsidR="007A7E04" w:rsidRPr="00A84985" w:rsidRDefault="00A84985"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Definiranje</w:t>
            </w:r>
            <w:r w:rsidR="007A7E04" w:rsidRPr="00A84985">
              <w:rPr>
                <w:rFonts w:ascii="Times New Roman" w:hAnsi="Times New Roman" w:cs="Times New Roman"/>
              </w:rPr>
              <w:t xml:space="preserve"> projektnog tima – 5h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Određivanje ključnih točaka projekta – 4h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lastRenderedPageBreak/>
              <w:t>Izrada UML dijagrama – 24h</w:t>
            </w:r>
          </w:p>
          <w:p w:rsidR="007A7E04" w:rsidRPr="00A84985" w:rsidRDefault="004340D0"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Rad s</w:t>
            </w:r>
            <w:r w:rsidR="007A7E04" w:rsidRPr="00A84985">
              <w:rPr>
                <w:rFonts w:ascii="Times New Roman" w:hAnsi="Times New Roman" w:cs="Times New Roman"/>
              </w:rPr>
              <w:t xml:space="preserve"> dokumentacijom – </w:t>
            </w:r>
            <w:r w:rsidR="00906AD7" w:rsidRPr="00A84985">
              <w:rPr>
                <w:rFonts w:ascii="Times New Roman" w:hAnsi="Times New Roman" w:cs="Times New Roman"/>
              </w:rPr>
              <w:t>2</w:t>
            </w:r>
            <w:r w:rsidR="007A7E04" w:rsidRPr="00A84985">
              <w:rPr>
                <w:rFonts w:ascii="Times New Roman" w:hAnsi="Times New Roman" w:cs="Times New Roman"/>
              </w:rPr>
              <w:t>2h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Pomoć pri programiranju – 32 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Isporuka aplikacije – 2h</w:t>
            </w:r>
          </w:p>
          <w:p w:rsidR="007A7E04" w:rsidRPr="00A84985" w:rsidRDefault="007A7E04" w:rsidP="002A0514">
            <w:pPr>
              <w:pStyle w:val="Default"/>
              <w:numPr>
                <w:ilvl w:val="0"/>
                <w:numId w:val="24"/>
              </w:numPr>
              <w:spacing w:line="360" w:lineRule="auto"/>
              <w:cnfStyle w:val="000000100000"/>
              <w:rPr>
                <w:rFonts w:ascii="Times New Roman" w:hAnsi="Times New Roman" w:cs="Times New Roman"/>
              </w:rPr>
            </w:pPr>
            <w:r w:rsidRPr="00A84985">
              <w:rPr>
                <w:rFonts w:ascii="Times New Roman" w:hAnsi="Times New Roman" w:cs="Times New Roman"/>
              </w:rPr>
              <w:t>Javna obrana  - 1h</w:t>
            </w:r>
          </w:p>
        </w:tc>
      </w:tr>
    </w:tbl>
    <w:p w:rsidR="007A7E04" w:rsidRDefault="007A7E04" w:rsidP="007A7E04">
      <w:pPr>
        <w:tabs>
          <w:tab w:val="left" w:pos="6075"/>
        </w:tabs>
        <w:spacing w:line="360" w:lineRule="auto"/>
      </w:pPr>
    </w:p>
    <w:p w:rsidR="007A7E04" w:rsidRPr="00713FAD" w:rsidRDefault="00713FAD" w:rsidP="00713FAD">
      <w:pPr>
        <w:tabs>
          <w:tab w:val="left" w:pos="6075"/>
        </w:tabs>
        <w:spacing w:line="360" w:lineRule="auto"/>
      </w:pPr>
      <w:r w:rsidRPr="00713FAD">
        <w:t>Ukupna satnica svih zaposlenika (članova) je (</w:t>
      </w:r>
      <w:r w:rsidR="007A7E04" w:rsidRPr="00713FAD">
        <w:t>16</w:t>
      </w:r>
      <w:r w:rsidR="00D556B5" w:rsidRPr="00713FAD">
        <w:t>5</w:t>
      </w:r>
      <w:r w:rsidR="007A7E04" w:rsidRPr="00713FAD">
        <w:t>h + 16</w:t>
      </w:r>
      <w:r w:rsidR="00D556B5" w:rsidRPr="00713FAD">
        <w:t>5</w:t>
      </w:r>
      <w:r w:rsidR="007A7E04" w:rsidRPr="00713FAD">
        <w:t>h +</w:t>
      </w:r>
      <w:r w:rsidRPr="00713FAD">
        <w:t xml:space="preserve"> </w:t>
      </w:r>
      <w:r w:rsidR="007A7E04" w:rsidRPr="00713FAD">
        <w:t>158h + 162h + 1</w:t>
      </w:r>
      <w:r w:rsidRPr="00713FAD">
        <w:t>52h)</w:t>
      </w:r>
      <w:r w:rsidR="007A7E04" w:rsidRPr="00713FAD">
        <w:t xml:space="preserve"> </w:t>
      </w:r>
      <w:r w:rsidR="00D556B5" w:rsidRPr="00713FAD">
        <w:t>802</w:t>
      </w:r>
      <w:r w:rsidR="007A7E04" w:rsidRPr="00713FAD">
        <w:t xml:space="preserve">h * </w:t>
      </w:r>
      <w:r w:rsidR="00D556B5" w:rsidRPr="00713FAD">
        <w:t>8</w:t>
      </w:r>
      <w:r w:rsidR="007A7E04" w:rsidRPr="00713FAD">
        <w:t xml:space="preserve">0kn (satnica programera) = </w:t>
      </w:r>
      <w:r w:rsidRPr="00713FAD">
        <w:t>64 160kn dobivamo kao trošak rada.</w:t>
      </w:r>
    </w:p>
    <w:p w:rsidR="008678E1" w:rsidRPr="00713FAD" w:rsidRDefault="008678E1" w:rsidP="00713FAD">
      <w:pPr>
        <w:tabs>
          <w:tab w:val="left" w:pos="6075"/>
        </w:tabs>
        <w:spacing w:line="360" w:lineRule="auto"/>
        <w:jc w:val="both"/>
      </w:pPr>
    </w:p>
    <w:p w:rsidR="007A7E04" w:rsidRPr="00713FAD" w:rsidRDefault="008678E1" w:rsidP="00713FAD">
      <w:pPr>
        <w:pStyle w:val="Heading3"/>
        <w:spacing w:line="360" w:lineRule="auto"/>
        <w:jc w:val="both"/>
        <w:rPr>
          <w:rFonts w:ascii="Times New Roman" w:hAnsi="Times New Roman" w:cs="Times New Roman"/>
          <w:sz w:val="24"/>
          <w:szCs w:val="24"/>
        </w:rPr>
      </w:pPr>
      <w:bookmarkStart w:id="18" w:name="_Toc386176128"/>
      <w:r w:rsidRPr="00713FAD">
        <w:rPr>
          <w:rFonts w:ascii="Times New Roman" w:hAnsi="Times New Roman" w:cs="Times New Roman"/>
          <w:sz w:val="24"/>
          <w:szCs w:val="24"/>
        </w:rPr>
        <w:t>2.2.</w:t>
      </w:r>
      <w:r w:rsidR="00504DAE" w:rsidRPr="00713FAD">
        <w:rPr>
          <w:rFonts w:ascii="Times New Roman" w:hAnsi="Times New Roman" w:cs="Times New Roman"/>
          <w:sz w:val="24"/>
          <w:szCs w:val="24"/>
        </w:rPr>
        <w:t>4</w:t>
      </w:r>
      <w:r w:rsidRPr="00713FAD">
        <w:rPr>
          <w:rFonts w:ascii="Times New Roman" w:hAnsi="Times New Roman" w:cs="Times New Roman"/>
          <w:sz w:val="24"/>
          <w:szCs w:val="24"/>
        </w:rPr>
        <w:t xml:space="preserve">. </w:t>
      </w:r>
      <w:r w:rsidR="007A7E04" w:rsidRPr="00713FAD">
        <w:rPr>
          <w:rFonts w:ascii="Times New Roman" w:hAnsi="Times New Roman" w:cs="Times New Roman"/>
          <w:sz w:val="24"/>
          <w:szCs w:val="24"/>
        </w:rPr>
        <w:t>Testiranje informacijskog sustava u poslovnom sustavu</w:t>
      </w:r>
      <w:bookmarkEnd w:id="18"/>
    </w:p>
    <w:p w:rsidR="007A7E04" w:rsidRPr="00713FAD" w:rsidRDefault="007A7E04" w:rsidP="00007BC6">
      <w:pPr>
        <w:spacing w:line="360" w:lineRule="auto"/>
        <w:ind w:firstLine="708"/>
        <w:jc w:val="both"/>
      </w:pPr>
      <w:r w:rsidRPr="00713FAD">
        <w:t>Testiranje informacijskog sustava u poslovnom sustavu obuhvaćalo bi testiranje unošenja podataka i</w:t>
      </w:r>
      <w:r w:rsidR="004340D0" w:rsidRPr="00713FAD">
        <w:t xml:space="preserve"> funkcionalnost same aplikacije</w:t>
      </w:r>
      <w:r w:rsidRPr="00713FAD">
        <w:t xml:space="preserve"> te njezina optimiziranost i dobivanje </w:t>
      </w:r>
      <w:r w:rsidR="004340D0" w:rsidRPr="00713FAD">
        <w:t xml:space="preserve">potrebnih </w:t>
      </w:r>
      <w:r w:rsidR="00713FAD">
        <w:t>p</w:t>
      </w:r>
      <w:r w:rsidR="004340D0" w:rsidRPr="00713FAD">
        <w:t>ovratnih informacija</w:t>
      </w:r>
      <w:r w:rsidRPr="00713FAD">
        <w:t xml:space="preserve"> ukoliko bude potrebno vršiti modifikacije aplikacije ili slično. </w:t>
      </w:r>
      <w:r w:rsidR="00713FAD">
        <w:t>Na ovom dijelu bi radio</w:t>
      </w:r>
      <w:r w:rsidRPr="00713FAD">
        <w:t xml:space="preserve"> jed</w:t>
      </w:r>
      <w:r w:rsidR="00713FAD">
        <w:t>an zaposlenik (</w:t>
      </w:r>
      <w:proofErr w:type="spellStart"/>
      <w:r w:rsidR="00713FAD">
        <w:t>tester</w:t>
      </w:r>
      <w:proofErr w:type="spellEnd"/>
      <w:r w:rsidR="00713FAD">
        <w:t>), a sama aktivnost bi</w:t>
      </w:r>
      <w:r w:rsidRPr="00713FAD">
        <w:t xml:space="preserve"> trajala u vremenskom periodu od 3 tjedna, po 4 radna sata. Trošak bi bio: 4 sata * 15 radnih dana * </w:t>
      </w:r>
      <w:r w:rsidR="00EE6D53">
        <w:t>8</w:t>
      </w:r>
      <w:r w:rsidRPr="00713FAD">
        <w:t>0 kn = 4</w:t>
      </w:r>
      <w:r w:rsidR="00EE6D53">
        <w:t xml:space="preserve"> 8</w:t>
      </w:r>
      <w:r w:rsidRPr="00713FAD">
        <w:t>00kn</w:t>
      </w:r>
      <w:r w:rsidR="00EE6D53">
        <w:t>.</w:t>
      </w:r>
    </w:p>
    <w:p w:rsidR="007A7E04" w:rsidRPr="00713FAD" w:rsidRDefault="007A7E04" w:rsidP="00713FAD">
      <w:pPr>
        <w:tabs>
          <w:tab w:val="left" w:pos="6075"/>
        </w:tabs>
        <w:spacing w:line="360" w:lineRule="auto"/>
        <w:jc w:val="both"/>
      </w:pPr>
    </w:p>
    <w:p w:rsidR="003202CC" w:rsidRPr="00713FAD" w:rsidRDefault="008678E1" w:rsidP="00713FAD">
      <w:pPr>
        <w:pStyle w:val="Heading3"/>
        <w:spacing w:line="360" w:lineRule="auto"/>
        <w:jc w:val="both"/>
        <w:rPr>
          <w:rFonts w:ascii="Times New Roman" w:hAnsi="Times New Roman" w:cs="Times New Roman"/>
          <w:sz w:val="24"/>
          <w:szCs w:val="24"/>
        </w:rPr>
      </w:pPr>
      <w:bookmarkStart w:id="19" w:name="_Toc386176129"/>
      <w:r w:rsidRPr="00713FAD">
        <w:rPr>
          <w:rFonts w:ascii="Times New Roman" w:hAnsi="Times New Roman" w:cs="Times New Roman"/>
          <w:sz w:val="24"/>
          <w:szCs w:val="24"/>
        </w:rPr>
        <w:t>2.2.</w:t>
      </w:r>
      <w:r w:rsidR="00504DAE" w:rsidRPr="00713FAD">
        <w:rPr>
          <w:rFonts w:ascii="Times New Roman" w:hAnsi="Times New Roman" w:cs="Times New Roman"/>
          <w:sz w:val="24"/>
          <w:szCs w:val="24"/>
        </w:rPr>
        <w:t>5</w:t>
      </w:r>
      <w:r w:rsidRPr="00713FAD">
        <w:rPr>
          <w:rFonts w:ascii="Times New Roman" w:hAnsi="Times New Roman" w:cs="Times New Roman"/>
          <w:sz w:val="24"/>
          <w:szCs w:val="24"/>
        </w:rPr>
        <w:t xml:space="preserve">. </w:t>
      </w:r>
      <w:r w:rsidR="007A7E04" w:rsidRPr="00713FAD">
        <w:rPr>
          <w:rFonts w:ascii="Times New Roman" w:hAnsi="Times New Roman" w:cs="Times New Roman"/>
          <w:sz w:val="24"/>
          <w:szCs w:val="24"/>
        </w:rPr>
        <w:t>Uvođenje sustava i edukacija zaposlenika za rad</w:t>
      </w:r>
      <w:bookmarkEnd w:id="19"/>
    </w:p>
    <w:p w:rsidR="007A7E04" w:rsidRPr="00713FAD" w:rsidRDefault="00CB404D" w:rsidP="00EE6D53">
      <w:pPr>
        <w:spacing w:line="360" w:lineRule="auto"/>
        <w:ind w:firstLine="708"/>
        <w:jc w:val="both"/>
        <w:rPr>
          <w:b/>
        </w:rPr>
      </w:pPr>
      <w:r>
        <w:t>Kod uvođenja sustava imamo sljedeće aktivnosti</w:t>
      </w:r>
      <w:r w:rsidR="007A7E04" w:rsidRPr="00713FAD">
        <w:t>:</w:t>
      </w:r>
    </w:p>
    <w:p w:rsidR="007A7E04" w:rsidRPr="00713FAD" w:rsidRDefault="007A7E04" w:rsidP="00CB404D">
      <w:pPr>
        <w:pStyle w:val="ListParagraph"/>
        <w:numPr>
          <w:ilvl w:val="0"/>
          <w:numId w:val="22"/>
        </w:numPr>
        <w:tabs>
          <w:tab w:val="left" w:pos="6075"/>
        </w:tabs>
        <w:spacing w:line="360" w:lineRule="auto"/>
        <w:ind w:left="1418"/>
        <w:jc w:val="both"/>
        <w:rPr>
          <w:szCs w:val="24"/>
        </w:rPr>
      </w:pPr>
      <w:r w:rsidRPr="00713FAD">
        <w:rPr>
          <w:szCs w:val="24"/>
        </w:rPr>
        <w:t>Im</w:t>
      </w:r>
      <w:r w:rsidR="004340D0" w:rsidRPr="00713FAD">
        <w:rPr>
          <w:szCs w:val="24"/>
        </w:rPr>
        <w:t>p</w:t>
      </w:r>
      <w:r w:rsidRPr="00713FAD">
        <w:rPr>
          <w:szCs w:val="24"/>
        </w:rPr>
        <w:t>lementiranje aplikacije u računala u poduzeću – 8 sati</w:t>
      </w:r>
    </w:p>
    <w:p w:rsidR="007A7E04" w:rsidRPr="00713FAD" w:rsidRDefault="004340D0" w:rsidP="00CB404D">
      <w:pPr>
        <w:pStyle w:val="ListParagraph"/>
        <w:numPr>
          <w:ilvl w:val="0"/>
          <w:numId w:val="22"/>
        </w:numPr>
        <w:tabs>
          <w:tab w:val="left" w:pos="6075"/>
        </w:tabs>
        <w:spacing w:line="360" w:lineRule="auto"/>
        <w:ind w:left="1418"/>
        <w:jc w:val="both"/>
        <w:rPr>
          <w:szCs w:val="24"/>
        </w:rPr>
      </w:pPr>
      <w:r w:rsidRPr="00713FAD">
        <w:rPr>
          <w:szCs w:val="24"/>
        </w:rPr>
        <w:t>Upoznavanje zaposlenika s</w:t>
      </w:r>
      <w:r w:rsidR="007A7E04" w:rsidRPr="00713FAD">
        <w:rPr>
          <w:szCs w:val="24"/>
        </w:rPr>
        <w:t xml:space="preserve"> aplikacijom –</w:t>
      </w:r>
      <w:r w:rsidRPr="00713FAD">
        <w:rPr>
          <w:szCs w:val="24"/>
        </w:rPr>
        <w:t xml:space="preserve"> </w:t>
      </w:r>
      <w:r w:rsidR="007A7E04" w:rsidRPr="00713FAD">
        <w:rPr>
          <w:szCs w:val="24"/>
        </w:rPr>
        <w:t>28 sati</w:t>
      </w:r>
    </w:p>
    <w:p w:rsidR="007A7E04" w:rsidRPr="00713FAD" w:rsidRDefault="007A7E04" w:rsidP="00CB404D">
      <w:pPr>
        <w:pStyle w:val="ListParagraph"/>
        <w:numPr>
          <w:ilvl w:val="0"/>
          <w:numId w:val="22"/>
        </w:numPr>
        <w:tabs>
          <w:tab w:val="left" w:pos="6075"/>
        </w:tabs>
        <w:spacing w:line="360" w:lineRule="auto"/>
        <w:ind w:left="1418"/>
        <w:jc w:val="both"/>
        <w:rPr>
          <w:szCs w:val="24"/>
        </w:rPr>
      </w:pPr>
      <w:r w:rsidRPr="00713FAD">
        <w:rPr>
          <w:szCs w:val="24"/>
        </w:rPr>
        <w:t>Detaljiziranje svih mogućnosti aplikacije i edukacija zaposlenika – 32 sata</w:t>
      </w:r>
    </w:p>
    <w:p w:rsidR="007A7E04" w:rsidRPr="00713FAD" w:rsidRDefault="00CB404D" w:rsidP="00713FAD">
      <w:pPr>
        <w:tabs>
          <w:tab w:val="left" w:pos="6075"/>
        </w:tabs>
        <w:spacing w:line="360" w:lineRule="auto"/>
        <w:ind w:left="360"/>
        <w:jc w:val="both"/>
      </w:pPr>
      <w:r>
        <w:t>Ukupno uvođenje i edukacija bi</w:t>
      </w:r>
      <w:r w:rsidR="007A7E04" w:rsidRPr="00713FAD">
        <w:t xml:space="preserve"> trajala 68 sati što je nešto manje od 2 tjedna</w:t>
      </w:r>
      <w:r>
        <w:t xml:space="preserve">, dok bi trošak iznosio: </w:t>
      </w:r>
      <w:r w:rsidR="007A7E04" w:rsidRPr="00713FAD">
        <w:t xml:space="preserve">68 sati * </w:t>
      </w:r>
      <w:r>
        <w:t>8</w:t>
      </w:r>
      <w:r w:rsidR="007A7E04" w:rsidRPr="00713FAD">
        <w:t xml:space="preserve">0kn * 2 zaposlenika = </w:t>
      </w:r>
      <w:r>
        <w:t>10 880</w:t>
      </w:r>
      <w:r w:rsidR="007A7E04" w:rsidRPr="00713FAD">
        <w:t>kn</w:t>
      </w:r>
      <w:r>
        <w:t>.</w:t>
      </w:r>
    </w:p>
    <w:p w:rsidR="003202CC" w:rsidRDefault="003202CC"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Default="009D2E48" w:rsidP="00713FAD">
      <w:pPr>
        <w:tabs>
          <w:tab w:val="left" w:pos="6075"/>
        </w:tabs>
        <w:spacing w:line="360" w:lineRule="auto"/>
        <w:ind w:left="360"/>
        <w:jc w:val="both"/>
      </w:pPr>
    </w:p>
    <w:p w:rsidR="009D2E48" w:rsidRPr="00713FAD" w:rsidRDefault="009D2E48" w:rsidP="00713FAD">
      <w:pPr>
        <w:tabs>
          <w:tab w:val="left" w:pos="6075"/>
        </w:tabs>
        <w:spacing w:line="360" w:lineRule="auto"/>
        <w:ind w:left="360"/>
        <w:jc w:val="both"/>
      </w:pPr>
    </w:p>
    <w:p w:rsidR="00135EE9" w:rsidRPr="00CB404D" w:rsidRDefault="00CB404D" w:rsidP="00CB404D">
      <w:pPr>
        <w:spacing w:line="360" w:lineRule="auto"/>
        <w:jc w:val="center"/>
        <w:rPr>
          <w:b/>
          <w:bCs/>
          <w:szCs w:val="28"/>
        </w:rPr>
      </w:pPr>
      <w:r w:rsidRPr="00CB404D">
        <w:rPr>
          <w:b/>
          <w:bCs/>
          <w:szCs w:val="28"/>
        </w:rPr>
        <w:lastRenderedPageBreak/>
        <w:t>Tablica 3. Ukupni pregled troškova projekta po fazama</w:t>
      </w:r>
    </w:p>
    <w:tbl>
      <w:tblPr>
        <w:tblStyle w:val="LightList-Accent5"/>
        <w:tblW w:w="0" w:type="auto"/>
        <w:jc w:val="center"/>
        <w:tblLook w:val="04A0"/>
      </w:tblPr>
      <w:tblGrid>
        <w:gridCol w:w="3534"/>
        <w:gridCol w:w="2337"/>
        <w:gridCol w:w="1867"/>
      </w:tblGrid>
      <w:tr w:rsidR="00CB404D" w:rsidRPr="00713FAD" w:rsidTr="00007BC6">
        <w:trPr>
          <w:cnfStyle w:val="100000000000"/>
          <w:jc w:val="center"/>
        </w:trPr>
        <w:tc>
          <w:tcPr>
            <w:cnfStyle w:val="001000000000"/>
            <w:tcW w:w="3534" w:type="dxa"/>
          </w:tcPr>
          <w:p w:rsidR="00CB404D" w:rsidRPr="00CB404D" w:rsidRDefault="00CB404D" w:rsidP="00713FAD">
            <w:pPr>
              <w:tabs>
                <w:tab w:val="left" w:pos="6075"/>
              </w:tabs>
              <w:spacing w:line="360" w:lineRule="auto"/>
            </w:pPr>
            <w:r w:rsidRPr="00CB404D">
              <w:t>Faza</w:t>
            </w:r>
          </w:p>
        </w:tc>
        <w:tc>
          <w:tcPr>
            <w:tcW w:w="2337" w:type="dxa"/>
          </w:tcPr>
          <w:p w:rsidR="00CB404D" w:rsidRPr="00713FAD" w:rsidRDefault="00CB404D" w:rsidP="00713FAD">
            <w:pPr>
              <w:tabs>
                <w:tab w:val="left" w:pos="6075"/>
              </w:tabs>
              <w:spacing w:line="360" w:lineRule="auto"/>
              <w:cnfStyle w:val="100000000000"/>
            </w:pPr>
            <w:r w:rsidRPr="00713FAD">
              <w:t>Trajanje</w:t>
            </w:r>
          </w:p>
        </w:tc>
        <w:tc>
          <w:tcPr>
            <w:tcW w:w="1867" w:type="dxa"/>
          </w:tcPr>
          <w:p w:rsidR="00CB404D" w:rsidRPr="00713FAD" w:rsidRDefault="00CB404D" w:rsidP="00713FAD">
            <w:pPr>
              <w:tabs>
                <w:tab w:val="left" w:pos="6075"/>
              </w:tabs>
              <w:spacing w:line="360" w:lineRule="auto"/>
              <w:cnfStyle w:val="100000000000"/>
            </w:pPr>
            <w:r w:rsidRPr="00713FAD">
              <w:t>Trošak</w:t>
            </w:r>
          </w:p>
        </w:tc>
      </w:tr>
      <w:tr w:rsidR="00CB404D" w:rsidRPr="00713FAD" w:rsidTr="00007BC6">
        <w:trPr>
          <w:cnfStyle w:val="000000100000"/>
          <w:jc w:val="center"/>
        </w:trPr>
        <w:tc>
          <w:tcPr>
            <w:cnfStyle w:val="001000000000"/>
            <w:tcW w:w="3534" w:type="dxa"/>
          </w:tcPr>
          <w:p w:rsidR="00CB404D" w:rsidRPr="00713FAD" w:rsidRDefault="00CB404D" w:rsidP="00CB404D">
            <w:pPr>
              <w:spacing w:line="360" w:lineRule="auto"/>
              <w:rPr>
                <w:b w:val="0"/>
              </w:rPr>
            </w:pPr>
            <w:r w:rsidRPr="00713FAD">
              <w:rPr>
                <w:b w:val="0"/>
              </w:rPr>
              <w:t>Analiza korisničkih zahtjeva</w:t>
            </w:r>
          </w:p>
        </w:tc>
        <w:tc>
          <w:tcPr>
            <w:tcW w:w="2337" w:type="dxa"/>
          </w:tcPr>
          <w:p w:rsidR="00CB404D" w:rsidRPr="00713FAD" w:rsidRDefault="00CB404D" w:rsidP="00713FAD">
            <w:pPr>
              <w:tabs>
                <w:tab w:val="left" w:pos="6075"/>
              </w:tabs>
              <w:spacing w:line="360" w:lineRule="auto"/>
              <w:cnfStyle w:val="000000100000"/>
            </w:pPr>
            <w:r w:rsidRPr="00713FAD">
              <w:t>14 sati</w:t>
            </w:r>
          </w:p>
        </w:tc>
        <w:tc>
          <w:tcPr>
            <w:tcW w:w="1867" w:type="dxa"/>
          </w:tcPr>
          <w:p w:rsidR="00CB404D" w:rsidRPr="00713FAD" w:rsidRDefault="005226C5" w:rsidP="00713FAD">
            <w:pPr>
              <w:tabs>
                <w:tab w:val="left" w:pos="6075"/>
              </w:tabs>
              <w:spacing w:line="360" w:lineRule="auto"/>
              <w:cnfStyle w:val="000000100000"/>
            </w:pPr>
            <w:r>
              <w:t>1 120</w:t>
            </w:r>
            <w:r w:rsidR="00CB404D" w:rsidRPr="00713FAD">
              <w:t xml:space="preserve"> kn</w:t>
            </w:r>
          </w:p>
        </w:tc>
      </w:tr>
      <w:tr w:rsidR="00CB404D" w:rsidRPr="00713FAD" w:rsidTr="00007BC6">
        <w:trPr>
          <w:jc w:val="center"/>
        </w:trPr>
        <w:tc>
          <w:tcPr>
            <w:cnfStyle w:val="001000000000"/>
            <w:tcW w:w="3534" w:type="dxa"/>
          </w:tcPr>
          <w:p w:rsidR="00CB404D" w:rsidRPr="00713FAD" w:rsidRDefault="00CB404D" w:rsidP="00CB404D">
            <w:pPr>
              <w:spacing w:line="360" w:lineRule="auto"/>
              <w:rPr>
                <w:b w:val="0"/>
              </w:rPr>
            </w:pPr>
            <w:r w:rsidRPr="00713FAD">
              <w:rPr>
                <w:b w:val="0"/>
              </w:rPr>
              <w:t>Izrada tehničke dokumentacije sa svim pripadnim UML dijagramima i modelima</w:t>
            </w:r>
          </w:p>
        </w:tc>
        <w:tc>
          <w:tcPr>
            <w:tcW w:w="2337" w:type="dxa"/>
          </w:tcPr>
          <w:p w:rsidR="00CB404D" w:rsidRPr="00713FAD" w:rsidRDefault="00007BC6" w:rsidP="00CB404D">
            <w:pPr>
              <w:tabs>
                <w:tab w:val="left" w:pos="6075"/>
              </w:tabs>
              <w:spacing w:line="360" w:lineRule="auto"/>
              <w:cnfStyle w:val="000000000000"/>
            </w:pPr>
            <w:r>
              <w:t>43</w:t>
            </w:r>
            <w:r w:rsidR="00CB404D" w:rsidRPr="00713FAD">
              <w:t xml:space="preserve"> sa</w:t>
            </w:r>
            <w:r w:rsidR="00CB404D">
              <w:t>t</w:t>
            </w:r>
            <w:r>
              <w:t>a</w:t>
            </w:r>
          </w:p>
        </w:tc>
        <w:tc>
          <w:tcPr>
            <w:tcW w:w="1867" w:type="dxa"/>
          </w:tcPr>
          <w:p w:rsidR="00CB404D" w:rsidRPr="00713FAD" w:rsidRDefault="00007BC6" w:rsidP="00713FAD">
            <w:pPr>
              <w:tabs>
                <w:tab w:val="left" w:pos="6075"/>
              </w:tabs>
              <w:spacing w:line="360" w:lineRule="auto"/>
              <w:cnfStyle w:val="000000000000"/>
            </w:pPr>
            <w:r w:rsidRPr="00007BC6">
              <w:t>10</w:t>
            </w:r>
            <w:r>
              <w:t xml:space="preserve"> </w:t>
            </w:r>
            <w:r w:rsidRPr="00007BC6">
              <w:t>320</w:t>
            </w:r>
            <w:r w:rsidR="00CB404D" w:rsidRPr="00713FAD">
              <w:t>kn</w:t>
            </w:r>
          </w:p>
        </w:tc>
      </w:tr>
      <w:tr w:rsidR="00CB404D" w:rsidRPr="00713FAD" w:rsidTr="00007BC6">
        <w:trPr>
          <w:cnfStyle w:val="000000100000"/>
          <w:jc w:val="center"/>
        </w:trPr>
        <w:tc>
          <w:tcPr>
            <w:cnfStyle w:val="001000000000"/>
            <w:tcW w:w="3534" w:type="dxa"/>
          </w:tcPr>
          <w:p w:rsidR="00CB404D" w:rsidRPr="00713FAD" w:rsidRDefault="00CB404D" w:rsidP="00CB404D">
            <w:pPr>
              <w:spacing w:line="360" w:lineRule="auto"/>
              <w:rPr>
                <w:b w:val="0"/>
              </w:rPr>
            </w:pPr>
            <w:r w:rsidRPr="00713FAD">
              <w:rPr>
                <w:b w:val="0"/>
              </w:rPr>
              <w:t>Izrada aplikacije i dovršavanje dokumentacije + ostalo</w:t>
            </w:r>
          </w:p>
        </w:tc>
        <w:tc>
          <w:tcPr>
            <w:tcW w:w="2337" w:type="dxa"/>
          </w:tcPr>
          <w:p w:rsidR="00CB404D" w:rsidRPr="00713FAD" w:rsidRDefault="00CB404D" w:rsidP="00713FAD">
            <w:pPr>
              <w:tabs>
                <w:tab w:val="left" w:pos="6075"/>
              </w:tabs>
              <w:spacing w:line="360" w:lineRule="auto"/>
              <w:cnfStyle w:val="000000100000"/>
            </w:pPr>
            <w:r>
              <w:t>802</w:t>
            </w:r>
            <w:r w:rsidRPr="00713FAD">
              <w:t xml:space="preserve"> sata</w:t>
            </w:r>
          </w:p>
        </w:tc>
        <w:tc>
          <w:tcPr>
            <w:tcW w:w="1867" w:type="dxa"/>
          </w:tcPr>
          <w:p w:rsidR="00CB404D" w:rsidRPr="00713FAD" w:rsidRDefault="00007BC6" w:rsidP="00713FAD">
            <w:pPr>
              <w:tabs>
                <w:tab w:val="left" w:pos="6075"/>
              </w:tabs>
              <w:spacing w:line="360" w:lineRule="auto"/>
              <w:cnfStyle w:val="000000100000"/>
            </w:pPr>
            <w:r w:rsidRPr="00713FAD">
              <w:t xml:space="preserve">64 160kn </w:t>
            </w:r>
          </w:p>
        </w:tc>
      </w:tr>
      <w:tr w:rsidR="00CB404D" w:rsidRPr="00713FAD" w:rsidTr="00007BC6">
        <w:trPr>
          <w:jc w:val="center"/>
        </w:trPr>
        <w:tc>
          <w:tcPr>
            <w:cnfStyle w:val="001000000000"/>
            <w:tcW w:w="3534" w:type="dxa"/>
          </w:tcPr>
          <w:p w:rsidR="00CB404D" w:rsidRPr="00713FAD" w:rsidRDefault="00CB404D" w:rsidP="00713FAD">
            <w:pPr>
              <w:tabs>
                <w:tab w:val="left" w:pos="6075"/>
              </w:tabs>
              <w:spacing w:line="360" w:lineRule="auto"/>
              <w:rPr>
                <w:b w:val="0"/>
              </w:rPr>
            </w:pPr>
            <w:r w:rsidRPr="00713FAD">
              <w:rPr>
                <w:b w:val="0"/>
              </w:rPr>
              <w:t>Testiranje informacijskog sustava u poslovnom sustavu</w:t>
            </w:r>
          </w:p>
        </w:tc>
        <w:tc>
          <w:tcPr>
            <w:tcW w:w="2337" w:type="dxa"/>
          </w:tcPr>
          <w:p w:rsidR="00CB404D" w:rsidRPr="00713FAD" w:rsidRDefault="00CB404D" w:rsidP="00713FAD">
            <w:pPr>
              <w:tabs>
                <w:tab w:val="left" w:pos="6075"/>
              </w:tabs>
              <w:spacing w:line="360" w:lineRule="auto"/>
              <w:cnfStyle w:val="000000000000"/>
            </w:pPr>
            <w:r w:rsidRPr="00713FAD">
              <w:t>60 sati</w:t>
            </w:r>
          </w:p>
        </w:tc>
        <w:tc>
          <w:tcPr>
            <w:tcW w:w="1867" w:type="dxa"/>
          </w:tcPr>
          <w:p w:rsidR="00CB404D" w:rsidRPr="00713FAD" w:rsidRDefault="00007BC6" w:rsidP="00713FAD">
            <w:pPr>
              <w:tabs>
                <w:tab w:val="left" w:pos="6075"/>
              </w:tabs>
              <w:spacing w:line="360" w:lineRule="auto"/>
              <w:cnfStyle w:val="000000000000"/>
            </w:pPr>
            <w:r w:rsidRPr="00713FAD">
              <w:t>4</w:t>
            </w:r>
            <w:r>
              <w:t xml:space="preserve"> 8</w:t>
            </w:r>
            <w:r w:rsidRPr="00713FAD">
              <w:t>00kn</w:t>
            </w:r>
          </w:p>
        </w:tc>
      </w:tr>
      <w:tr w:rsidR="00CB404D" w:rsidRPr="00713FAD" w:rsidTr="00007BC6">
        <w:trPr>
          <w:cnfStyle w:val="000000100000"/>
          <w:jc w:val="center"/>
        </w:trPr>
        <w:tc>
          <w:tcPr>
            <w:cnfStyle w:val="001000000000"/>
            <w:tcW w:w="3534" w:type="dxa"/>
          </w:tcPr>
          <w:p w:rsidR="00CB404D" w:rsidRPr="00713FAD" w:rsidRDefault="00CB404D" w:rsidP="00713FAD">
            <w:pPr>
              <w:tabs>
                <w:tab w:val="left" w:pos="6075"/>
              </w:tabs>
              <w:spacing w:line="360" w:lineRule="auto"/>
              <w:rPr>
                <w:b w:val="0"/>
              </w:rPr>
            </w:pPr>
            <w:r w:rsidRPr="00713FAD">
              <w:rPr>
                <w:b w:val="0"/>
              </w:rPr>
              <w:t>Uvođenje sustava i edukacija zaposlenika za rad</w:t>
            </w:r>
          </w:p>
        </w:tc>
        <w:tc>
          <w:tcPr>
            <w:tcW w:w="2337" w:type="dxa"/>
          </w:tcPr>
          <w:p w:rsidR="00CB404D" w:rsidRPr="00713FAD" w:rsidRDefault="00CB404D" w:rsidP="00713FAD">
            <w:pPr>
              <w:tabs>
                <w:tab w:val="left" w:pos="6075"/>
              </w:tabs>
              <w:spacing w:line="360" w:lineRule="auto"/>
              <w:cnfStyle w:val="000000100000"/>
            </w:pPr>
            <w:r w:rsidRPr="00713FAD">
              <w:t>68 sati</w:t>
            </w:r>
          </w:p>
        </w:tc>
        <w:tc>
          <w:tcPr>
            <w:tcW w:w="1867" w:type="dxa"/>
          </w:tcPr>
          <w:p w:rsidR="00CB404D" w:rsidRPr="00713FAD" w:rsidRDefault="00007BC6" w:rsidP="00713FAD">
            <w:pPr>
              <w:tabs>
                <w:tab w:val="left" w:pos="6075"/>
              </w:tabs>
              <w:spacing w:line="360" w:lineRule="auto"/>
              <w:cnfStyle w:val="000000100000"/>
            </w:pPr>
            <w:r>
              <w:t>10 880</w:t>
            </w:r>
            <w:r w:rsidRPr="00713FAD">
              <w:t>kn</w:t>
            </w:r>
          </w:p>
        </w:tc>
      </w:tr>
      <w:tr w:rsidR="00CB404D" w:rsidRPr="00713FAD" w:rsidTr="00007BC6">
        <w:trPr>
          <w:jc w:val="center"/>
        </w:trPr>
        <w:tc>
          <w:tcPr>
            <w:cnfStyle w:val="001000000000"/>
            <w:tcW w:w="3534" w:type="dxa"/>
          </w:tcPr>
          <w:p w:rsidR="00CB404D" w:rsidRPr="00713FAD" w:rsidRDefault="00CB404D" w:rsidP="00713FAD">
            <w:pPr>
              <w:tabs>
                <w:tab w:val="left" w:pos="6075"/>
              </w:tabs>
              <w:spacing w:line="360" w:lineRule="auto"/>
            </w:pPr>
            <w:r w:rsidRPr="00713FAD">
              <w:t>UKUPNO</w:t>
            </w:r>
          </w:p>
        </w:tc>
        <w:tc>
          <w:tcPr>
            <w:tcW w:w="2337" w:type="dxa"/>
          </w:tcPr>
          <w:p w:rsidR="00CB404D" w:rsidRPr="00D97514" w:rsidRDefault="00CB404D" w:rsidP="00D97514">
            <w:pPr>
              <w:tabs>
                <w:tab w:val="left" w:pos="6075"/>
              </w:tabs>
              <w:spacing w:line="360" w:lineRule="auto"/>
              <w:cnfStyle w:val="000000000000"/>
              <w:rPr>
                <w:b/>
              </w:rPr>
            </w:pPr>
            <w:r w:rsidRPr="00713FAD">
              <w:rPr>
                <w:b/>
              </w:rPr>
              <w:t>9</w:t>
            </w:r>
            <w:r w:rsidR="00D97514">
              <w:rPr>
                <w:b/>
              </w:rPr>
              <w:t>8</w:t>
            </w:r>
            <w:r w:rsidRPr="00713FAD">
              <w:rPr>
                <w:b/>
              </w:rPr>
              <w:t>7 sati</w:t>
            </w:r>
          </w:p>
        </w:tc>
        <w:tc>
          <w:tcPr>
            <w:tcW w:w="1867" w:type="dxa"/>
          </w:tcPr>
          <w:p w:rsidR="00CB404D" w:rsidRPr="00713FAD" w:rsidRDefault="00D97514" w:rsidP="00713FAD">
            <w:pPr>
              <w:tabs>
                <w:tab w:val="left" w:pos="6075"/>
              </w:tabs>
              <w:spacing w:line="360" w:lineRule="auto"/>
              <w:cnfStyle w:val="000000000000"/>
              <w:rPr>
                <w:b/>
              </w:rPr>
            </w:pPr>
            <w:r w:rsidRPr="00D97514">
              <w:rPr>
                <w:b/>
              </w:rPr>
              <w:t>91</w:t>
            </w:r>
            <w:r>
              <w:rPr>
                <w:b/>
              </w:rPr>
              <w:t xml:space="preserve"> </w:t>
            </w:r>
            <w:r w:rsidRPr="00D97514">
              <w:rPr>
                <w:b/>
              </w:rPr>
              <w:t>280</w:t>
            </w:r>
            <w:r w:rsidR="00CB404D" w:rsidRPr="00713FAD">
              <w:rPr>
                <w:b/>
              </w:rPr>
              <w:t>kn</w:t>
            </w:r>
          </w:p>
        </w:tc>
      </w:tr>
    </w:tbl>
    <w:p w:rsidR="007A7E04" w:rsidRPr="00713FAD" w:rsidRDefault="007A7E04" w:rsidP="00713FAD">
      <w:pPr>
        <w:autoSpaceDE w:val="0"/>
        <w:autoSpaceDN w:val="0"/>
        <w:adjustRightInd w:val="0"/>
        <w:spacing w:line="360" w:lineRule="auto"/>
        <w:rPr>
          <w:color w:val="000000"/>
          <w:sz w:val="23"/>
          <w:szCs w:val="23"/>
        </w:rPr>
      </w:pPr>
    </w:p>
    <w:p w:rsidR="007A7E04" w:rsidRPr="00713FAD" w:rsidRDefault="007A7E04" w:rsidP="00713FAD">
      <w:pPr>
        <w:autoSpaceDE w:val="0"/>
        <w:autoSpaceDN w:val="0"/>
        <w:adjustRightInd w:val="0"/>
        <w:spacing w:line="360" w:lineRule="auto"/>
        <w:rPr>
          <w:b/>
          <w:bCs/>
          <w:color w:val="000000"/>
        </w:rPr>
      </w:pPr>
    </w:p>
    <w:p w:rsidR="007A7E04" w:rsidRPr="00713FAD" w:rsidRDefault="007A7E04" w:rsidP="00713FAD">
      <w:pPr>
        <w:autoSpaceDE w:val="0"/>
        <w:autoSpaceDN w:val="0"/>
        <w:adjustRightInd w:val="0"/>
        <w:spacing w:line="360" w:lineRule="auto"/>
        <w:rPr>
          <w:b/>
          <w:bCs/>
          <w:color w:val="000000"/>
        </w:rPr>
      </w:pPr>
    </w:p>
    <w:p w:rsidR="007A7E04" w:rsidRPr="00713FAD" w:rsidRDefault="007A7E04" w:rsidP="00713FAD">
      <w:pPr>
        <w:autoSpaceDE w:val="0"/>
        <w:autoSpaceDN w:val="0"/>
        <w:adjustRightInd w:val="0"/>
        <w:spacing w:line="360" w:lineRule="auto"/>
        <w:rPr>
          <w:b/>
          <w:bCs/>
          <w:color w:val="000000"/>
        </w:rPr>
      </w:pPr>
    </w:p>
    <w:p w:rsidR="0088780F" w:rsidRDefault="0088780F">
      <w:pPr>
        <w:rPr>
          <w:b/>
          <w:bCs/>
          <w:color w:val="000000"/>
        </w:rPr>
      </w:pPr>
      <w:r>
        <w:rPr>
          <w:b/>
          <w:bCs/>
          <w:color w:val="000000"/>
        </w:rPr>
        <w:br w:type="page"/>
      </w:r>
    </w:p>
    <w:p w:rsidR="007A7E04" w:rsidRDefault="007A7E04" w:rsidP="007A7E04">
      <w:pPr>
        <w:autoSpaceDE w:val="0"/>
        <w:autoSpaceDN w:val="0"/>
        <w:adjustRightInd w:val="0"/>
        <w:spacing w:line="360" w:lineRule="auto"/>
        <w:rPr>
          <w:b/>
          <w:bCs/>
          <w:color w:val="000000"/>
        </w:rPr>
      </w:pPr>
    </w:p>
    <w:p w:rsidR="007A7E04" w:rsidRDefault="002E5020" w:rsidP="0088780F">
      <w:pPr>
        <w:pStyle w:val="Heading1"/>
        <w:rPr>
          <w:rFonts w:ascii="Arial" w:hAnsi="Arial" w:cs="Arial"/>
          <w:b w:val="0"/>
          <w:bCs w:val="0"/>
          <w:color w:val="000000"/>
          <w:szCs w:val="32"/>
        </w:rPr>
      </w:pPr>
      <w:bookmarkStart w:id="20" w:name="_Toc386176130"/>
      <w:r>
        <w:rPr>
          <w:rFonts w:ascii="Arial" w:hAnsi="Arial" w:cs="Arial"/>
          <w:color w:val="000000"/>
          <w:szCs w:val="32"/>
        </w:rPr>
        <w:t>3</w:t>
      </w:r>
      <w:r w:rsidR="007A7E04" w:rsidRPr="00E60A9B">
        <w:rPr>
          <w:rFonts w:ascii="Arial" w:hAnsi="Arial" w:cs="Arial"/>
          <w:color w:val="000000"/>
          <w:szCs w:val="32"/>
        </w:rPr>
        <w:t>. Ponuda naručitelju</w:t>
      </w:r>
      <w:bookmarkEnd w:id="20"/>
    </w:p>
    <w:p w:rsidR="007A7E04" w:rsidRPr="00E60A9B" w:rsidRDefault="007A7E04" w:rsidP="007A7E04">
      <w:pPr>
        <w:autoSpaceDE w:val="0"/>
        <w:autoSpaceDN w:val="0"/>
        <w:adjustRightInd w:val="0"/>
        <w:rPr>
          <w:rFonts w:ascii="Arial" w:hAnsi="Arial" w:cs="Arial"/>
          <w:color w:val="000000"/>
          <w:sz w:val="32"/>
          <w:szCs w:val="32"/>
        </w:rPr>
      </w:pP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Ime: </w:t>
      </w:r>
      <w:r>
        <w:rPr>
          <w:b/>
          <w:bCs/>
          <w:color w:val="000000"/>
          <w:sz w:val="23"/>
          <w:szCs w:val="23"/>
        </w:rPr>
        <w:t>„</w:t>
      </w:r>
      <w:proofErr w:type="spellStart"/>
      <w:r w:rsidR="000C37B1">
        <w:rPr>
          <w:b/>
        </w:rPr>
        <w:t>Nomina</w:t>
      </w:r>
      <w:proofErr w:type="spellEnd"/>
      <w:r w:rsidR="000C37B1">
        <w:rPr>
          <w:b/>
        </w:rPr>
        <w:t xml:space="preserve"> </w:t>
      </w:r>
      <w:proofErr w:type="spellStart"/>
      <w:r w:rsidR="000C37B1">
        <w:rPr>
          <w:b/>
        </w:rPr>
        <w:t>sunt</w:t>
      </w:r>
      <w:proofErr w:type="spellEnd"/>
      <w:r w:rsidR="000C37B1">
        <w:rPr>
          <w:b/>
        </w:rPr>
        <w:t xml:space="preserve"> </w:t>
      </w:r>
      <w:proofErr w:type="spellStart"/>
      <w:r w:rsidR="000C37B1">
        <w:rPr>
          <w:b/>
        </w:rPr>
        <w:t>odiosa</w:t>
      </w:r>
      <w:proofErr w:type="spellEnd"/>
      <w:r>
        <w:rPr>
          <w:b/>
          <w:bCs/>
          <w:color w:val="000000"/>
          <w:sz w:val="23"/>
          <w:szCs w:val="23"/>
        </w:rPr>
        <w:t>“</w:t>
      </w:r>
      <w:r w:rsidRPr="00E60A9B">
        <w:rPr>
          <w:b/>
          <w:bCs/>
          <w:color w:val="000000"/>
          <w:sz w:val="23"/>
          <w:szCs w:val="23"/>
        </w:rPr>
        <w:t xml:space="preserve"> - </w:t>
      </w:r>
      <w:r w:rsidRPr="00E60A9B">
        <w:rPr>
          <w:color w:val="000000"/>
          <w:sz w:val="23"/>
          <w:szCs w:val="23"/>
        </w:rPr>
        <w:t xml:space="preserve">poduzeće za razvoj programskih aplikacija </w:t>
      </w: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Pavlinska 2 </w:t>
      </w: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42000 Varaždin </w:t>
      </w: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Telefon: +385 </w:t>
      </w:r>
      <w:r w:rsidR="0088780F">
        <w:rPr>
          <w:color w:val="000000"/>
          <w:sz w:val="23"/>
          <w:szCs w:val="23"/>
        </w:rPr>
        <w:t>11</w:t>
      </w:r>
      <w:r w:rsidRPr="00E60A9B">
        <w:rPr>
          <w:color w:val="000000"/>
          <w:sz w:val="23"/>
          <w:szCs w:val="23"/>
        </w:rPr>
        <w:t xml:space="preserve"> </w:t>
      </w:r>
      <w:r w:rsidR="0088780F">
        <w:rPr>
          <w:color w:val="000000"/>
          <w:sz w:val="23"/>
          <w:szCs w:val="23"/>
        </w:rPr>
        <w:t>111</w:t>
      </w:r>
      <w:r w:rsidRPr="00E60A9B">
        <w:rPr>
          <w:color w:val="000000"/>
          <w:sz w:val="23"/>
          <w:szCs w:val="23"/>
        </w:rPr>
        <w:t xml:space="preserve"> </w:t>
      </w:r>
      <w:proofErr w:type="spellStart"/>
      <w:r w:rsidR="0088780F">
        <w:rPr>
          <w:color w:val="000000"/>
          <w:sz w:val="23"/>
          <w:szCs w:val="23"/>
        </w:rPr>
        <w:t>111</w:t>
      </w:r>
      <w:proofErr w:type="spellEnd"/>
    </w:p>
    <w:p w:rsidR="007A7E04" w:rsidRPr="00E60A9B" w:rsidRDefault="007A7E04" w:rsidP="000F7123">
      <w:pPr>
        <w:autoSpaceDE w:val="0"/>
        <w:autoSpaceDN w:val="0"/>
        <w:adjustRightInd w:val="0"/>
        <w:spacing w:line="360" w:lineRule="auto"/>
        <w:jc w:val="both"/>
        <w:rPr>
          <w:color w:val="000000"/>
          <w:sz w:val="23"/>
          <w:szCs w:val="23"/>
        </w:rPr>
      </w:pPr>
      <w:proofErr w:type="spellStart"/>
      <w:r w:rsidRPr="00E60A9B">
        <w:rPr>
          <w:color w:val="000000"/>
          <w:sz w:val="23"/>
          <w:szCs w:val="23"/>
        </w:rPr>
        <w:t>Fax</w:t>
      </w:r>
      <w:proofErr w:type="spellEnd"/>
      <w:r w:rsidRPr="00E60A9B">
        <w:rPr>
          <w:color w:val="000000"/>
          <w:sz w:val="23"/>
          <w:szCs w:val="23"/>
        </w:rPr>
        <w:t xml:space="preserve">: +385 </w:t>
      </w:r>
      <w:r w:rsidR="0088780F">
        <w:rPr>
          <w:color w:val="000000"/>
          <w:sz w:val="23"/>
          <w:szCs w:val="23"/>
        </w:rPr>
        <w:t>11 1</w:t>
      </w:r>
      <w:r w:rsidRPr="00E60A9B">
        <w:rPr>
          <w:color w:val="000000"/>
          <w:sz w:val="23"/>
          <w:szCs w:val="23"/>
        </w:rPr>
        <w:t>1</w:t>
      </w:r>
      <w:r w:rsidR="0088780F">
        <w:rPr>
          <w:color w:val="000000"/>
          <w:sz w:val="23"/>
          <w:szCs w:val="23"/>
        </w:rPr>
        <w:t>1</w:t>
      </w:r>
      <w:r w:rsidRPr="00E60A9B">
        <w:rPr>
          <w:color w:val="000000"/>
          <w:sz w:val="23"/>
          <w:szCs w:val="23"/>
        </w:rPr>
        <w:t xml:space="preserve"> </w:t>
      </w:r>
      <w:proofErr w:type="spellStart"/>
      <w:r w:rsidR="0088780F">
        <w:rPr>
          <w:color w:val="000000"/>
          <w:sz w:val="23"/>
          <w:szCs w:val="23"/>
        </w:rPr>
        <w:t>1</w:t>
      </w:r>
      <w:r w:rsidRPr="00E60A9B">
        <w:rPr>
          <w:color w:val="000000"/>
          <w:sz w:val="23"/>
          <w:szCs w:val="23"/>
        </w:rPr>
        <w:t>1</w:t>
      </w:r>
      <w:r w:rsidR="0088780F">
        <w:rPr>
          <w:color w:val="000000"/>
          <w:sz w:val="23"/>
          <w:szCs w:val="23"/>
        </w:rPr>
        <w:t>1</w:t>
      </w:r>
      <w:proofErr w:type="spellEnd"/>
      <w:r w:rsidRPr="00E60A9B">
        <w:rPr>
          <w:color w:val="000000"/>
          <w:sz w:val="23"/>
          <w:szCs w:val="23"/>
        </w:rPr>
        <w:t xml:space="preserve"> </w:t>
      </w:r>
    </w:p>
    <w:p w:rsidR="007A7E04"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E-mail: </w:t>
      </w:r>
      <w:proofErr w:type="spellStart"/>
      <w:r w:rsidR="000C37B1">
        <w:rPr>
          <w:b/>
        </w:rPr>
        <w:t>nomina</w:t>
      </w:r>
      <w:proofErr w:type="spellEnd"/>
      <w:r w:rsidR="000C37B1">
        <w:rPr>
          <w:b/>
        </w:rPr>
        <w:t>_</w:t>
      </w:r>
      <w:proofErr w:type="spellStart"/>
      <w:r w:rsidR="000C37B1">
        <w:rPr>
          <w:b/>
        </w:rPr>
        <w:t>sunt</w:t>
      </w:r>
      <w:proofErr w:type="spellEnd"/>
      <w:r w:rsidR="000C37B1">
        <w:rPr>
          <w:b/>
        </w:rPr>
        <w:t>_</w:t>
      </w:r>
      <w:proofErr w:type="spellStart"/>
      <w:r w:rsidR="000C37B1">
        <w:rPr>
          <w:b/>
        </w:rPr>
        <w:t>odiosa</w:t>
      </w:r>
      <w:proofErr w:type="spellEnd"/>
      <w:r w:rsidR="000C37B1">
        <w:rPr>
          <w:color w:val="000000"/>
          <w:sz w:val="23"/>
          <w:szCs w:val="23"/>
        </w:rPr>
        <w:t xml:space="preserve"> </w:t>
      </w:r>
      <w:r>
        <w:rPr>
          <w:color w:val="000000"/>
          <w:sz w:val="23"/>
          <w:szCs w:val="23"/>
        </w:rPr>
        <w:t>@gmail</w:t>
      </w:r>
      <w:r w:rsidRPr="00E60A9B">
        <w:rPr>
          <w:color w:val="000000"/>
          <w:sz w:val="23"/>
          <w:szCs w:val="23"/>
        </w:rPr>
        <w:t xml:space="preserve">.com </w:t>
      </w:r>
    </w:p>
    <w:p w:rsidR="008356DA" w:rsidRDefault="008356DA" w:rsidP="000F7123">
      <w:pPr>
        <w:autoSpaceDE w:val="0"/>
        <w:autoSpaceDN w:val="0"/>
        <w:adjustRightInd w:val="0"/>
        <w:spacing w:line="360" w:lineRule="auto"/>
        <w:jc w:val="both"/>
        <w:rPr>
          <w:color w:val="000000"/>
          <w:sz w:val="23"/>
          <w:szCs w:val="23"/>
        </w:rPr>
      </w:pPr>
    </w:p>
    <w:p w:rsidR="007A7E04" w:rsidRPr="00E60A9B" w:rsidRDefault="007A7E04" w:rsidP="000F7123">
      <w:pPr>
        <w:autoSpaceDE w:val="0"/>
        <w:autoSpaceDN w:val="0"/>
        <w:adjustRightInd w:val="0"/>
        <w:spacing w:line="360" w:lineRule="auto"/>
        <w:jc w:val="both"/>
        <w:rPr>
          <w:color w:val="000000"/>
          <w:sz w:val="23"/>
          <w:szCs w:val="23"/>
        </w:rPr>
      </w:pPr>
    </w:p>
    <w:p w:rsidR="007A7E04" w:rsidRDefault="007A7E04" w:rsidP="000F7123">
      <w:pPr>
        <w:autoSpaceDE w:val="0"/>
        <w:autoSpaceDN w:val="0"/>
        <w:adjustRightInd w:val="0"/>
        <w:spacing w:line="360" w:lineRule="auto"/>
        <w:jc w:val="both"/>
        <w:rPr>
          <w:b/>
          <w:bCs/>
          <w:color w:val="000000"/>
          <w:sz w:val="23"/>
          <w:szCs w:val="23"/>
        </w:rPr>
      </w:pPr>
      <w:r w:rsidRPr="00E60A9B">
        <w:rPr>
          <w:b/>
          <w:bCs/>
          <w:color w:val="000000"/>
          <w:sz w:val="23"/>
          <w:szCs w:val="23"/>
        </w:rPr>
        <w:t xml:space="preserve">Ponuda programskog sustava </w:t>
      </w:r>
      <w:r w:rsidR="0088780F">
        <w:rPr>
          <w:b/>
          <w:bCs/>
          <w:color w:val="000000"/>
          <w:sz w:val="23"/>
          <w:szCs w:val="23"/>
        </w:rPr>
        <w:t>Videoteka</w:t>
      </w:r>
      <w:r w:rsidRPr="00E60A9B">
        <w:rPr>
          <w:b/>
          <w:bCs/>
          <w:color w:val="000000"/>
          <w:sz w:val="23"/>
          <w:szCs w:val="23"/>
        </w:rPr>
        <w:t xml:space="preserve"> </w:t>
      </w:r>
    </w:p>
    <w:p w:rsidR="007A7E04" w:rsidRPr="00E60A9B" w:rsidRDefault="007A7E04" w:rsidP="000F7123">
      <w:pPr>
        <w:autoSpaceDE w:val="0"/>
        <w:autoSpaceDN w:val="0"/>
        <w:adjustRightInd w:val="0"/>
        <w:spacing w:line="360" w:lineRule="auto"/>
        <w:jc w:val="both"/>
        <w:rPr>
          <w:color w:val="000000"/>
          <w:sz w:val="23"/>
          <w:szCs w:val="23"/>
        </w:rPr>
      </w:pPr>
    </w:p>
    <w:p w:rsidR="007A7E04"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Poštovani, </w:t>
      </w:r>
    </w:p>
    <w:p w:rsidR="00A71EBD" w:rsidRPr="00E60A9B" w:rsidRDefault="00A71EBD" w:rsidP="000F7123">
      <w:pPr>
        <w:autoSpaceDE w:val="0"/>
        <w:autoSpaceDN w:val="0"/>
        <w:adjustRightInd w:val="0"/>
        <w:spacing w:line="360" w:lineRule="auto"/>
        <w:jc w:val="both"/>
        <w:rPr>
          <w:color w:val="000000"/>
          <w:sz w:val="23"/>
          <w:szCs w:val="23"/>
        </w:rPr>
      </w:pPr>
    </w:p>
    <w:p w:rsidR="00AA323D" w:rsidRDefault="000C37B1" w:rsidP="000F7123">
      <w:pPr>
        <w:autoSpaceDE w:val="0"/>
        <w:autoSpaceDN w:val="0"/>
        <w:adjustRightInd w:val="0"/>
        <w:spacing w:line="360" w:lineRule="auto"/>
        <w:jc w:val="both"/>
        <w:rPr>
          <w:color w:val="000000"/>
          <w:sz w:val="23"/>
          <w:szCs w:val="23"/>
        </w:rPr>
      </w:pPr>
      <w:proofErr w:type="spellStart"/>
      <w:r>
        <w:rPr>
          <w:b/>
        </w:rPr>
        <w:t>Nomina</w:t>
      </w:r>
      <w:proofErr w:type="spellEnd"/>
      <w:r>
        <w:rPr>
          <w:b/>
        </w:rPr>
        <w:t xml:space="preserve"> </w:t>
      </w:r>
      <w:proofErr w:type="spellStart"/>
      <w:r>
        <w:rPr>
          <w:b/>
        </w:rPr>
        <w:t>sunt</w:t>
      </w:r>
      <w:proofErr w:type="spellEnd"/>
      <w:r>
        <w:rPr>
          <w:b/>
        </w:rPr>
        <w:t xml:space="preserve"> </w:t>
      </w:r>
      <w:proofErr w:type="spellStart"/>
      <w:r>
        <w:rPr>
          <w:b/>
        </w:rPr>
        <w:t>odiosa</w:t>
      </w:r>
      <w:proofErr w:type="spellEnd"/>
      <w:r w:rsidR="007A7E04" w:rsidRPr="00E60A9B">
        <w:rPr>
          <w:color w:val="000000"/>
          <w:sz w:val="23"/>
          <w:szCs w:val="23"/>
        </w:rPr>
        <w:t xml:space="preserve"> d.o.o je tvrtka s velikim iskustvom </w:t>
      </w:r>
      <w:r w:rsidR="00AA323D">
        <w:rPr>
          <w:color w:val="000000"/>
          <w:sz w:val="23"/>
          <w:szCs w:val="23"/>
        </w:rPr>
        <w:t>u program</w:t>
      </w:r>
      <w:r w:rsidR="00BC2347">
        <w:rPr>
          <w:color w:val="000000"/>
          <w:sz w:val="23"/>
          <w:szCs w:val="23"/>
        </w:rPr>
        <w:t xml:space="preserve">iranju </w:t>
      </w:r>
      <w:proofErr w:type="spellStart"/>
      <w:r w:rsidR="00AD13D7">
        <w:rPr>
          <w:color w:val="000000"/>
          <w:sz w:val="23"/>
          <w:szCs w:val="23"/>
        </w:rPr>
        <w:t>desktop</w:t>
      </w:r>
      <w:proofErr w:type="spellEnd"/>
      <w:r w:rsidR="00BC2347">
        <w:rPr>
          <w:color w:val="000000"/>
          <w:sz w:val="23"/>
          <w:szCs w:val="23"/>
        </w:rPr>
        <w:t xml:space="preserve"> aplikacija</w:t>
      </w:r>
      <w:r w:rsidR="00AD13D7">
        <w:rPr>
          <w:color w:val="000000"/>
          <w:sz w:val="23"/>
          <w:szCs w:val="23"/>
        </w:rPr>
        <w:t xml:space="preserve"> koja je priznata širom svijeta s višestrukih priznanjima za svoj rad </w:t>
      </w:r>
      <w:r w:rsidR="00AA323D">
        <w:rPr>
          <w:color w:val="000000"/>
          <w:sz w:val="23"/>
          <w:szCs w:val="23"/>
        </w:rPr>
        <w:t xml:space="preserve">nagrađivana </w:t>
      </w:r>
      <w:r w:rsidR="00AD13D7">
        <w:rPr>
          <w:color w:val="000000"/>
          <w:sz w:val="23"/>
          <w:szCs w:val="23"/>
        </w:rPr>
        <w:t xml:space="preserve">je </w:t>
      </w:r>
      <w:r w:rsidR="00AA323D">
        <w:rPr>
          <w:color w:val="000000"/>
          <w:sz w:val="23"/>
          <w:szCs w:val="23"/>
        </w:rPr>
        <w:t xml:space="preserve">od različitih institucija za ocjenjivanje kvaliteta </w:t>
      </w:r>
      <w:proofErr w:type="spellStart"/>
      <w:r w:rsidR="00133E9D">
        <w:rPr>
          <w:color w:val="000000"/>
          <w:sz w:val="23"/>
          <w:szCs w:val="23"/>
        </w:rPr>
        <w:t>software</w:t>
      </w:r>
      <w:proofErr w:type="spellEnd"/>
      <w:r w:rsidR="00AD13D7">
        <w:rPr>
          <w:color w:val="000000"/>
          <w:sz w:val="23"/>
          <w:szCs w:val="23"/>
        </w:rPr>
        <w:t>-</w:t>
      </w:r>
      <w:r w:rsidR="00133E9D">
        <w:rPr>
          <w:color w:val="000000"/>
          <w:sz w:val="23"/>
          <w:szCs w:val="23"/>
        </w:rPr>
        <w:t>a</w:t>
      </w:r>
      <w:r w:rsidR="00AA323D">
        <w:rPr>
          <w:color w:val="000000"/>
          <w:sz w:val="23"/>
          <w:szCs w:val="23"/>
        </w:rPr>
        <w:t>.</w:t>
      </w:r>
      <w:r w:rsidR="007A7E04" w:rsidRPr="00E60A9B">
        <w:rPr>
          <w:color w:val="000000"/>
          <w:sz w:val="23"/>
          <w:szCs w:val="23"/>
        </w:rPr>
        <w:t xml:space="preserve"> </w:t>
      </w:r>
    </w:p>
    <w:p w:rsidR="00AA323D" w:rsidRDefault="00AA323D" w:rsidP="000F7123">
      <w:pPr>
        <w:autoSpaceDE w:val="0"/>
        <w:autoSpaceDN w:val="0"/>
        <w:adjustRightInd w:val="0"/>
        <w:spacing w:line="360" w:lineRule="auto"/>
        <w:jc w:val="both"/>
        <w:rPr>
          <w:color w:val="000000"/>
          <w:sz w:val="23"/>
          <w:szCs w:val="23"/>
        </w:rPr>
      </w:pPr>
    </w:p>
    <w:p w:rsidR="008356DA"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Ovom prilikom nudimo Vam programski proizvod koji je specijaliziran za </w:t>
      </w:r>
      <w:r w:rsidR="000F7123">
        <w:rPr>
          <w:color w:val="000000"/>
          <w:sz w:val="23"/>
          <w:szCs w:val="23"/>
        </w:rPr>
        <w:t>vođenje Videoteke. Između ostaloga a</w:t>
      </w:r>
      <w:r w:rsidR="00AA323D">
        <w:rPr>
          <w:color w:val="000000"/>
          <w:sz w:val="23"/>
          <w:szCs w:val="23"/>
        </w:rPr>
        <w:t xml:space="preserve">plikacija je </w:t>
      </w:r>
      <w:proofErr w:type="spellStart"/>
      <w:r w:rsidR="00AA323D">
        <w:rPr>
          <w:color w:val="000000"/>
          <w:sz w:val="23"/>
          <w:szCs w:val="23"/>
        </w:rPr>
        <w:t>user</w:t>
      </w:r>
      <w:proofErr w:type="spellEnd"/>
      <w:r w:rsidR="00AA323D">
        <w:rPr>
          <w:color w:val="000000"/>
          <w:sz w:val="23"/>
          <w:szCs w:val="23"/>
        </w:rPr>
        <w:t>-</w:t>
      </w:r>
      <w:proofErr w:type="spellStart"/>
      <w:r w:rsidR="00AA323D">
        <w:rPr>
          <w:color w:val="000000"/>
          <w:sz w:val="23"/>
          <w:szCs w:val="23"/>
        </w:rPr>
        <w:t>friendly</w:t>
      </w:r>
      <w:proofErr w:type="spellEnd"/>
      <w:r w:rsidR="00AA323D">
        <w:rPr>
          <w:color w:val="000000"/>
          <w:sz w:val="23"/>
          <w:szCs w:val="23"/>
        </w:rPr>
        <w:t xml:space="preserve"> sučelja te ćete se vrlo lako priviknu</w:t>
      </w:r>
      <w:r w:rsidR="00BC2347">
        <w:rPr>
          <w:color w:val="000000"/>
          <w:sz w:val="23"/>
          <w:szCs w:val="23"/>
        </w:rPr>
        <w:t>ti na nju i lako naučiti upravljat</w:t>
      </w:r>
      <w:r w:rsidR="00AA323D">
        <w:rPr>
          <w:color w:val="000000"/>
          <w:sz w:val="23"/>
          <w:szCs w:val="23"/>
        </w:rPr>
        <w:t>i istom, a ujedno ćete višestruko poboljšati</w:t>
      </w:r>
      <w:r w:rsidR="00BC2347">
        <w:rPr>
          <w:color w:val="000000"/>
          <w:sz w:val="23"/>
          <w:szCs w:val="23"/>
        </w:rPr>
        <w:t xml:space="preserve"> poslovanje V</w:t>
      </w:r>
      <w:r w:rsidR="008356DA">
        <w:rPr>
          <w:color w:val="000000"/>
          <w:sz w:val="23"/>
          <w:szCs w:val="23"/>
        </w:rPr>
        <w:t>ašeg poduzeća.</w:t>
      </w: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 </w:t>
      </w:r>
    </w:p>
    <w:p w:rsidR="008356DA" w:rsidRDefault="007A7E04" w:rsidP="000F7123">
      <w:pPr>
        <w:autoSpaceDE w:val="0"/>
        <w:autoSpaceDN w:val="0"/>
        <w:adjustRightInd w:val="0"/>
        <w:spacing w:line="360" w:lineRule="auto"/>
        <w:jc w:val="both"/>
        <w:rPr>
          <w:color w:val="000000"/>
          <w:sz w:val="23"/>
          <w:szCs w:val="23"/>
        </w:rPr>
      </w:pPr>
      <w:r w:rsidRPr="00E60A9B">
        <w:rPr>
          <w:color w:val="000000"/>
          <w:sz w:val="23"/>
          <w:szCs w:val="23"/>
        </w:rPr>
        <w:t xml:space="preserve">Cijena aplikacije iznosi </w:t>
      </w:r>
      <w:r w:rsidR="008356DA">
        <w:rPr>
          <w:color w:val="000000"/>
          <w:sz w:val="23"/>
          <w:szCs w:val="23"/>
        </w:rPr>
        <w:t>75.150,00 kn + PDV</w:t>
      </w:r>
      <w:r w:rsidRPr="00E60A9B">
        <w:rPr>
          <w:color w:val="000000"/>
          <w:sz w:val="23"/>
          <w:szCs w:val="23"/>
        </w:rPr>
        <w:t>. U cijenu aplikacije je uključ</w:t>
      </w:r>
      <w:r w:rsidR="00BC2347">
        <w:rPr>
          <w:color w:val="000000"/>
          <w:sz w:val="23"/>
          <w:szCs w:val="23"/>
        </w:rPr>
        <w:t>ena i kratka edukacija za rad s</w:t>
      </w:r>
      <w:r w:rsidRPr="00E60A9B">
        <w:rPr>
          <w:color w:val="000000"/>
          <w:sz w:val="23"/>
          <w:szCs w:val="23"/>
        </w:rPr>
        <w:t xml:space="preserve"> programom. </w:t>
      </w:r>
    </w:p>
    <w:p w:rsidR="008356DA" w:rsidRDefault="008356DA" w:rsidP="000F7123">
      <w:pPr>
        <w:autoSpaceDE w:val="0"/>
        <w:autoSpaceDN w:val="0"/>
        <w:adjustRightInd w:val="0"/>
        <w:spacing w:line="360" w:lineRule="auto"/>
        <w:jc w:val="both"/>
        <w:rPr>
          <w:color w:val="000000"/>
          <w:sz w:val="23"/>
          <w:szCs w:val="23"/>
        </w:rPr>
      </w:pPr>
    </w:p>
    <w:p w:rsidR="007A7E04" w:rsidRPr="00E60A9B" w:rsidRDefault="007A7E04" w:rsidP="000F7123">
      <w:pPr>
        <w:autoSpaceDE w:val="0"/>
        <w:autoSpaceDN w:val="0"/>
        <w:adjustRightInd w:val="0"/>
        <w:spacing w:line="360" w:lineRule="auto"/>
        <w:jc w:val="both"/>
        <w:rPr>
          <w:color w:val="000000"/>
          <w:sz w:val="23"/>
          <w:szCs w:val="23"/>
        </w:rPr>
      </w:pPr>
      <w:r w:rsidRPr="00E60A9B">
        <w:rPr>
          <w:color w:val="000000"/>
          <w:sz w:val="23"/>
          <w:szCs w:val="23"/>
        </w:rPr>
        <w:t>U slučaju bilo kakvih dodatni</w:t>
      </w:r>
      <w:r w:rsidR="00BC2347">
        <w:rPr>
          <w:color w:val="000000"/>
          <w:sz w:val="23"/>
          <w:szCs w:val="23"/>
        </w:rPr>
        <w:t>h pitanja stojimo Vam na raspola</w:t>
      </w:r>
      <w:r w:rsidRPr="00E60A9B">
        <w:rPr>
          <w:color w:val="000000"/>
          <w:sz w:val="23"/>
          <w:szCs w:val="23"/>
        </w:rPr>
        <w:t>g</w:t>
      </w:r>
      <w:r w:rsidR="00BC2347">
        <w:rPr>
          <w:color w:val="000000"/>
          <w:sz w:val="23"/>
          <w:szCs w:val="23"/>
        </w:rPr>
        <w:t>anju te nas slobodno kontaktira</w:t>
      </w:r>
      <w:r w:rsidRPr="00E60A9B">
        <w:rPr>
          <w:color w:val="000000"/>
          <w:sz w:val="23"/>
          <w:szCs w:val="23"/>
        </w:rPr>
        <w:t xml:space="preserve">te. </w:t>
      </w:r>
    </w:p>
    <w:p w:rsidR="007A7E04" w:rsidRPr="00E60A9B" w:rsidRDefault="00F50FC7" w:rsidP="000F7123">
      <w:pPr>
        <w:autoSpaceDE w:val="0"/>
        <w:autoSpaceDN w:val="0"/>
        <w:adjustRightInd w:val="0"/>
        <w:spacing w:line="360" w:lineRule="auto"/>
        <w:jc w:val="both"/>
        <w:rPr>
          <w:color w:val="000000"/>
          <w:sz w:val="23"/>
          <w:szCs w:val="23"/>
        </w:rPr>
      </w:pPr>
      <w:r>
        <w:rPr>
          <w:color w:val="000000"/>
          <w:sz w:val="23"/>
          <w:szCs w:val="23"/>
        </w:rPr>
        <w:t>Nadamo se uspješnoj</w:t>
      </w:r>
      <w:r w:rsidR="007A7E04" w:rsidRPr="00E60A9B">
        <w:rPr>
          <w:color w:val="000000"/>
          <w:sz w:val="23"/>
          <w:szCs w:val="23"/>
        </w:rPr>
        <w:t xml:space="preserve"> suradnji! </w:t>
      </w:r>
    </w:p>
    <w:p w:rsidR="007A7E04" w:rsidRDefault="007A7E04" w:rsidP="007A7E04">
      <w:pPr>
        <w:autoSpaceDE w:val="0"/>
        <w:autoSpaceDN w:val="0"/>
        <w:adjustRightInd w:val="0"/>
        <w:spacing w:line="360" w:lineRule="auto"/>
        <w:rPr>
          <w:color w:val="000000"/>
          <w:sz w:val="23"/>
          <w:szCs w:val="23"/>
        </w:rPr>
      </w:pPr>
    </w:p>
    <w:p w:rsidR="008356DA" w:rsidRDefault="008356DA" w:rsidP="007A7E04">
      <w:pPr>
        <w:autoSpaceDE w:val="0"/>
        <w:autoSpaceDN w:val="0"/>
        <w:adjustRightInd w:val="0"/>
        <w:spacing w:line="360" w:lineRule="auto"/>
        <w:rPr>
          <w:color w:val="000000"/>
          <w:sz w:val="23"/>
          <w:szCs w:val="23"/>
        </w:rPr>
      </w:pPr>
    </w:p>
    <w:p w:rsidR="007A7E04" w:rsidRDefault="007A7E04" w:rsidP="008356DA">
      <w:pPr>
        <w:autoSpaceDE w:val="0"/>
        <w:autoSpaceDN w:val="0"/>
        <w:adjustRightInd w:val="0"/>
        <w:spacing w:line="360" w:lineRule="auto"/>
        <w:ind w:left="4956" w:firstLine="708"/>
        <w:rPr>
          <w:color w:val="000000"/>
          <w:sz w:val="23"/>
          <w:szCs w:val="23"/>
        </w:rPr>
      </w:pPr>
      <w:r w:rsidRPr="00E60A9B">
        <w:rPr>
          <w:color w:val="000000"/>
          <w:sz w:val="23"/>
          <w:szCs w:val="23"/>
        </w:rPr>
        <w:t xml:space="preserve">Srdačan pozdrav, </w:t>
      </w:r>
    </w:p>
    <w:p w:rsidR="00133E9D" w:rsidRPr="00E60A9B" w:rsidRDefault="00133E9D" w:rsidP="008356DA">
      <w:pPr>
        <w:autoSpaceDE w:val="0"/>
        <w:autoSpaceDN w:val="0"/>
        <w:adjustRightInd w:val="0"/>
        <w:spacing w:line="360" w:lineRule="auto"/>
        <w:ind w:left="4956" w:firstLine="708"/>
        <w:rPr>
          <w:color w:val="000000"/>
          <w:sz w:val="23"/>
          <w:szCs w:val="23"/>
        </w:rPr>
      </w:pPr>
    </w:p>
    <w:p w:rsidR="007A7E04" w:rsidRPr="00E60A9B" w:rsidRDefault="008356DA" w:rsidP="008356DA">
      <w:pPr>
        <w:autoSpaceDE w:val="0"/>
        <w:autoSpaceDN w:val="0"/>
        <w:adjustRightInd w:val="0"/>
        <w:spacing w:line="360" w:lineRule="auto"/>
        <w:ind w:left="4956"/>
        <w:rPr>
          <w:color w:val="000000"/>
          <w:sz w:val="23"/>
          <w:szCs w:val="23"/>
        </w:rPr>
      </w:pPr>
      <w:r>
        <w:rPr>
          <w:color w:val="000000"/>
          <w:sz w:val="23"/>
          <w:szCs w:val="23"/>
        </w:rPr>
        <w:t>__</w:t>
      </w:r>
      <w:r w:rsidR="007A7E04" w:rsidRPr="00E60A9B">
        <w:rPr>
          <w:color w:val="000000"/>
          <w:sz w:val="23"/>
          <w:szCs w:val="23"/>
        </w:rPr>
        <w:t xml:space="preserve">____________________________ </w:t>
      </w:r>
    </w:p>
    <w:p w:rsidR="008356DA" w:rsidRDefault="00133E9D" w:rsidP="00133E9D">
      <w:pPr>
        <w:autoSpaceDE w:val="0"/>
        <w:autoSpaceDN w:val="0"/>
        <w:adjustRightInd w:val="0"/>
        <w:spacing w:line="360" w:lineRule="auto"/>
        <w:ind w:left="4248" w:firstLine="708"/>
        <w:rPr>
          <w:color w:val="000000"/>
          <w:sz w:val="23"/>
          <w:szCs w:val="23"/>
        </w:rPr>
      </w:pPr>
      <w:r>
        <w:rPr>
          <w:color w:val="000000"/>
          <w:sz w:val="23"/>
          <w:szCs w:val="23"/>
        </w:rPr>
        <w:t xml:space="preserve">      </w:t>
      </w:r>
      <w:r w:rsidR="007A7E04" w:rsidRPr="00E60A9B">
        <w:rPr>
          <w:color w:val="000000"/>
          <w:sz w:val="23"/>
          <w:szCs w:val="23"/>
        </w:rPr>
        <w:t>(Projekt menadžer</w:t>
      </w:r>
      <w:r w:rsidR="008356DA">
        <w:rPr>
          <w:color w:val="000000"/>
          <w:sz w:val="23"/>
          <w:szCs w:val="23"/>
        </w:rPr>
        <w:t xml:space="preserve"> poduzeća </w:t>
      </w:r>
    </w:p>
    <w:p w:rsidR="002D1D56" w:rsidRPr="000F7123" w:rsidRDefault="00133E9D" w:rsidP="000F7123">
      <w:pPr>
        <w:autoSpaceDE w:val="0"/>
        <w:autoSpaceDN w:val="0"/>
        <w:adjustRightInd w:val="0"/>
        <w:spacing w:line="360" w:lineRule="auto"/>
        <w:ind w:left="4248" w:firstLine="708"/>
        <w:rPr>
          <w:b/>
          <w:bCs/>
          <w:color w:val="000000"/>
        </w:rPr>
      </w:pPr>
      <w:r>
        <w:rPr>
          <w:color w:val="000000"/>
          <w:sz w:val="23"/>
          <w:szCs w:val="23"/>
        </w:rPr>
        <w:t xml:space="preserve"> </w:t>
      </w:r>
      <w:proofErr w:type="spellStart"/>
      <w:r w:rsidR="000C37B1">
        <w:rPr>
          <w:b/>
        </w:rPr>
        <w:t>Nomina</w:t>
      </w:r>
      <w:proofErr w:type="spellEnd"/>
      <w:r w:rsidR="000C37B1">
        <w:rPr>
          <w:b/>
        </w:rPr>
        <w:t xml:space="preserve"> </w:t>
      </w:r>
      <w:proofErr w:type="spellStart"/>
      <w:r w:rsidR="000C37B1">
        <w:rPr>
          <w:b/>
        </w:rPr>
        <w:t>sunt</w:t>
      </w:r>
      <w:proofErr w:type="spellEnd"/>
      <w:r w:rsidR="000C37B1">
        <w:rPr>
          <w:b/>
        </w:rPr>
        <w:t xml:space="preserve"> </w:t>
      </w:r>
      <w:proofErr w:type="spellStart"/>
      <w:r w:rsidR="000C37B1">
        <w:rPr>
          <w:b/>
        </w:rPr>
        <w:t>odiosa</w:t>
      </w:r>
      <w:proofErr w:type="spellEnd"/>
      <w:r w:rsidR="008356DA">
        <w:rPr>
          <w:color w:val="000000"/>
          <w:sz w:val="23"/>
          <w:szCs w:val="23"/>
        </w:rPr>
        <w:t xml:space="preserve"> d.o.o.</w:t>
      </w:r>
      <w:r w:rsidR="000C37B1">
        <w:rPr>
          <w:color w:val="000000"/>
          <w:sz w:val="23"/>
          <w:szCs w:val="23"/>
        </w:rPr>
        <w:t>)</w:t>
      </w:r>
    </w:p>
    <w:sectPr w:rsidR="002D1D56" w:rsidRPr="000F7123" w:rsidSect="00BC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2E4" w:rsidRDefault="005032E4">
      <w:r>
        <w:separator/>
      </w:r>
    </w:p>
  </w:endnote>
  <w:endnote w:type="continuationSeparator" w:id="0">
    <w:p w:rsidR="005032E4" w:rsidRDefault="005032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2D473B" w:rsidP="00617148">
    <w:pPr>
      <w:pStyle w:val="Footer"/>
      <w:jc w:val="center"/>
    </w:pPr>
    <w:r>
      <w:rPr>
        <w:rStyle w:val="PageNumber"/>
      </w:rPr>
      <w:fldChar w:fldCharType="begin"/>
    </w:r>
    <w:r w:rsidR="00557B08">
      <w:rPr>
        <w:rStyle w:val="PageNumber"/>
      </w:rPr>
      <w:instrText xml:space="preserve"> PAGE </w:instrText>
    </w:r>
    <w:r>
      <w:rPr>
        <w:rStyle w:val="PageNumber"/>
      </w:rPr>
      <w:fldChar w:fldCharType="separate"/>
    </w:r>
    <w:r w:rsidR="007422BD">
      <w:rPr>
        <w:rStyle w:val="PageNumber"/>
        <w:noProof/>
      </w:rPr>
      <w:t>11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2E4" w:rsidRDefault="005032E4">
      <w:r>
        <w:separator/>
      </w:r>
    </w:p>
  </w:footnote>
  <w:footnote w:type="continuationSeparator" w:id="0">
    <w:p w:rsidR="005032E4" w:rsidRDefault="005032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557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1B000831"/>
    <w:multiLevelType w:val="hybridMultilevel"/>
    <w:tmpl w:val="CD08632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1890F50"/>
    <w:multiLevelType w:val="hybridMultilevel"/>
    <w:tmpl w:val="7C183196"/>
    <w:lvl w:ilvl="0" w:tplc="A328C094">
      <w:numFmt w:val="bullet"/>
      <w:lvlText w:val="•"/>
      <w:lvlJc w:val="left"/>
      <w:pPr>
        <w:ind w:left="1413" w:hanging="705"/>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nsid w:val="34B37E76"/>
    <w:multiLevelType w:val="hybridMultilevel"/>
    <w:tmpl w:val="6C3EE3C4"/>
    <w:lvl w:ilvl="0" w:tplc="041A0001">
      <w:start w:val="1"/>
      <w:numFmt w:val="bullet"/>
      <w:lvlText w:val=""/>
      <w:lvlJc w:val="left"/>
      <w:pPr>
        <w:ind w:left="1413" w:hanging="705"/>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36C725D2"/>
    <w:multiLevelType w:val="hybridMultilevel"/>
    <w:tmpl w:val="29D63BD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A016B7A"/>
    <w:multiLevelType w:val="multilevel"/>
    <w:tmpl w:val="AC12DC8C"/>
    <w:numStyleLink w:val="Literatura"/>
  </w:abstractNum>
  <w:abstractNum w:abstractNumId="19">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5027A0B"/>
    <w:multiLevelType w:val="hybridMultilevel"/>
    <w:tmpl w:val="7962133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9">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75A62592"/>
    <w:multiLevelType w:val="hybridMultilevel"/>
    <w:tmpl w:val="1EFE59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1">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1"/>
  </w:num>
  <w:num w:numId="2">
    <w:abstractNumId w:val="31"/>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22"/>
  </w:num>
  <w:num w:numId="17">
    <w:abstractNumId w:val="18"/>
  </w:num>
  <w:num w:numId="18">
    <w:abstractNumId w:val="26"/>
  </w:num>
  <w:num w:numId="19">
    <w:abstractNumId w:val="32"/>
  </w:num>
  <w:num w:numId="20">
    <w:abstractNumId w:val="33"/>
  </w:num>
  <w:num w:numId="21">
    <w:abstractNumId w:val="24"/>
  </w:num>
  <w:num w:numId="22">
    <w:abstractNumId w:val="19"/>
  </w:num>
  <w:num w:numId="23">
    <w:abstractNumId w:val="17"/>
  </w:num>
  <w:num w:numId="24">
    <w:abstractNumId w:val="27"/>
  </w:num>
  <w:num w:numId="25">
    <w:abstractNumId w:val="25"/>
  </w:num>
  <w:num w:numId="26">
    <w:abstractNumId w:val="20"/>
  </w:num>
  <w:num w:numId="27">
    <w:abstractNumId w:val="29"/>
  </w:num>
  <w:num w:numId="28">
    <w:abstractNumId w:val="28"/>
  </w:num>
  <w:num w:numId="29">
    <w:abstractNumId w:val="30"/>
  </w:num>
  <w:num w:numId="30">
    <w:abstractNumId w:val="12"/>
  </w:num>
  <w:num w:numId="31">
    <w:abstractNumId w:val="14"/>
  </w:num>
  <w:num w:numId="32">
    <w:abstractNumId w:val="15"/>
  </w:num>
  <w:num w:numId="33">
    <w:abstractNumId w:val="23"/>
  </w:num>
  <w:num w:numId="34">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7BC6"/>
    <w:rsid w:val="000100E1"/>
    <w:rsid w:val="00035F9B"/>
    <w:rsid w:val="00045929"/>
    <w:rsid w:val="00050CC5"/>
    <w:rsid w:val="00051E4E"/>
    <w:rsid w:val="00057E0C"/>
    <w:rsid w:val="0006193C"/>
    <w:rsid w:val="00063C66"/>
    <w:rsid w:val="00065656"/>
    <w:rsid w:val="00066DDE"/>
    <w:rsid w:val="000858A1"/>
    <w:rsid w:val="00086F27"/>
    <w:rsid w:val="00093103"/>
    <w:rsid w:val="00094EC3"/>
    <w:rsid w:val="00096A85"/>
    <w:rsid w:val="000972E1"/>
    <w:rsid w:val="0009759A"/>
    <w:rsid w:val="000A08DE"/>
    <w:rsid w:val="000B192E"/>
    <w:rsid w:val="000B2B05"/>
    <w:rsid w:val="000B4FA2"/>
    <w:rsid w:val="000C37B1"/>
    <w:rsid w:val="000D420A"/>
    <w:rsid w:val="000D43E5"/>
    <w:rsid w:val="000D50C4"/>
    <w:rsid w:val="000E464C"/>
    <w:rsid w:val="000F7123"/>
    <w:rsid w:val="00106BFF"/>
    <w:rsid w:val="001128A5"/>
    <w:rsid w:val="00121144"/>
    <w:rsid w:val="001218F3"/>
    <w:rsid w:val="00122249"/>
    <w:rsid w:val="00133E9D"/>
    <w:rsid w:val="00135EE9"/>
    <w:rsid w:val="001370BA"/>
    <w:rsid w:val="00137C5E"/>
    <w:rsid w:val="001411D6"/>
    <w:rsid w:val="0015064F"/>
    <w:rsid w:val="00153BE0"/>
    <w:rsid w:val="0015486B"/>
    <w:rsid w:val="00154AC8"/>
    <w:rsid w:val="00155BB9"/>
    <w:rsid w:val="00163AED"/>
    <w:rsid w:val="00167E81"/>
    <w:rsid w:val="00181371"/>
    <w:rsid w:val="00186BC6"/>
    <w:rsid w:val="001872EA"/>
    <w:rsid w:val="00194ABB"/>
    <w:rsid w:val="00196136"/>
    <w:rsid w:val="0019653F"/>
    <w:rsid w:val="001A39AE"/>
    <w:rsid w:val="001B7760"/>
    <w:rsid w:val="001D6F03"/>
    <w:rsid w:val="001E5B9A"/>
    <w:rsid w:val="001F1AC3"/>
    <w:rsid w:val="001F3AE5"/>
    <w:rsid w:val="00200125"/>
    <w:rsid w:val="002046E0"/>
    <w:rsid w:val="0021431C"/>
    <w:rsid w:val="00215205"/>
    <w:rsid w:val="00232EFD"/>
    <w:rsid w:val="00234051"/>
    <w:rsid w:val="00234C83"/>
    <w:rsid w:val="0024318A"/>
    <w:rsid w:val="00243926"/>
    <w:rsid w:val="0025162C"/>
    <w:rsid w:val="00251861"/>
    <w:rsid w:val="00251D1A"/>
    <w:rsid w:val="00255371"/>
    <w:rsid w:val="002618B6"/>
    <w:rsid w:val="0027169C"/>
    <w:rsid w:val="00282CD5"/>
    <w:rsid w:val="002858D7"/>
    <w:rsid w:val="00292EAA"/>
    <w:rsid w:val="00296845"/>
    <w:rsid w:val="002A0514"/>
    <w:rsid w:val="002B4B7E"/>
    <w:rsid w:val="002C2817"/>
    <w:rsid w:val="002C48FA"/>
    <w:rsid w:val="002C54D4"/>
    <w:rsid w:val="002C779D"/>
    <w:rsid w:val="002D1D56"/>
    <w:rsid w:val="002D368A"/>
    <w:rsid w:val="002D473B"/>
    <w:rsid w:val="002E0165"/>
    <w:rsid w:val="002E12D7"/>
    <w:rsid w:val="002E202E"/>
    <w:rsid w:val="002E208F"/>
    <w:rsid w:val="002E499E"/>
    <w:rsid w:val="002E5020"/>
    <w:rsid w:val="002E6FEB"/>
    <w:rsid w:val="002E723E"/>
    <w:rsid w:val="002E7393"/>
    <w:rsid w:val="002F016A"/>
    <w:rsid w:val="002F15D8"/>
    <w:rsid w:val="002F16A8"/>
    <w:rsid w:val="002F773E"/>
    <w:rsid w:val="00310BD0"/>
    <w:rsid w:val="00311846"/>
    <w:rsid w:val="00315F2C"/>
    <w:rsid w:val="00316087"/>
    <w:rsid w:val="0031724A"/>
    <w:rsid w:val="003202CC"/>
    <w:rsid w:val="00337503"/>
    <w:rsid w:val="00345417"/>
    <w:rsid w:val="003468F5"/>
    <w:rsid w:val="00346929"/>
    <w:rsid w:val="003500A0"/>
    <w:rsid w:val="003515EB"/>
    <w:rsid w:val="00355574"/>
    <w:rsid w:val="00361BA9"/>
    <w:rsid w:val="00365C1A"/>
    <w:rsid w:val="00370CB0"/>
    <w:rsid w:val="00372556"/>
    <w:rsid w:val="00381C3F"/>
    <w:rsid w:val="0038215B"/>
    <w:rsid w:val="003907CB"/>
    <w:rsid w:val="00391981"/>
    <w:rsid w:val="00396ABC"/>
    <w:rsid w:val="003A19BD"/>
    <w:rsid w:val="003A1A88"/>
    <w:rsid w:val="003A2982"/>
    <w:rsid w:val="003A3858"/>
    <w:rsid w:val="003A6338"/>
    <w:rsid w:val="003A693A"/>
    <w:rsid w:val="003A6BAA"/>
    <w:rsid w:val="003B2A64"/>
    <w:rsid w:val="003C2DB4"/>
    <w:rsid w:val="003C3F07"/>
    <w:rsid w:val="003D64A9"/>
    <w:rsid w:val="003D6F83"/>
    <w:rsid w:val="003D786D"/>
    <w:rsid w:val="003E1D19"/>
    <w:rsid w:val="003F3260"/>
    <w:rsid w:val="003F3A47"/>
    <w:rsid w:val="003F662A"/>
    <w:rsid w:val="00421251"/>
    <w:rsid w:val="00422E72"/>
    <w:rsid w:val="004311A5"/>
    <w:rsid w:val="004340D0"/>
    <w:rsid w:val="00437740"/>
    <w:rsid w:val="00441C6A"/>
    <w:rsid w:val="00442235"/>
    <w:rsid w:val="00464300"/>
    <w:rsid w:val="00467BE2"/>
    <w:rsid w:val="004700D0"/>
    <w:rsid w:val="00473FDE"/>
    <w:rsid w:val="00475D9D"/>
    <w:rsid w:val="00480970"/>
    <w:rsid w:val="00480CC0"/>
    <w:rsid w:val="00482058"/>
    <w:rsid w:val="00482223"/>
    <w:rsid w:val="004852F0"/>
    <w:rsid w:val="00486447"/>
    <w:rsid w:val="00487AD4"/>
    <w:rsid w:val="004930AC"/>
    <w:rsid w:val="00496C58"/>
    <w:rsid w:val="004A2D7E"/>
    <w:rsid w:val="004B449D"/>
    <w:rsid w:val="004B6FA6"/>
    <w:rsid w:val="004C17AF"/>
    <w:rsid w:val="004C44B0"/>
    <w:rsid w:val="004C7299"/>
    <w:rsid w:val="004D214B"/>
    <w:rsid w:val="004E43A6"/>
    <w:rsid w:val="004F289C"/>
    <w:rsid w:val="004F5220"/>
    <w:rsid w:val="004F6C60"/>
    <w:rsid w:val="005002FA"/>
    <w:rsid w:val="005032E4"/>
    <w:rsid w:val="00504DAE"/>
    <w:rsid w:val="00507CF7"/>
    <w:rsid w:val="005156E3"/>
    <w:rsid w:val="00515BC6"/>
    <w:rsid w:val="00516220"/>
    <w:rsid w:val="005226C5"/>
    <w:rsid w:val="0053493B"/>
    <w:rsid w:val="00534A96"/>
    <w:rsid w:val="00542598"/>
    <w:rsid w:val="0054639A"/>
    <w:rsid w:val="00551EF4"/>
    <w:rsid w:val="00557B08"/>
    <w:rsid w:val="00565E77"/>
    <w:rsid w:val="00585F52"/>
    <w:rsid w:val="00596AF7"/>
    <w:rsid w:val="005A017C"/>
    <w:rsid w:val="005A121C"/>
    <w:rsid w:val="005A65B3"/>
    <w:rsid w:val="005A6ED2"/>
    <w:rsid w:val="005B3692"/>
    <w:rsid w:val="005B71CB"/>
    <w:rsid w:val="005B7E4E"/>
    <w:rsid w:val="005C1944"/>
    <w:rsid w:val="005C1F02"/>
    <w:rsid w:val="005C2C13"/>
    <w:rsid w:val="005C37B3"/>
    <w:rsid w:val="005D0E93"/>
    <w:rsid w:val="005E056F"/>
    <w:rsid w:val="005E3D48"/>
    <w:rsid w:val="005E43DA"/>
    <w:rsid w:val="005E7F03"/>
    <w:rsid w:val="005F0120"/>
    <w:rsid w:val="005F1E01"/>
    <w:rsid w:val="00611F8A"/>
    <w:rsid w:val="00617148"/>
    <w:rsid w:val="0062246B"/>
    <w:rsid w:val="00623638"/>
    <w:rsid w:val="0063246B"/>
    <w:rsid w:val="006401C7"/>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12B3"/>
    <w:rsid w:val="006B1D71"/>
    <w:rsid w:val="006B4FFB"/>
    <w:rsid w:val="006C61EB"/>
    <w:rsid w:val="006D29A2"/>
    <w:rsid w:val="006D3B59"/>
    <w:rsid w:val="006D4732"/>
    <w:rsid w:val="006E286C"/>
    <w:rsid w:val="006F2C52"/>
    <w:rsid w:val="006F5721"/>
    <w:rsid w:val="006F79C8"/>
    <w:rsid w:val="00701881"/>
    <w:rsid w:val="00704FCE"/>
    <w:rsid w:val="00710D9E"/>
    <w:rsid w:val="00713FAD"/>
    <w:rsid w:val="0071511C"/>
    <w:rsid w:val="00717285"/>
    <w:rsid w:val="007256F5"/>
    <w:rsid w:val="0072621D"/>
    <w:rsid w:val="00726EDD"/>
    <w:rsid w:val="0073567D"/>
    <w:rsid w:val="00737264"/>
    <w:rsid w:val="00741239"/>
    <w:rsid w:val="007422BD"/>
    <w:rsid w:val="00742EE2"/>
    <w:rsid w:val="00745EC7"/>
    <w:rsid w:val="00750235"/>
    <w:rsid w:val="007621A4"/>
    <w:rsid w:val="007644F1"/>
    <w:rsid w:val="00765AD7"/>
    <w:rsid w:val="00765D94"/>
    <w:rsid w:val="0078291F"/>
    <w:rsid w:val="00785D02"/>
    <w:rsid w:val="007A3784"/>
    <w:rsid w:val="007A3913"/>
    <w:rsid w:val="007A4C19"/>
    <w:rsid w:val="007A7E04"/>
    <w:rsid w:val="007B13E6"/>
    <w:rsid w:val="007B1EE3"/>
    <w:rsid w:val="007C3EC0"/>
    <w:rsid w:val="007C796B"/>
    <w:rsid w:val="007C7C5F"/>
    <w:rsid w:val="007D2372"/>
    <w:rsid w:val="007D4C06"/>
    <w:rsid w:val="007E26A0"/>
    <w:rsid w:val="007E3C2C"/>
    <w:rsid w:val="007F041B"/>
    <w:rsid w:val="007F5C06"/>
    <w:rsid w:val="007F6A02"/>
    <w:rsid w:val="00803257"/>
    <w:rsid w:val="00803FF0"/>
    <w:rsid w:val="008042E7"/>
    <w:rsid w:val="008078A2"/>
    <w:rsid w:val="00807EBA"/>
    <w:rsid w:val="00817934"/>
    <w:rsid w:val="00817CDA"/>
    <w:rsid w:val="008243D2"/>
    <w:rsid w:val="00824FD2"/>
    <w:rsid w:val="00831F5B"/>
    <w:rsid w:val="008356DA"/>
    <w:rsid w:val="00836CA4"/>
    <w:rsid w:val="00841307"/>
    <w:rsid w:val="00850127"/>
    <w:rsid w:val="00851329"/>
    <w:rsid w:val="0085540E"/>
    <w:rsid w:val="00857045"/>
    <w:rsid w:val="008623D8"/>
    <w:rsid w:val="0086451A"/>
    <w:rsid w:val="00864C8A"/>
    <w:rsid w:val="008678E1"/>
    <w:rsid w:val="008743BA"/>
    <w:rsid w:val="00880648"/>
    <w:rsid w:val="008830BE"/>
    <w:rsid w:val="0088780F"/>
    <w:rsid w:val="00894E34"/>
    <w:rsid w:val="008A1300"/>
    <w:rsid w:val="008A2C0D"/>
    <w:rsid w:val="008B206D"/>
    <w:rsid w:val="008B396E"/>
    <w:rsid w:val="008B6FE9"/>
    <w:rsid w:val="008B7D55"/>
    <w:rsid w:val="008C3C22"/>
    <w:rsid w:val="008C7103"/>
    <w:rsid w:val="008D0F02"/>
    <w:rsid w:val="008D25D9"/>
    <w:rsid w:val="008D598C"/>
    <w:rsid w:val="008E1589"/>
    <w:rsid w:val="008F4E51"/>
    <w:rsid w:val="008F6680"/>
    <w:rsid w:val="008F6E7C"/>
    <w:rsid w:val="008F7E87"/>
    <w:rsid w:val="00900C7C"/>
    <w:rsid w:val="00906178"/>
    <w:rsid w:val="00906AD7"/>
    <w:rsid w:val="00912174"/>
    <w:rsid w:val="009154A3"/>
    <w:rsid w:val="00930003"/>
    <w:rsid w:val="00933D02"/>
    <w:rsid w:val="00935FFB"/>
    <w:rsid w:val="00941973"/>
    <w:rsid w:val="00944526"/>
    <w:rsid w:val="0095156C"/>
    <w:rsid w:val="009552A6"/>
    <w:rsid w:val="00961A88"/>
    <w:rsid w:val="009639A2"/>
    <w:rsid w:val="00971774"/>
    <w:rsid w:val="00973DCC"/>
    <w:rsid w:val="00974A77"/>
    <w:rsid w:val="00974F57"/>
    <w:rsid w:val="00974FBB"/>
    <w:rsid w:val="00975118"/>
    <w:rsid w:val="00975C09"/>
    <w:rsid w:val="009829BD"/>
    <w:rsid w:val="0098525A"/>
    <w:rsid w:val="00986222"/>
    <w:rsid w:val="00992707"/>
    <w:rsid w:val="009A02CA"/>
    <w:rsid w:val="009A0F4E"/>
    <w:rsid w:val="009A67E4"/>
    <w:rsid w:val="009B6ED1"/>
    <w:rsid w:val="009C0AB9"/>
    <w:rsid w:val="009C2A77"/>
    <w:rsid w:val="009C4D97"/>
    <w:rsid w:val="009C4EE7"/>
    <w:rsid w:val="009C766A"/>
    <w:rsid w:val="009D2E48"/>
    <w:rsid w:val="009D53E5"/>
    <w:rsid w:val="009D6608"/>
    <w:rsid w:val="009E75E8"/>
    <w:rsid w:val="00A072C2"/>
    <w:rsid w:val="00A13107"/>
    <w:rsid w:val="00A1386C"/>
    <w:rsid w:val="00A20EFB"/>
    <w:rsid w:val="00A22AE3"/>
    <w:rsid w:val="00A24EB4"/>
    <w:rsid w:val="00A45634"/>
    <w:rsid w:val="00A53183"/>
    <w:rsid w:val="00A538BF"/>
    <w:rsid w:val="00A63C8F"/>
    <w:rsid w:val="00A71EBD"/>
    <w:rsid w:val="00A84985"/>
    <w:rsid w:val="00A85100"/>
    <w:rsid w:val="00A8539C"/>
    <w:rsid w:val="00A86D64"/>
    <w:rsid w:val="00AA1A43"/>
    <w:rsid w:val="00AA323D"/>
    <w:rsid w:val="00AA6B9D"/>
    <w:rsid w:val="00AA6E84"/>
    <w:rsid w:val="00AA6F03"/>
    <w:rsid w:val="00AA762C"/>
    <w:rsid w:val="00AB0AC2"/>
    <w:rsid w:val="00AB5E9F"/>
    <w:rsid w:val="00AB72C9"/>
    <w:rsid w:val="00AC1032"/>
    <w:rsid w:val="00AC28F8"/>
    <w:rsid w:val="00AC43D5"/>
    <w:rsid w:val="00AD13D7"/>
    <w:rsid w:val="00AD4E9A"/>
    <w:rsid w:val="00AD6E36"/>
    <w:rsid w:val="00AE188A"/>
    <w:rsid w:val="00AE6548"/>
    <w:rsid w:val="00AF242E"/>
    <w:rsid w:val="00AF36B6"/>
    <w:rsid w:val="00AF64EF"/>
    <w:rsid w:val="00AF7AEF"/>
    <w:rsid w:val="00B01AEF"/>
    <w:rsid w:val="00B03211"/>
    <w:rsid w:val="00B06AC3"/>
    <w:rsid w:val="00B2584F"/>
    <w:rsid w:val="00B27E32"/>
    <w:rsid w:val="00B339A4"/>
    <w:rsid w:val="00B3579A"/>
    <w:rsid w:val="00B35F08"/>
    <w:rsid w:val="00B46AF4"/>
    <w:rsid w:val="00B556E5"/>
    <w:rsid w:val="00B65C3B"/>
    <w:rsid w:val="00B71C5B"/>
    <w:rsid w:val="00B725A4"/>
    <w:rsid w:val="00B734F4"/>
    <w:rsid w:val="00B74352"/>
    <w:rsid w:val="00B75C28"/>
    <w:rsid w:val="00B830F6"/>
    <w:rsid w:val="00B94AFE"/>
    <w:rsid w:val="00BA5987"/>
    <w:rsid w:val="00BA7F19"/>
    <w:rsid w:val="00BB31DC"/>
    <w:rsid w:val="00BB4EC4"/>
    <w:rsid w:val="00BB52F6"/>
    <w:rsid w:val="00BB7A3E"/>
    <w:rsid w:val="00BC2347"/>
    <w:rsid w:val="00BC5492"/>
    <w:rsid w:val="00BD0DB2"/>
    <w:rsid w:val="00BD423B"/>
    <w:rsid w:val="00BD5D0C"/>
    <w:rsid w:val="00BD7348"/>
    <w:rsid w:val="00BE4FD4"/>
    <w:rsid w:val="00BE741E"/>
    <w:rsid w:val="00BE7A19"/>
    <w:rsid w:val="00BF0DDE"/>
    <w:rsid w:val="00C02BB4"/>
    <w:rsid w:val="00C02E2D"/>
    <w:rsid w:val="00C05C9D"/>
    <w:rsid w:val="00C15E05"/>
    <w:rsid w:val="00C16A2B"/>
    <w:rsid w:val="00C17400"/>
    <w:rsid w:val="00C24244"/>
    <w:rsid w:val="00C25B85"/>
    <w:rsid w:val="00C25C12"/>
    <w:rsid w:val="00C27D89"/>
    <w:rsid w:val="00C424CD"/>
    <w:rsid w:val="00C442F1"/>
    <w:rsid w:val="00C508F5"/>
    <w:rsid w:val="00C50BFE"/>
    <w:rsid w:val="00C53151"/>
    <w:rsid w:val="00C5679A"/>
    <w:rsid w:val="00C63C74"/>
    <w:rsid w:val="00C70E0A"/>
    <w:rsid w:val="00C7728A"/>
    <w:rsid w:val="00C80990"/>
    <w:rsid w:val="00C82834"/>
    <w:rsid w:val="00C8692D"/>
    <w:rsid w:val="00C963C8"/>
    <w:rsid w:val="00CA7FB4"/>
    <w:rsid w:val="00CB404D"/>
    <w:rsid w:val="00CC0024"/>
    <w:rsid w:val="00CC096B"/>
    <w:rsid w:val="00CC5D6B"/>
    <w:rsid w:val="00CD2169"/>
    <w:rsid w:val="00CE5A8C"/>
    <w:rsid w:val="00CE689E"/>
    <w:rsid w:val="00CF22D0"/>
    <w:rsid w:val="00CF2D98"/>
    <w:rsid w:val="00D00072"/>
    <w:rsid w:val="00D00817"/>
    <w:rsid w:val="00D02064"/>
    <w:rsid w:val="00D02C2C"/>
    <w:rsid w:val="00D05DBD"/>
    <w:rsid w:val="00D205F1"/>
    <w:rsid w:val="00D37E76"/>
    <w:rsid w:val="00D4071E"/>
    <w:rsid w:val="00D442DD"/>
    <w:rsid w:val="00D556B5"/>
    <w:rsid w:val="00D5590B"/>
    <w:rsid w:val="00D5608D"/>
    <w:rsid w:val="00D62200"/>
    <w:rsid w:val="00D6296B"/>
    <w:rsid w:val="00D76E3C"/>
    <w:rsid w:val="00D8087A"/>
    <w:rsid w:val="00D83421"/>
    <w:rsid w:val="00D85D7F"/>
    <w:rsid w:val="00D87953"/>
    <w:rsid w:val="00D87B3E"/>
    <w:rsid w:val="00D91984"/>
    <w:rsid w:val="00D97514"/>
    <w:rsid w:val="00D97772"/>
    <w:rsid w:val="00DA1C3C"/>
    <w:rsid w:val="00DA274A"/>
    <w:rsid w:val="00DA4703"/>
    <w:rsid w:val="00DB2AB0"/>
    <w:rsid w:val="00DB58FA"/>
    <w:rsid w:val="00DB77E7"/>
    <w:rsid w:val="00DC0930"/>
    <w:rsid w:val="00DC5966"/>
    <w:rsid w:val="00DD0382"/>
    <w:rsid w:val="00DD0798"/>
    <w:rsid w:val="00DD2AC3"/>
    <w:rsid w:val="00DD53FE"/>
    <w:rsid w:val="00DD7818"/>
    <w:rsid w:val="00DE0D33"/>
    <w:rsid w:val="00DE315E"/>
    <w:rsid w:val="00DE3A81"/>
    <w:rsid w:val="00DE3CE4"/>
    <w:rsid w:val="00DF3D03"/>
    <w:rsid w:val="00DF59D7"/>
    <w:rsid w:val="00E046B4"/>
    <w:rsid w:val="00E06D29"/>
    <w:rsid w:val="00E14118"/>
    <w:rsid w:val="00E14255"/>
    <w:rsid w:val="00E23AE7"/>
    <w:rsid w:val="00E24372"/>
    <w:rsid w:val="00E33625"/>
    <w:rsid w:val="00E36925"/>
    <w:rsid w:val="00E423CC"/>
    <w:rsid w:val="00E7450A"/>
    <w:rsid w:val="00E82887"/>
    <w:rsid w:val="00E86D02"/>
    <w:rsid w:val="00E9063E"/>
    <w:rsid w:val="00E93A08"/>
    <w:rsid w:val="00E966C2"/>
    <w:rsid w:val="00EA0AFB"/>
    <w:rsid w:val="00EB0CE7"/>
    <w:rsid w:val="00EC51A7"/>
    <w:rsid w:val="00EC65C2"/>
    <w:rsid w:val="00EC6978"/>
    <w:rsid w:val="00EC7EBF"/>
    <w:rsid w:val="00ED2F0B"/>
    <w:rsid w:val="00ED57CE"/>
    <w:rsid w:val="00ED5E6C"/>
    <w:rsid w:val="00EE248C"/>
    <w:rsid w:val="00EE5C33"/>
    <w:rsid w:val="00EE6D53"/>
    <w:rsid w:val="00EF1BFA"/>
    <w:rsid w:val="00EF5B27"/>
    <w:rsid w:val="00EF603A"/>
    <w:rsid w:val="00EF6CAD"/>
    <w:rsid w:val="00EF6DBF"/>
    <w:rsid w:val="00F016F7"/>
    <w:rsid w:val="00F05D12"/>
    <w:rsid w:val="00F07A14"/>
    <w:rsid w:val="00F139A2"/>
    <w:rsid w:val="00F1594E"/>
    <w:rsid w:val="00F17972"/>
    <w:rsid w:val="00F23B12"/>
    <w:rsid w:val="00F2504D"/>
    <w:rsid w:val="00F273D7"/>
    <w:rsid w:val="00F274B4"/>
    <w:rsid w:val="00F27876"/>
    <w:rsid w:val="00F345DB"/>
    <w:rsid w:val="00F450AD"/>
    <w:rsid w:val="00F50FC7"/>
    <w:rsid w:val="00F56D7F"/>
    <w:rsid w:val="00F702EA"/>
    <w:rsid w:val="00F72F67"/>
    <w:rsid w:val="00F814A0"/>
    <w:rsid w:val="00F82F37"/>
    <w:rsid w:val="00F83560"/>
    <w:rsid w:val="00F94C5C"/>
    <w:rsid w:val="00F97B7D"/>
    <w:rsid w:val="00FA650F"/>
    <w:rsid w:val="00FA7FCC"/>
    <w:rsid w:val="00FB3B02"/>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5">
    <w:name w:val="Light List Accent 5"/>
    <w:basedOn w:val="TableNormal"/>
    <w:uiPriority w:val="61"/>
    <w:rsid w:val="00CB40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DDA8-C694-4E63-81CE-565D5D63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421</TotalTime>
  <Pages>13</Pages>
  <Words>1983</Words>
  <Characters>11307</Characters>
  <Application>Microsoft Office Word</Application>
  <DocSecurity>0</DocSecurity>
  <Lines>94</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13264</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Marija</cp:lastModifiedBy>
  <cp:revision>56</cp:revision>
  <cp:lastPrinted>2012-12-16T22:53:00Z</cp:lastPrinted>
  <dcterms:created xsi:type="dcterms:W3CDTF">2013-06-25T12:22:00Z</dcterms:created>
  <dcterms:modified xsi:type="dcterms:W3CDTF">2014-04-26T13:14:00Z</dcterms:modified>
</cp:coreProperties>
</file>