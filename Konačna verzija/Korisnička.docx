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793F8D" w:rsidRPr="000C37B1" w:rsidRDefault="00793F8D" w:rsidP="00793F8D">
      <w:pPr>
        <w:spacing w:line="360" w:lineRule="auto"/>
      </w:pPr>
      <w:r w:rsidRPr="000C37B1">
        <w:t>Domagoj Samardžić</w:t>
      </w:r>
    </w:p>
    <w:p w:rsidR="00793F8D" w:rsidRPr="000C37B1" w:rsidRDefault="00793F8D" w:rsidP="00793F8D">
      <w:pPr>
        <w:spacing w:line="360" w:lineRule="auto"/>
      </w:pPr>
      <w:r w:rsidRPr="000C37B1">
        <w:t>Marko Šaponja</w:t>
      </w:r>
    </w:p>
    <w:p w:rsidR="00793F8D" w:rsidRPr="000C37B1" w:rsidRDefault="00793F8D" w:rsidP="00793F8D">
      <w:pPr>
        <w:spacing w:line="360" w:lineRule="auto"/>
      </w:pPr>
      <w:r w:rsidRPr="000C37B1">
        <w:t>Marko Tadić</w:t>
      </w:r>
    </w:p>
    <w:p w:rsidR="00793F8D" w:rsidRPr="000C37B1" w:rsidRDefault="00793F8D" w:rsidP="00793F8D">
      <w:pPr>
        <w:spacing w:line="360" w:lineRule="auto"/>
      </w:pPr>
      <w:r w:rsidRPr="000C37B1">
        <w:t>Petra Zadro</w:t>
      </w:r>
    </w:p>
    <w:p w:rsidR="00793F8D" w:rsidRDefault="00793F8D" w:rsidP="00793F8D">
      <w:r w:rsidRPr="005854EE">
        <w:t>Marija Živičnjak</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D8087A" w:rsidRDefault="00D8087A" w:rsidP="00482058">
      <w:pPr>
        <w:pStyle w:val="Naslovzavrnograda"/>
      </w:pPr>
    </w:p>
    <w:p w:rsidR="009C0AB9" w:rsidRDefault="00B830F6" w:rsidP="00482058">
      <w:pPr>
        <w:pStyle w:val="Naslovzavrnograda"/>
      </w:pPr>
      <w:r>
        <w:t>VIDEOTEKA</w:t>
      </w:r>
    </w:p>
    <w:p w:rsidR="009C0AB9" w:rsidRDefault="009C0AB9" w:rsidP="009C0AB9">
      <w:pPr>
        <w:jc w:val="center"/>
      </w:pPr>
    </w:p>
    <w:p w:rsidR="006774E1" w:rsidRDefault="006774E1" w:rsidP="00971774">
      <w:pPr>
        <w:pStyle w:val="ZAVRNIRAD"/>
      </w:pPr>
      <w:r>
        <w:t>pROJEKT IZ KOLEGIJA:</w:t>
      </w:r>
    </w:p>
    <w:p w:rsidR="009C0AB9" w:rsidRDefault="007A7E04" w:rsidP="00971774">
      <w:pPr>
        <w:pStyle w:val="ZAVRNIRAD"/>
      </w:pPr>
      <w:r>
        <w:t>PROGRAMSKO INŽINJERSTVO</w:t>
      </w:r>
    </w:p>
    <w:p w:rsidR="009C0AB9" w:rsidRDefault="003B2A64" w:rsidP="009C0AB9">
      <w:pPr>
        <w:jc w:val="center"/>
      </w:pPr>
      <w:r>
        <w:t>-</w:t>
      </w:r>
      <w:r w:rsidR="005D7CD9">
        <w:t>korisnička</w:t>
      </w:r>
      <w:r w:rsidR="001734BC">
        <w:t xml:space="preserve"> dokumentacija</w:t>
      </w:r>
      <w:r w:rsidR="001F75C9">
        <w:t>-</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6774E1" w:rsidP="00316087">
      <w:pPr>
        <w:pStyle w:val="Mjesto"/>
      </w:pPr>
      <w:r>
        <w:t>Varaždin, 201</w:t>
      </w:r>
      <w:r w:rsidR="00B830F6">
        <w:t>4</w:t>
      </w:r>
      <w:r w:rsidR="009C0AB9">
        <w:t>.</w:t>
      </w:r>
      <w:r w:rsidR="009C0AB9">
        <w:br w:type="page"/>
      </w:r>
      <w:r w:rsidR="009C0AB9">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9C0AB9" w:rsidRDefault="009C0AB9" w:rsidP="009C0AB9"/>
    <w:p w:rsidR="00EC51A7" w:rsidRDefault="00EC51A7" w:rsidP="00B725A4">
      <w:pPr>
        <w:pStyle w:val="Podaciokandidatu"/>
      </w:pPr>
    </w:p>
    <w:p w:rsidR="00793F8D" w:rsidRPr="000C37B1" w:rsidRDefault="00793F8D" w:rsidP="00793F8D">
      <w:pPr>
        <w:spacing w:line="360" w:lineRule="auto"/>
        <w:ind w:left="360"/>
      </w:pPr>
      <w:r w:rsidRPr="000C37B1">
        <w:t>Domagoj Samardžić, izvanredni student, 39133/10-I, poslovni sustavi</w:t>
      </w:r>
    </w:p>
    <w:p w:rsidR="00793F8D" w:rsidRPr="000C37B1" w:rsidRDefault="00793F8D" w:rsidP="00793F8D">
      <w:pPr>
        <w:spacing w:line="360" w:lineRule="auto"/>
        <w:ind w:left="360"/>
      </w:pPr>
      <w:r w:rsidRPr="000C37B1">
        <w:t>Marko Šaponja, redoviti student, 39296/10-R, poslovni sustavi</w:t>
      </w:r>
    </w:p>
    <w:p w:rsidR="00793F8D" w:rsidRPr="000C37B1" w:rsidRDefault="00793F8D" w:rsidP="00793F8D">
      <w:pPr>
        <w:spacing w:line="360" w:lineRule="auto"/>
        <w:ind w:left="360"/>
      </w:pPr>
      <w:r w:rsidRPr="000C37B1">
        <w:t>Marko Tadić, redoviti student, 39135/10-R, poslovni sustavi</w:t>
      </w:r>
    </w:p>
    <w:p w:rsidR="00793F8D" w:rsidRPr="000C37B1" w:rsidRDefault="00793F8D" w:rsidP="00793F8D">
      <w:pPr>
        <w:spacing w:line="360" w:lineRule="auto"/>
        <w:ind w:left="360"/>
      </w:pPr>
      <w:r w:rsidRPr="000C37B1">
        <w:t>Petra Zadro, redoviti student, 39271/10-R, poslovni sustavi</w:t>
      </w:r>
    </w:p>
    <w:p w:rsidR="00793F8D" w:rsidRPr="000C37B1" w:rsidRDefault="00793F8D" w:rsidP="00793F8D">
      <w:pPr>
        <w:spacing w:line="360" w:lineRule="auto"/>
        <w:ind w:left="360"/>
      </w:pPr>
      <w:r w:rsidRPr="000C37B1">
        <w:t>Marija Živičnjak, redoviti student, 39091/10-R, poslovni sustavi</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6774E1" w:rsidRDefault="006774E1" w:rsidP="009C0AB9"/>
    <w:p w:rsidR="006774E1" w:rsidRDefault="006774E1" w:rsidP="009C0AB9"/>
    <w:p w:rsidR="006774E1" w:rsidRDefault="006774E1" w:rsidP="009C0AB9"/>
    <w:p w:rsidR="009C0AB9" w:rsidRDefault="009C0AB9" w:rsidP="009C0AB9"/>
    <w:p w:rsidR="009C0AB9" w:rsidRDefault="009C0AB9" w:rsidP="009C0AB9"/>
    <w:p w:rsidR="00AC1032" w:rsidRDefault="00B830F6" w:rsidP="00AC1032">
      <w:pPr>
        <w:pStyle w:val="Naslovzavrnograda"/>
      </w:pPr>
      <w:r>
        <w:t>VIDEOTEKA</w:t>
      </w:r>
    </w:p>
    <w:p w:rsidR="009C0AB9" w:rsidRDefault="009C0AB9" w:rsidP="009C0AB9">
      <w:pPr>
        <w:jc w:val="center"/>
      </w:pPr>
    </w:p>
    <w:p w:rsidR="009C0AB9" w:rsidRDefault="006774E1" w:rsidP="00482058">
      <w:pPr>
        <w:pStyle w:val="ZAVRNIRAD"/>
      </w:pPr>
      <w:r>
        <w:t>Projekt iz kolegija:</w:t>
      </w:r>
    </w:p>
    <w:p w:rsidR="007A7E04" w:rsidRDefault="007A7E04" w:rsidP="007A7E04">
      <w:pPr>
        <w:pStyle w:val="ZAVRNIRAD"/>
      </w:pPr>
      <w:r>
        <w:t>PROGRAMSKO INŽINJERSTVO</w:t>
      </w:r>
    </w:p>
    <w:p w:rsidR="009C0AB9" w:rsidRDefault="003B2A64" w:rsidP="003B2A64">
      <w:pPr>
        <w:jc w:val="center"/>
      </w:pPr>
      <w:r>
        <w:t>-</w:t>
      </w:r>
      <w:r w:rsidR="005D7CD9" w:rsidRPr="005D7CD9">
        <w:t xml:space="preserve"> </w:t>
      </w:r>
      <w:r w:rsidR="005D7CD9">
        <w:t xml:space="preserve">korisnička </w:t>
      </w:r>
      <w:r>
        <w:t>dokumentacija-</w:t>
      </w:r>
    </w:p>
    <w:p w:rsidR="009C0AB9" w:rsidRDefault="009C0AB9" w:rsidP="009C0AB9">
      <w:pPr>
        <w:rPr>
          <w:b/>
          <w:bCs/>
        </w:rPr>
      </w:pPr>
    </w:p>
    <w:p w:rsidR="006774E1" w:rsidRDefault="006774E1" w:rsidP="00B725A4">
      <w:pPr>
        <w:pStyle w:val="Mentor"/>
      </w:pPr>
    </w:p>
    <w:p w:rsidR="006774E1" w:rsidRDefault="006774E1" w:rsidP="00B725A4">
      <w:pPr>
        <w:pStyle w:val="Mentor"/>
      </w:pPr>
    </w:p>
    <w:p w:rsidR="000100E1" w:rsidRDefault="000100E1" w:rsidP="00B725A4">
      <w:pPr>
        <w:pStyle w:val="Mentor"/>
      </w:pPr>
    </w:p>
    <w:p w:rsidR="003B2A64" w:rsidRDefault="003B2A64" w:rsidP="00B725A4">
      <w:pPr>
        <w:pStyle w:val="Mentor"/>
      </w:pPr>
    </w:p>
    <w:p w:rsidR="009C0AB9" w:rsidRDefault="0066372F" w:rsidP="00B725A4">
      <w:pPr>
        <w:pStyle w:val="Mentor"/>
      </w:pPr>
      <w:r>
        <w:t>Nositelj kolegija</w:t>
      </w:r>
      <w:r w:rsidR="009C0AB9">
        <w:t>:</w:t>
      </w:r>
    </w:p>
    <w:p w:rsidR="006774E1" w:rsidRDefault="00E24372" w:rsidP="006774E1">
      <w:pPr>
        <w:pStyle w:val="Podaciomentoru"/>
      </w:pPr>
      <w:r>
        <w:t>p</w:t>
      </w:r>
      <w:r w:rsidR="006774E1">
        <w:t>rof. d</w:t>
      </w:r>
      <w:r w:rsidR="009C0AB9">
        <w:t xml:space="preserve">r. </w:t>
      </w:r>
      <w:r w:rsidR="00482058">
        <w:t xml:space="preserve">sc. </w:t>
      </w:r>
      <w:r w:rsidR="0066372F">
        <w:t>Vjeran Strahonja</w:t>
      </w:r>
    </w:p>
    <w:p w:rsidR="006774E1" w:rsidRPr="006774E1" w:rsidRDefault="006774E1" w:rsidP="006774E1">
      <w:pPr>
        <w:pStyle w:val="Podaciomentoru"/>
      </w:pPr>
    </w:p>
    <w:p w:rsidR="006774E1" w:rsidRDefault="006774E1" w:rsidP="00B725A4">
      <w:pPr>
        <w:pStyle w:val="Podaciomentoru"/>
      </w:pPr>
    </w:p>
    <w:p w:rsidR="009C0AB9" w:rsidRDefault="009C0AB9" w:rsidP="00617148">
      <w:pPr>
        <w:jc w:val="center"/>
      </w:pPr>
    </w:p>
    <w:p w:rsidR="009C0AB9" w:rsidRDefault="009C0AB9" w:rsidP="00617148">
      <w:pPr>
        <w:jc w:val="center"/>
      </w:pPr>
    </w:p>
    <w:p w:rsidR="00EC51A7" w:rsidRDefault="00EC51A7" w:rsidP="00617148">
      <w:pPr>
        <w:pStyle w:val="Mjesto"/>
      </w:pPr>
    </w:p>
    <w:p w:rsidR="009C0AB9" w:rsidRDefault="009C0AB9" w:rsidP="00EC51A7">
      <w:pPr>
        <w:pStyle w:val="Mjesto"/>
      </w:pPr>
      <w:r>
        <w:t>Varaždin</w:t>
      </w:r>
      <w:r w:rsidR="00473FDE">
        <w:t xml:space="preserve">, </w:t>
      </w:r>
      <w:r w:rsidR="005D7CD9">
        <w:t>lipanj</w:t>
      </w:r>
      <w:r w:rsidR="007A7E04">
        <w:t xml:space="preserve"> 201</w:t>
      </w:r>
      <w:r w:rsidR="00B830F6">
        <w:t>4</w:t>
      </w:r>
      <w:r>
        <w:t>.</w:t>
      </w:r>
    </w:p>
    <w:p w:rsidR="009C0AB9" w:rsidRDefault="009C0AB9" w:rsidP="009C0AB9">
      <w:pPr>
        <w:jc w:val="center"/>
        <w:sectPr w:rsidR="009C0AB9" w:rsidSect="00FA7FCC">
          <w:type w:val="continuous"/>
          <w:pgSz w:w="11906" w:h="16838"/>
          <w:pgMar w:top="1417" w:right="1417" w:bottom="1417" w:left="1417" w:header="709" w:footer="709" w:gutter="0"/>
          <w:cols w:space="708"/>
          <w:docGrid w:linePitch="360"/>
        </w:sectPr>
      </w:pPr>
    </w:p>
    <w:p w:rsidR="00701881" w:rsidRPr="003202CC" w:rsidRDefault="00337503" w:rsidP="00AF36B6">
      <w:pPr>
        <w:pStyle w:val="Sadraj"/>
        <w:rPr>
          <w:rFonts w:ascii="Arial" w:hAnsi="Arial" w:cs="Arial"/>
          <w:sz w:val="36"/>
        </w:rPr>
      </w:pPr>
      <w:bookmarkStart w:id="0" w:name="_Toc184011513"/>
      <w:r w:rsidRPr="003202CC">
        <w:rPr>
          <w:rFonts w:ascii="Arial" w:hAnsi="Arial" w:cs="Arial"/>
          <w:sz w:val="36"/>
        </w:rPr>
        <w:lastRenderedPageBreak/>
        <w:t>Sadržaj</w:t>
      </w:r>
      <w:bookmarkEnd w:id="0"/>
    </w:p>
    <w:p w:rsidR="007B13E6" w:rsidRPr="00CF22D0" w:rsidRDefault="007B13E6" w:rsidP="00CF22D0">
      <w:pPr>
        <w:pStyle w:val="TOCHeading"/>
        <w:spacing w:line="360" w:lineRule="auto"/>
        <w:rPr>
          <w:rFonts w:ascii="Times New Roman" w:hAnsi="Times New Roman"/>
        </w:rPr>
      </w:pPr>
    </w:p>
    <w:p w:rsidR="00A26C01" w:rsidRPr="009C536C" w:rsidRDefault="00D8149B">
      <w:pPr>
        <w:pStyle w:val="TOC1"/>
        <w:tabs>
          <w:tab w:val="right" w:leader="dot" w:pos="9062"/>
        </w:tabs>
        <w:rPr>
          <w:rFonts w:eastAsiaTheme="minorEastAsia"/>
          <w:b w:val="0"/>
          <w:bCs w:val="0"/>
          <w:caps w:val="0"/>
          <w:noProof/>
          <w:sz w:val="24"/>
          <w:szCs w:val="24"/>
        </w:rPr>
      </w:pPr>
      <w:r w:rsidRPr="00D8149B">
        <w:rPr>
          <w:sz w:val="24"/>
          <w:szCs w:val="24"/>
        </w:rPr>
        <w:fldChar w:fldCharType="begin"/>
      </w:r>
      <w:r w:rsidR="007B13E6" w:rsidRPr="00CF22D0">
        <w:rPr>
          <w:sz w:val="24"/>
          <w:szCs w:val="24"/>
        </w:rPr>
        <w:instrText xml:space="preserve"> TOC \o "1-3" \h \z \u </w:instrText>
      </w:r>
      <w:r w:rsidRPr="00D8149B">
        <w:rPr>
          <w:sz w:val="24"/>
          <w:szCs w:val="24"/>
        </w:rPr>
        <w:fldChar w:fldCharType="separate"/>
      </w:r>
      <w:hyperlink w:anchor="_Toc390952378" w:history="1">
        <w:r w:rsidR="00A26C01" w:rsidRPr="009C536C">
          <w:rPr>
            <w:rStyle w:val="Hyperlink"/>
            <w:noProof/>
            <w:sz w:val="24"/>
            <w:szCs w:val="24"/>
          </w:rPr>
          <w:t>Uvod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_Toc390952378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2</w:t>
        </w:r>
        <w:r w:rsidRPr="009C536C">
          <w:rPr>
            <w:noProof/>
            <w:webHidden/>
            <w:sz w:val="24"/>
            <w:szCs w:val="24"/>
          </w:rPr>
          <w:fldChar w:fldCharType="end"/>
        </w:r>
      </w:hyperlink>
    </w:p>
    <w:p w:rsidR="00A26C01" w:rsidRPr="009C536C" w:rsidRDefault="00D8149B">
      <w:pPr>
        <w:pStyle w:val="TOC1"/>
        <w:tabs>
          <w:tab w:val="right" w:leader="dot" w:pos="9062"/>
        </w:tabs>
        <w:rPr>
          <w:rFonts w:eastAsiaTheme="minorEastAsia"/>
          <w:b w:val="0"/>
          <w:bCs w:val="0"/>
          <w:caps w:val="0"/>
          <w:noProof/>
          <w:sz w:val="24"/>
          <w:szCs w:val="24"/>
        </w:rPr>
      </w:pPr>
      <w:hyperlink w:anchor="_Toc390952379" w:history="1">
        <w:r w:rsidR="00A26C01" w:rsidRPr="009C536C">
          <w:rPr>
            <w:rStyle w:val="Hyperlink"/>
            <w:noProof/>
            <w:sz w:val="24"/>
            <w:szCs w:val="24"/>
          </w:rPr>
          <w:t>1. Upute za rad s aplikacijom</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_Toc390952379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0" w:history="1">
        <w:r w:rsidR="00A26C01" w:rsidRPr="009C536C">
          <w:rPr>
            <w:rStyle w:val="Hyperlink"/>
            <w:noProof/>
            <w:sz w:val="24"/>
            <w:szCs w:val="24"/>
          </w:rPr>
          <w:t>1.1. Prijava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_Toc390952380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3</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1" w:history="1">
        <w:r w:rsidR="00A26C01" w:rsidRPr="009C536C">
          <w:rPr>
            <w:rStyle w:val="Hyperlink"/>
            <w:noProof/>
            <w:sz w:val="24"/>
            <w:szCs w:val="24"/>
          </w:rPr>
          <w:t>1.2. Posudba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_Toc390952381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4</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2" w:history="1">
        <w:r w:rsidR="00A26C01" w:rsidRPr="009C536C">
          <w:rPr>
            <w:rStyle w:val="Hyperlink"/>
            <w:noProof/>
            <w:sz w:val="24"/>
            <w:szCs w:val="24"/>
          </w:rPr>
          <w:t>1.3. Unos</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_Toc390952382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6</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3" w:history="1">
        <w:r w:rsidR="00A26C01" w:rsidRPr="009C536C">
          <w:rPr>
            <w:rStyle w:val="Hyperlink"/>
            <w:noProof/>
            <w:sz w:val="24"/>
            <w:szCs w:val="24"/>
          </w:rPr>
          <w:t>1.4. Pregled</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_Toc390952383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8</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4" w:history="1">
        <w:r w:rsidR="00A26C01" w:rsidRPr="009C536C">
          <w:rPr>
            <w:rStyle w:val="Hyperlink"/>
            <w:noProof/>
            <w:sz w:val="24"/>
            <w:szCs w:val="24"/>
          </w:rPr>
          <w:t>1.5. Izvještaji</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_Toc390952384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5" w:history="1">
        <w:r w:rsidR="00A26C01" w:rsidRPr="009C536C">
          <w:rPr>
            <w:rStyle w:val="Hyperlink"/>
            <w:noProof/>
            <w:sz w:val="24"/>
            <w:szCs w:val="24"/>
          </w:rPr>
          <w:t>1.6. Pomoć</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_Toc390952385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11</w:t>
        </w:r>
        <w:r w:rsidRPr="009C536C">
          <w:rPr>
            <w:noProof/>
            <w:webHidden/>
            <w:sz w:val="24"/>
            <w:szCs w:val="24"/>
          </w:rPr>
          <w:fldChar w:fldCharType="end"/>
        </w:r>
      </w:hyperlink>
    </w:p>
    <w:p w:rsidR="00A26C01" w:rsidRPr="009C536C" w:rsidRDefault="00D8149B">
      <w:pPr>
        <w:pStyle w:val="TOC2"/>
        <w:tabs>
          <w:tab w:val="right" w:leader="dot" w:pos="9062"/>
        </w:tabs>
        <w:rPr>
          <w:rFonts w:eastAsiaTheme="minorEastAsia"/>
          <w:smallCaps w:val="0"/>
          <w:noProof/>
          <w:sz w:val="24"/>
          <w:szCs w:val="24"/>
        </w:rPr>
      </w:pPr>
      <w:hyperlink w:anchor="_Toc390952386" w:history="1">
        <w:r w:rsidR="00A26C01" w:rsidRPr="009C536C">
          <w:rPr>
            <w:rStyle w:val="Hyperlink"/>
            <w:noProof/>
            <w:sz w:val="24"/>
            <w:szCs w:val="24"/>
          </w:rPr>
          <w:t>1.7. Odjava</w:t>
        </w:r>
        <w:r w:rsidR="00A26C01" w:rsidRPr="009C536C">
          <w:rPr>
            <w:noProof/>
            <w:webHidden/>
            <w:sz w:val="24"/>
            <w:szCs w:val="24"/>
          </w:rPr>
          <w:tab/>
        </w:r>
        <w:r w:rsidRPr="009C536C">
          <w:rPr>
            <w:noProof/>
            <w:webHidden/>
            <w:sz w:val="24"/>
            <w:szCs w:val="24"/>
          </w:rPr>
          <w:fldChar w:fldCharType="begin"/>
        </w:r>
        <w:r w:rsidR="00A26C01" w:rsidRPr="009C536C">
          <w:rPr>
            <w:noProof/>
            <w:webHidden/>
            <w:sz w:val="24"/>
            <w:szCs w:val="24"/>
          </w:rPr>
          <w:instrText xml:space="preserve"> PAGEREF _Toc390952386 \h </w:instrText>
        </w:r>
        <w:r w:rsidRPr="009C536C">
          <w:rPr>
            <w:noProof/>
            <w:webHidden/>
            <w:sz w:val="24"/>
            <w:szCs w:val="24"/>
          </w:rPr>
        </w:r>
        <w:r w:rsidRPr="009C536C">
          <w:rPr>
            <w:noProof/>
            <w:webHidden/>
            <w:sz w:val="24"/>
            <w:szCs w:val="24"/>
          </w:rPr>
          <w:fldChar w:fldCharType="separate"/>
        </w:r>
        <w:r w:rsidR="00A26C01" w:rsidRPr="009C536C">
          <w:rPr>
            <w:noProof/>
            <w:webHidden/>
            <w:sz w:val="24"/>
            <w:szCs w:val="24"/>
          </w:rPr>
          <w:t>12</w:t>
        </w:r>
        <w:r w:rsidRPr="009C536C">
          <w:rPr>
            <w:noProof/>
            <w:webHidden/>
            <w:sz w:val="24"/>
            <w:szCs w:val="24"/>
          </w:rPr>
          <w:fldChar w:fldCharType="end"/>
        </w:r>
      </w:hyperlink>
    </w:p>
    <w:p w:rsidR="007B13E6" w:rsidRPr="00CF22D0" w:rsidRDefault="00D8149B" w:rsidP="00CF22D0">
      <w:pPr>
        <w:spacing w:line="360" w:lineRule="auto"/>
      </w:pPr>
      <w:r w:rsidRPr="00CF22D0">
        <w:fldChar w:fldCharType="end"/>
      </w:r>
    </w:p>
    <w:p w:rsidR="00316087" w:rsidRPr="00CF22D0" w:rsidRDefault="00316087" w:rsidP="00233774">
      <w:pPr>
        <w:pStyle w:val="Heading1"/>
        <w:spacing w:line="360" w:lineRule="auto"/>
        <w:jc w:val="left"/>
        <w:rPr>
          <w:rFonts w:ascii="Times New Roman" w:hAnsi="Times New Roman"/>
          <w:sz w:val="24"/>
        </w:rPr>
        <w:sectPr w:rsidR="00316087" w:rsidRPr="00CF22D0" w:rsidSect="00FA7FCC">
          <w:headerReference w:type="default" r:id="rId8"/>
          <w:footerReference w:type="default" r:id="rId9"/>
          <w:type w:val="continuous"/>
          <w:pgSz w:w="11906" w:h="16838"/>
          <w:pgMar w:top="1417" w:right="1417" w:bottom="1417" w:left="1417" w:header="709" w:footer="709" w:gutter="0"/>
          <w:pgNumType w:start="1"/>
          <w:cols w:space="708"/>
          <w:docGrid w:linePitch="360"/>
        </w:sect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p>
    <w:p w:rsidR="007A7E04" w:rsidRPr="003202CC" w:rsidRDefault="007A7E04" w:rsidP="005C2C13">
      <w:pPr>
        <w:pStyle w:val="Heading1"/>
        <w:spacing w:line="360" w:lineRule="auto"/>
        <w:rPr>
          <w:rFonts w:ascii="Arial" w:hAnsi="Arial" w:cs="Arial"/>
          <w:b w:val="0"/>
        </w:rPr>
      </w:pPr>
      <w:bookmarkStart w:id="9" w:name="_Toc390952378"/>
      <w:bookmarkEnd w:id="1"/>
      <w:bookmarkEnd w:id="2"/>
      <w:bookmarkEnd w:id="3"/>
      <w:bookmarkEnd w:id="4"/>
      <w:bookmarkEnd w:id="5"/>
      <w:bookmarkEnd w:id="6"/>
      <w:bookmarkEnd w:id="7"/>
      <w:bookmarkEnd w:id="8"/>
      <w:r w:rsidRPr="003202CC">
        <w:rPr>
          <w:rFonts w:ascii="Arial" w:hAnsi="Arial" w:cs="Arial"/>
        </w:rPr>
        <w:lastRenderedPageBreak/>
        <w:t>Uvod</w:t>
      </w:r>
      <w:bookmarkEnd w:id="9"/>
    </w:p>
    <w:p w:rsidR="007A7E04" w:rsidRPr="007A7E04" w:rsidRDefault="007A7E04" w:rsidP="005C2C13">
      <w:pPr>
        <w:spacing w:line="360" w:lineRule="auto"/>
        <w:jc w:val="center"/>
        <w:rPr>
          <w:rFonts w:ascii="Arial" w:hAnsi="Arial" w:cs="Arial"/>
          <w:b/>
          <w:sz w:val="28"/>
        </w:rPr>
      </w:pPr>
    </w:p>
    <w:p w:rsidR="00B830F6" w:rsidRDefault="005D7CD9" w:rsidP="005D7CD9">
      <w:pPr>
        <w:spacing w:line="360" w:lineRule="auto"/>
        <w:ind w:firstLine="708"/>
        <w:jc w:val="both"/>
      </w:pPr>
      <w:r>
        <w:t>Aplikacija „Videoteka“ koja je razvijena od našeg tima „“ obuhvaća programsko rješenje za evidentiranje posuđenih odnosno vraćenih filmova videoteke. S svojim user-friendly sučeljem dodatno je olakšan rad u aplikaciji koja također sadrži razne  druge funkcionalnosti koje su bile zahtijevanje od našeg tima da implementiraju. Pa tako autorizirani korisnik aplikacije može unositi članove videoteke, unositi filmove, unositi posudbe, vraćanja, ažurirati sve podatke, ispisati na desetke različitih izvještaja između kojih se nalaze i računi odnosno potvrde za određene stavke.</w:t>
      </w:r>
    </w:p>
    <w:p w:rsidR="005D7CD9" w:rsidRPr="00AE6BB0" w:rsidRDefault="005D7CD9" w:rsidP="005D7CD9">
      <w:pPr>
        <w:spacing w:line="360" w:lineRule="auto"/>
        <w:ind w:firstLine="708"/>
        <w:jc w:val="both"/>
      </w:pPr>
      <w:r>
        <w:t>Kako bi dodatno olakšali sam rad aplikacije u nastavku smo izdvojili nekoliko slika iz aplikacije kako bi i vizualno približili odnosno pokazali aplikaciju budućim korisnicima iste.</w:t>
      </w:r>
    </w:p>
    <w:p w:rsidR="00B830F6" w:rsidRDefault="00B830F6" w:rsidP="005C2C13">
      <w:pPr>
        <w:spacing w:line="360" w:lineRule="auto"/>
        <w:ind w:firstLine="708"/>
        <w:jc w:val="both"/>
      </w:pPr>
    </w:p>
    <w:p w:rsidR="007A7E04" w:rsidRPr="00AE6BB0" w:rsidRDefault="007A7E04" w:rsidP="005C2C13">
      <w:pPr>
        <w:spacing w:line="360" w:lineRule="auto"/>
        <w:jc w:val="both"/>
      </w:pPr>
    </w:p>
    <w:p w:rsidR="007A7E04" w:rsidRPr="00AE6BB0" w:rsidRDefault="007A7E04" w:rsidP="007A7E04">
      <w:pPr>
        <w:spacing w:line="360" w:lineRule="auto"/>
        <w:jc w:val="both"/>
      </w:pPr>
    </w:p>
    <w:p w:rsidR="007A7E04" w:rsidRPr="00AE6BB0" w:rsidRDefault="007A7E04" w:rsidP="007A7E04">
      <w:pPr>
        <w:spacing w:line="360" w:lineRule="auto"/>
        <w:jc w:val="both"/>
      </w:pPr>
    </w:p>
    <w:p w:rsidR="00B830F6" w:rsidRDefault="00B830F6">
      <w:pPr>
        <w:rPr>
          <w:rFonts w:ascii="Arial" w:hAnsi="Arial" w:cs="Arial"/>
          <w:sz w:val="28"/>
        </w:rPr>
      </w:pPr>
      <w:r>
        <w:rPr>
          <w:rFonts w:ascii="Arial" w:hAnsi="Arial" w:cs="Arial"/>
          <w:sz w:val="28"/>
        </w:rPr>
        <w:br w:type="page"/>
      </w:r>
    </w:p>
    <w:p w:rsidR="007A7E04" w:rsidRPr="003202CC" w:rsidRDefault="007A7E04" w:rsidP="005C2C13">
      <w:pPr>
        <w:pStyle w:val="Heading1"/>
        <w:spacing w:line="360" w:lineRule="auto"/>
        <w:rPr>
          <w:rFonts w:ascii="Arial" w:hAnsi="Arial" w:cs="Arial"/>
          <w:b w:val="0"/>
          <w:bCs w:val="0"/>
        </w:rPr>
      </w:pPr>
      <w:bookmarkStart w:id="10" w:name="_Toc390952379"/>
      <w:r w:rsidRPr="003202CC">
        <w:rPr>
          <w:rFonts w:ascii="Arial" w:hAnsi="Arial" w:cs="Arial"/>
        </w:rPr>
        <w:lastRenderedPageBreak/>
        <w:t xml:space="preserve">1. </w:t>
      </w:r>
      <w:r w:rsidR="005D7CD9">
        <w:rPr>
          <w:rFonts w:ascii="Arial" w:hAnsi="Arial" w:cs="Arial"/>
        </w:rPr>
        <w:t>Upute za rad s aplikacijom</w:t>
      </w:r>
      <w:bookmarkEnd w:id="10"/>
    </w:p>
    <w:p w:rsidR="007A7E04" w:rsidRDefault="007A7E04" w:rsidP="005C2C13">
      <w:pPr>
        <w:spacing w:line="360" w:lineRule="auto"/>
        <w:jc w:val="both"/>
        <w:rPr>
          <w:rFonts w:ascii="Arial" w:hAnsi="Arial" w:cs="Arial"/>
          <w:b/>
          <w:bCs/>
          <w:sz w:val="28"/>
        </w:rPr>
      </w:pPr>
    </w:p>
    <w:p w:rsidR="00216290" w:rsidRPr="00135EE9" w:rsidRDefault="00216290" w:rsidP="00216290">
      <w:pPr>
        <w:pStyle w:val="Heading2"/>
        <w:spacing w:after="120"/>
        <w:jc w:val="left"/>
        <w:rPr>
          <w:rFonts w:ascii="Arial" w:hAnsi="Arial" w:cs="Arial"/>
          <w:b w:val="0"/>
          <w:sz w:val="28"/>
        </w:rPr>
      </w:pPr>
      <w:bookmarkStart w:id="11" w:name="_Toc390952380"/>
      <w:r>
        <w:rPr>
          <w:rFonts w:ascii="Arial" w:hAnsi="Arial" w:cs="Arial"/>
          <w:sz w:val="28"/>
        </w:rPr>
        <w:t>1</w:t>
      </w:r>
      <w:r w:rsidRPr="00135EE9">
        <w:rPr>
          <w:rFonts w:ascii="Arial" w:hAnsi="Arial" w:cs="Arial"/>
          <w:sz w:val="28"/>
        </w:rPr>
        <w:t xml:space="preserve">.1. </w:t>
      </w:r>
      <w:r>
        <w:rPr>
          <w:rFonts w:ascii="Arial" w:hAnsi="Arial" w:cs="Arial"/>
          <w:sz w:val="28"/>
        </w:rPr>
        <w:t>Prijava</w:t>
      </w:r>
      <w:bookmarkEnd w:id="11"/>
    </w:p>
    <w:p w:rsidR="00216290" w:rsidRPr="00E60A9B" w:rsidRDefault="00216290" w:rsidP="005C2C13">
      <w:pPr>
        <w:spacing w:line="360" w:lineRule="auto"/>
        <w:jc w:val="both"/>
        <w:rPr>
          <w:rFonts w:ascii="Arial" w:hAnsi="Arial" w:cs="Arial"/>
          <w:b/>
          <w:bCs/>
          <w:sz w:val="28"/>
        </w:rPr>
      </w:pPr>
    </w:p>
    <w:p w:rsidR="005D7CD9" w:rsidRDefault="005D7CD9" w:rsidP="005C2C13">
      <w:pPr>
        <w:spacing w:line="360" w:lineRule="auto"/>
        <w:ind w:firstLine="708"/>
        <w:jc w:val="both"/>
      </w:pPr>
      <w:r>
        <w:t>Prvi prozor koji korisnik aplikacije vidi nakon pokretanja je forma za prijavu koja je prikazana na slici 1. Da bi korisnik uopće pristupio aplikaciji mora imati autorizirane korisničke podatke u vidu korisničkog imena i lozinke koje može dobiti od našeg tima ili budućeg administratora aplikacije</w:t>
      </w:r>
      <w:r w:rsidR="007C0716">
        <w:t>, u suprotnom aplikacija neće dozvoliti pristup tj. prikazati će se poruka o pogrešnom unosu</w:t>
      </w:r>
      <w:r>
        <w:t>.</w:t>
      </w:r>
    </w:p>
    <w:p w:rsidR="00A92277" w:rsidRDefault="00A92277" w:rsidP="005C2C13">
      <w:pPr>
        <w:spacing w:line="360" w:lineRule="auto"/>
        <w:ind w:firstLine="708"/>
        <w:jc w:val="both"/>
      </w:pPr>
    </w:p>
    <w:p w:rsidR="005D7CD9" w:rsidRDefault="007C0716" w:rsidP="007C0716">
      <w:pPr>
        <w:spacing w:line="360" w:lineRule="auto"/>
        <w:ind w:firstLine="708"/>
        <w:jc w:val="center"/>
      </w:pPr>
      <w:r>
        <w:rPr>
          <w:noProof/>
          <w:lang w:val="hr-BA" w:eastAsia="hr-BA"/>
        </w:rPr>
        <w:drawing>
          <wp:inline distT="0" distB="0" distL="0" distR="0">
            <wp:extent cx="4233973" cy="2732567"/>
            <wp:effectExtent l="1905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288" b="1830"/>
                    <a:stretch>
                      <a:fillRect/>
                    </a:stretch>
                  </pic:blipFill>
                  <pic:spPr bwMode="auto">
                    <a:xfrm>
                      <a:off x="0" y="0"/>
                      <a:ext cx="4233973" cy="2732567"/>
                    </a:xfrm>
                    <a:prstGeom prst="rect">
                      <a:avLst/>
                    </a:prstGeom>
                    <a:noFill/>
                    <a:ln w="9525">
                      <a:noFill/>
                      <a:miter lim="800000"/>
                      <a:headEnd/>
                      <a:tailEnd/>
                    </a:ln>
                  </pic:spPr>
                </pic:pic>
              </a:graphicData>
            </a:graphic>
          </wp:inline>
        </w:drawing>
      </w:r>
    </w:p>
    <w:p w:rsidR="005D7CD9" w:rsidRDefault="005D7CD9" w:rsidP="005D7CD9">
      <w:pPr>
        <w:spacing w:line="360" w:lineRule="auto"/>
        <w:jc w:val="center"/>
        <w:rPr>
          <w:b/>
        </w:rPr>
      </w:pPr>
      <w:r>
        <w:rPr>
          <w:b/>
        </w:rPr>
        <w:t>Slika 1. Forma za prijavu</w:t>
      </w:r>
    </w:p>
    <w:p w:rsidR="007C0716" w:rsidRDefault="007C0716" w:rsidP="005C2C13">
      <w:pPr>
        <w:spacing w:line="360" w:lineRule="auto"/>
        <w:jc w:val="both"/>
      </w:pPr>
    </w:p>
    <w:p w:rsidR="007C0716" w:rsidRDefault="007C0716" w:rsidP="007C0716">
      <w:pPr>
        <w:spacing w:line="360" w:lineRule="auto"/>
        <w:ind w:firstLine="708"/>
        <w:jc w:val="both"/>
      </w:pPr>
      <w:r>
        <w:t xml:space="preserve">U slučaju uspješne prijave u sustav imamo prikaz početne forme (prozora) koja sadrži pristup gotovo svim funkcionalnostima aplikacije. Vizualni prikaz možete vidjeti na slici 2. Ona sadrži sljedeće opcije u meniju: </w:t>
      </w:r>
    </w:p>
    <w:p w:rsidR="007C0716" w:rsidRDefault="007C0716" w:rsidP="007C0716">
      <w:pPr>
        <w:pStyle w:val="ListParagraph"/>
        <w:numPr>
          <w:ilvl w:val="0"/>
          <w:numId w:val="33"/>
        </w:numPr>
        <w:spacing w:line="360" w:lineRule="auto"/>
        <w:jc w:val="both"/>
      </w:pPr>
      <w:r>
        <w:t>Posudba</w:t>
      </w:r>
    </w:p>
    <w:p w:rsidR="007C0716" w:rsidRDefault="007C0716" w:rsidP="007C0716">
      <w:pPr>
        <w:pStyle w:val="ListParagraph"/>
        <w:numPr>
          <w:ilvl w:val="0"/>
          <w:numId w:val="33"/>
        </w:numPr>
        <w:spacing w:line="360" w:lineRule="auto"/>
        <w:jc w:val="both"/>
      </w:pPr>
      <w:r>
        <w:t>Unos</w:t>
      </w:r>
    </w:p>
    <w:p w:rsidR="007C0716" w:rsidRDefault="007C0716" w:rsidP="007C0716">
      <w:pPr>
        <w:pStyle w:val="ListParagraph"/>
        <w:numPr>
          <w:ilvl w:val="0"/>
          <w:numId w:val="33"/>
        </w:numPr>
        <w:spacing w:line="360" w:lineRule="auto"/>
        <w:jc w:val="both"/>
      </w:pPr>
      <w:r>
        <w:t>Pregled</w:t>
      </w:r>
    </w:p>
    <w:p w:rsidR="007C0716" w:rsidRDefault="007C0716" w:rsidP="007C0716">
      <w:pPr>
        <w:pStyle w:val="ListParagraph"/>
        <w:numPr>
          <w:ilvl w:val="0"/>
          <w:numId w:val="33"/>
        </w:numPr>
        <w:spacing w:line="360" w:lineRule="auto"/>
        <w:jc w:val="both"/>
      </w:pPr>
      <w:r>
        <w:t>Izvještaji</w:t>
      </w:r>
    </w:p>
    <w:p w:rsidR="007C0716" w:rsidRDefault="007C0716" w:rsidP="007C0716">
      <w:pPr>
        <w:pStyle w:val="ListParagraph"/>
        <w:numPr>
          <w:ilvl w:val="0"/>
          <w:numId w:val="33"/>
        </w:numPr>
        <w:spacing w:line="360" w:lineRule="auto"/>
        <w:jc w:val="both"/>
      </w:pPr>
      <w:r>
        <w:t>Pomoć</w:t>
      </w:r>
    </w:p>
    <w:p w:rsidR="007C0716" w:rsidRDefault="007C0716" w:rsidP="007C0716">
      <w:pPr>
        <w:pStyle w:val="ListParagraph"/>
        <w:numPr>
          <w:ilvl w:val="0"/>
          <w:numId w:val="33"/>
        </w:numPr>
        <w:spacing w:line="360" w:lineRule="auto"/>
        <w:jc w:val="both"/>
      </w:pPr>
      <w:r>
        <w:t>Odjava</w:t>
      </w:r>
    </w:p>
    <w:p w:rsidR="007C0716" w:rsidRDefault="007C0716" w:rsidP="005C2C13">
      <w:pPr>
        <w:spacing w:line="360" w:lineRule="auto"/>
        <w:jc w:val="both"/>
      </w:pPr>
    </w:p>
    <w:p w:rsidR="007C0716" w:rsidRDefault="007C0716" w:rsidP="00E61371">
      <w:pPr>
        <w:spacing w:line="360" w:lineRule="auto"/>
        <w:jc w:val="center"/>
      </w:pPr>
      <w:r>
        <w:rPr>
          <w:noProof/>
          <w:lang w:val="hr-BA" w:eastAsia="hr-BA"/>
        </w:rPr>
        <w:drawing>
          <wp:inline distT="0" distB="0" distL="0" distR="0">
            <wp:extent cx="5667154" cy="3232298"/>
            <wp:effectExtent l="1905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960" t="1887" r="747" b="2516"/>
                    <a:stretch>
                      <a:fillRect/>
                    </a:stretch>
                  </pic:blipFill>
                  <pic:spPr bwMode="auto">
                    <a:xfrm>
                      <a:off x="0" y="0"/>
                      <a:ext cx="5667154" cy="3232298"/>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2. Početna forma</w:t>
      </w:r>
    </w:p>
    <w:p w:rsidR="007C0716" w:rsidRDefault="007C0716" w:rsidP="005C2C13">
      <w:pPr>
        <w:spacing w:line="360" w:lineRule="auto"/>
        <w:jc w:val="both"/>
      </w:pPr>
    </w:p>
    <w:p w:rsidR="00216290" w:rsidRDefault="00216290"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2" w:name="_Toc390952381"/>
      <w:r>
        <w:rPr>
          <w:rFonts w:ascii="Arial" w:hAnsi="Arial" w:cs="Arial"/>
          <w:sz w:val="28"/>
        </w:rPr>
        <w:t>1</w:t>
      </w:r>
      <w:r w:rsidRPr="00135EE9">
        <w:rPr>
          <w:rFonts w:ascii="Arial" w:hAnsi="Arial" w:cs="Arial"/>
          <w:sz w:val="28"/>
        </w:rPr>
        <w:t>.</w:t>
      </w:r>
      <w:r>
        <w:rPr>
          <w:rFonts w:ascii="Arial" w:hAnsi="Arial" w:cs="Arial"/>
          <w:sz w:val="28"/>
        </w:rPr>
        <w:t>2</w:t>
      </w:r>
      <w:r w:rsidRPr="00135EE9">
        <w:rPr>
          <w:rFonts w:ascii="Arial" w:hAnsi="Arial" w:cs="Arial"/>
          <w:sz w:val="28"/>
        </w:rPr>
        <w:t xml:space="preserve">. </w:t>
      </w:r>
      <w:r>
        <w:rPr>
          <w:rFonts w:ascii="Arial" w:hAnsi="Arial" w:cs="Arial"/>
          <w:sz w:val="28"/>
        </w:rPr>
        <w:t>Posudba</w:t>
      </w:r>
      <w:bookmarkEnd w:id="12"/>
    </w:p>
    <w:p w:rsidR="00216290" w:rsidRDefault="00216290" w:rsidP="005C2C13">
      <w:pPr>
        <w:spacing w:line="360" w:lineRule="auto"/>
        <w:jc w:val="both"/>
      </w:pPr>
    </w:p>
    <w:p w:rsidR="007C0716" w:rsidRDefault="00E61371" w:rsidP="005C2C13">
      <w:pPr>
        <w:spacing w:line="360" w:lineRule="auto"/>
        <w:jc w:val="both"/>
      </w:pPr>
      <w:r>
        <w:t xml:space="preserve">Klikom na opciju </w:t>
      </w:r>
      <w:r w:rsidRPr="00E61371">
        <w:rPr>
          <w:b/>
        </w:rPr>
        <w:t>posudb</w:t>
      </w:r>
      <w:r>
        <w:rPr>
          <w:b/>
        </w:rPr>
        <w:t xml:space="preserve">a </w:t>
      </w:r>
      <w:r>
        <w:t>otvaraju nam se dvije mogućnosti:</w:t>
      </w:r>
    </w:p>
    <w:p w:rsidR="00E61371" w:rsidRDefault="00E61371" w:rsidP="00E61371">
      <w:pPr>
        <w:pStyle w:val="ListParagraph"/>
        <w:numPr>
          <w:ilvl w:val="0"/>
          <w:numId w:val="34"/>
        </w:numPr>
        <w:spacing w:line="360" w:lineRule="auto"/>
        <w:jc w:val="both"/>
      </w:pPr>
      <w:r>
        <w:t>Nova</w:t>
      </w:r>
    </w:p>
    <w:p w:rsidR="00E61371" w:rsidRPr="00E61371" w:rsidRDefault="00E61371" w:rsidP="00E61371">
      <w:pPr>
        <w:pStyle w:val="ListParagraph"/>
        <w:numPr>
          <w:ilvl w:val="0"/>
          <w:numId w:val="34"/>
        </w:numPr>
        <w:spacing w:line="360" w:lineRule="auto"/>
        <w:jc w:val="both"/>
      </w:pPr>
      <w:r>
        <w:t>Vraćanje</w:t>
      </w:r>
    </w:p>
    <w:p w:rsidR="00E61371" w:rsidRDefault="00E61371" w:rsidP="005C2C13">
      <w:pPr>
        <w:spacing w:line="360" w:lineRule="auto"/>
        <w:jc w:val="both"/>
      </w:pPr>
    </w:p>
    <w:p w:rsidR="007C0716" w:rsidRDefault="00E61371" w:rsidP="00E61371">
      <w:pPr>
        <w:spacing w:line="360" w:lineRule="auto"/>
        <w:ind w:firstLine="708"/>
        <w:jc w:val="both"/>
      </w:pPr>
      <w:r>
        <w:t>Odabirom nove posudbe dobivamo prozor u kojem možemo unijeti i u bazu posudbu koja se fizički dogodila kako bi se kvalitetno vodila evidencija videoteke. Prikaz forme za unos je na slici 3.</w:t>
      </w:r>
    </w:p>
    <w:p w:rsidR="007C0716" w:rsidRDefault="007C0716" w:rsidP="00E61371">
      <w:pPr>
        <w:spacing w:line="360" w:lineRule="auto"/>
        <w:jc w:val="center"/>
      </w:pPr>
      <w:r>
        <w:rPr>
          <w:noProof/>
          <w:lang w:val="hr-BA" w:eastAsia="hr-BA"/>
        </w:rPr>
        <w:lastRenderedPageBreak/>
        <w:drawing>
          <wp:inline distT="0" distB="0" distL="0" distR="0">
            <wp:extent cx="5760720" cy="2570567"/>
            <wp:effectExtent l="1905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2570567"/>
                    </a:xfrm>
                    <a:prstGeom prst="rect">
                      <a:avLst/>
                    </a:prstGeom>
                    <a:noFill/>
                    <a:ln w="9525">
                      <a:noFill/>
                      <a:miter lim="800000"/>
                      <a:headEnd/>
                      <a:tailEnd/>
                    </a:ln>
                  </pic:spPr>
                </pic:pic>
              </a:graphicData>
            </a:graphic>
          </wp:inline>
        </w:drawing>
      </w:r>
    </w:p>
    <w:p w:rsidR="007C0716" w:rsidRDefault="007C0716" w:rsidP="007C0716">
      <w:pPr>
        <w:spacing w:line="360" w:lineRule="auto"/>
        <w:jc w:val="center"/>
        <w:rPr>
          <w:b/>
        </w:rPr>
      </w:pPr>
      <w:r>
        <w:rPr>
          <w:b/>
        </w:rPr>
        <w:t>Slika 3. Forma za unos posudbe</w:t>
      </w:r>
    </w:p>
    <w:p w:rsidR="007C0716" w:rsidRDefault="007C0716" w:rsidP="005C2C13">
      <w:pPr>
        <w:spacing w:line="360" w:lineRule="auto"/>
        <w:jc w:val="both"/>
      </w:pPr>
    </w:p>
    <w:p w:rsidR="007C0716" w:rsidRDefault="00E61371" w:rsidP="005C2C13">
      <w:pPr>
        <w:spacing w:line="360" w:lineRule="auto"/>
        <w:jc w:val="both"/>
      </w:pPr>
      <w:r>
        <w:t>Nakon selekcije člana, označavanja filma i datuma vraćanja možemo kliknuti na tipku posudi kako bi dovršili sam proces posuđivanja filma. Nakon tog nam se pojavljuje prozor s mogućnošću ispisa potvrde o posudbi utvrđenog filma, slika 4.</w:t>
      </w:r>
    </w:p>
    <w:p w:rsidR="007C0716" w:rsidRDefault="007C0716" w:rsidP="005C2C13">
      <w:pPr>
        <w:spacing w:line="360" w:lineRule="auto"/>
        <w:jc w:val="both"/>
      </w:pPr>
    </w:p>
    <w:p w:rsidR="007C0716" w:rsidRDefault="00E61371" w:rsidP="00E61371">
      <w:pPr>
        <w:spacing w:line="360" w:lineRule="auto"/>
        <w:jc w:val="center"/>
      </w:pPr>
      <w:r>
        <w:rPr>
          <w:noProof/>
          <w:lang w:val="hr-BA" w:eastAsia="hr-BA"/>
        </w:rPr>
        <w:drawing>
          <wp:inline distT="0" distB="0" distL="0" distR="0">
            <wp:extent cx="5760720" cy="3517037"/>
            <wp:effectExtent l="1905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760720" cy="3517037"/>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4. Prikaz prozora za ispis potvrde o posudbi</w:t>
      </w:r>
    </w:p>
    <w:p w:rsidR="007C0716" w:rsidRDefault="007C0716" w:rsidP="005C2C13">
      <w:pPr>
        <w:spacing w:line="360" w:lineRule="auto"/>
        <w:jc w:val="both"/>
      </w:pPr>
    </w:p>
    <w:p w:rsidR="00E61371" w:rsidRDefault="00E61371" w:rsidP="005C2C13">
      <w:pPr>
        <w:spacing w:line="360" w:lineRule="auto"/>
        <w:jc w:val="both"/>
      </w:pPr>
      <w:r>
        <w:t>Potom na ekranu vidimo poruku da je film posuđen te da li želimo posuditi još jedan film, u slučaju negativnog odgovora zatvara nam se prozor za unos posudbe.</w:t>
      </w:r>
    </w:p>
    <w:p w:rsidR="007C0716" w:rsidRDefault="007C0716" w:rsidP="005C2C13">
      <w:pPr>
        <w:spacing w:line="360" w:lineRule="auto"/>
        <w:jc w:val="both"/>
      </w:pPr>
    </w:p>
    <w:p w:rsidR="00E61371" w:rsidRDefault="00E61371" w:rsidP="005C2C13">
      <w:pPr>
        <w:spacing w:line="360" w:lineRule="auto"/>
        <w:jc w:val="both"/>
      </w:pPr>
      <w:r>
        <w:t xml:space="preserve">Odabirom druge opcije </w:t>
      </w:r>
      <w:r w:rsidR="004A1DAC">
        <w:t xml:space="preserve">„Vraćanje“ </w:t>
      </w:r>
      <w:r>
        <w:t xml:space="preserve">u </w:t>
      </w:r>
      <w:r w:rsidR="004A1DAC">
        <w:t>padajućem izborniku kojeg smo aktivirali krikom na Posudba, otvara nam se prozor za unos vraćenog filma u videoteku, vizualni prikaz na slici 5.</w:t>
      </w:r>
    </w:p>
    <w:p w:rsidR="007C0716" w:rsidRDefault="00E61371" w:rsidP="005C2C13">
      <w:pPr>
        <w:spacing w:line="360" w:lineRule="auto"/>
        <w:jc w:val="both"/>
      </w:pPr>
      <w:r>
        <w:rPr>
          <w:noProof/>
          <w:lang w:val="hr-BA" w:eastAsia="hr-BA"/>
        </w:rPr>
        <w:drawing>
          <wp:inline distT="0" distB="0" distL="0" distR="0">
            <wp:extent cx="5760720" cy="3010491"/>
            <wp:effectExtent l="1905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60720" cy="3010491"/>
                    </a:xfrm>
                    <a:prstGeom prst="rect">
                      <a:avLst/>
                    </a:prstGeom>
                    <a:noFill/>
                    <a:ln w="9525">
                      <a:noFill/>
                      <a:miter lim="800000"/>
                      <a:headEnd/>
                      <a:tailEnd/>
                    </a:ln>
                  </pic:spPr>
                </pic:pic>
              </a:graphicData>
            </a:graphic>
          </wp:inline>
        </w:drawing>
      </w:r>
    </w:p>
    <w:p w:rsidR="00E61371" w:rsidRDefault="00E61371" w:rsidP="00E61371">
      <w:pPr>
        <w:spacing w:line="360" w:lineRule="auto"/>
        <w:jc w:val="center"/>
        <w:rPr>
          <w:b/>
        </w:rPr>
      </w:pPr>
      <w:r>
        <w:rPr>
          <w:b/>
        </w:rPr>
        <w:t>Slika 5. Forma za unos vraćanja filma</w:t>
      </w:r>
    </w:p>
    <w:p w:rsidR="007C0716" w:rsidRDefault="007C0716" w:rsidP="005C2C13">
      <w:pPr>
        <w:spacing w:line="360" w:lineRule="auto"/>
        <w:jc w:val="both"/>
      </w:pPr>
    </w:p>
    <w:p w:rsidR="004A1DAC" w:rsidRDefault="004A1DAC" w:rsidP="004A1DAC">
      <w:pPr>
        <w:spacing w:line="360" w:lineRule="auto"/>
        <w:jc w:val="both"/>
      </w:pPr>
      <w:r>
        <w:t>Nakon selekcije člana, pojavljuju nam se posuđeni filmovi tog člana te mi označujemo koji film član želi vratiti, nakon tog imamo uvid da li član kasni s vraćanjem filma ili ne. Klikom na tipku Vrati završavamo proces vraćanja filma.</w:t>
      </w:r>
      <w:r w:rsidR="003E2414">
        <w:t xml:space="preserve"> Tipka Zatvori omogućuje odustajanje od procesa bez spremanja podatka.</w:t>
      </w:r>
    </w:p>
    <w:p w:rsidR="007C0716" w:rsidRDefault="007C0716" w:rsidP="005C2C13">
      <w:pPr>
        <w:spacing w:line="360" w:lineRule="auto"/>
        <w:jc w:val="both"/>
      </w:pPr>
    </w:p>
    <w:p w:rsidR="004A1DAC" w:rsidRDefault="004A1DAC" w:rsidP="005C2C13">
      <w:pPr>
        <w:spacing w:line="360" w:lineRule="auto"/>
        <w:jc w:val="both"/>
      </w:pPr>
    </w:p>
    <w:p w:rsidR="00216290" w:rsidRPr="00135EE9" w:rsidRDefault="00216290" w:rsidP="00216290">
      <w:pPr>
        <w:pStyle w:val="Heading2"/>
        <w:spacing w:after="120"/>
        <w:jc w:val="left"/>
        <w:rPr>
          <w:rFonts w:ascii="Arial" w:hAnsi="Arial" w:cs="Arial"/>
          <w:b w:val="0"/>
          <w:sz w:val="28"/>
        </w:rPr>
      </w:pPr>
      <w:bookmarkStart w:id="13" w:name="_Toc390952382"/>
      <w:r>
        <w:rPr>
          <w:rFonts w:ascii="Arial" w:hAnsi="Arial" w:cs="Arial"/>
          <w:sz w:val="28"/>
        </w:rPr>
        <w:t>1</w:t>
      </w:r>
      <w:r w:rsidRPr="00135EE9">
        <w:rPr>
          <w:rFonts w:ascii="Arial" w:hAnsi="Arial" w:cs="Arial"/>
          <w:sz w:val="28"/>
        </w:rPr>
        <w:t>.</w:t>
      </w:r>
      <w:r>
        <w:rPr>
          <w:rFonts w:ascii="Arial" w:hAnsi="Arial" w:cs="Arial"/>
          <w:sz w:val="28"/>
        </w:rPr>
        <w:t>3</w:t>
      </w:r>
      <w:r w:rsidRPr="00135EE9">
        <w:rPr>
          <w:rFonts w:ascii="Arial" w:hAnsi="Arial" w:cs="Arial"/>
          <w:sz w:val="28"/>
        </w:rPr>
        <w:t xml:space="preserve">. </w:t>
      </w:r>
      <w:r>
        <w:rPr>
          <w:rFonts w:ascii="Arial" w:hAnsi="Arial" w:cs="Arial"/>
          <w:sz w:val="28"/>
        </w:rPr>
        <w:t>Unos</w:t>
      </w:r>
      <w:bookmarkEnd w:id="13"/>
    </w:p>
    <w:p w:rsidR="00216290" w:rsidRDefault="00216290" w:rsidP="00216290">
      <w:pPr>
        <w:spacing w:line="360" w:lineRule="auto"/>
        <w:jc w:val="both"/>
      </w:pPr>
    </w:p>
    <w:p w:rsidR="00216290" w:rsidRDefault="00216290" w:rsidP="00216290">
      <w:pPr>
        <w:spacing w:line="360" w:lineRule="auto"/>
        <w:jc w:val="both"/>
      </w:pPr>
      <w:r>
        <w:t xml:space="preserve">Klikom na opciju </w:t>
      </w:r>
      <w:r>
        <w:rPr>
          <w:b/>
        </w:rPr>
        <w:t xml:space="preserve">unos </w:t>
      </w:r>
      <w:r>
        <w:t>otvaraju nam se također dvije mogućnosti:</w:t>
      </w:r>
    </w:p>
    <w:p w:rsidR="00216290" w:rsidRDefault="00216290" w:rsidP="00216290">
      <w:pPr>
        <w:pStyle w:val="ListParagraph"/>
        <w:numPr>
          <w:ilvl w:val="0"/>
          <w:numId w:val="34"/>
        </w:numPr>
        <w:spacing w:line="360" w:lineRule="auto"/>
        <w:jc w:val="both"/>
      </w:pPr>
      <w:r>
        <w:t>Članova</w:t>
      </w:r>
    </w:p>
    <w:p w:rsidR="00216290" w:rsidRPr="00E61371" w:rsidRDefault="00216290" w:rsidP="00216290">
      <w:pPr>
        <w:pStyle w:val="ListParagraph"/>
        <w:numPr>
          <w:ilvl w:val="0"/>
          <w:numId w:val="34"/>
        </w:numPr>
        <w:spacing w:line="360" w:lineRule="auto"/>
        <w:jc w:val="both"/>
      </w:pPr>
      <w:r>
        <w:t>Filmova</w:t>
      </w:r>
    </w:p>
    <w:p w:rsidR="00216290" w:rsidRDefault="00216290" w:rsidP="00216290">
      <w:pPr>
        <w:spacing w:line="360" w:lineRule="auto"/>
        <w:jc w:val="both"/>
      </w:pPr>
    </w:p>
    <w:p w:rsidR="00216290" w:rsidRDefault="00216290" w:rsidP="00216290">
      <w:pPr>
        <w:spacing w:line="360" w:lineRule="auto"/>
        <w:ind w:firstLine="708"/>
        <w:jc w:val="both"/>
      </w:pPr>
      <w:r>
        <w:t>Odabirom unosa članova dobivamo prozor u kojem možemo unijeti u bazu člana koji se želi učlaniti u videoteku. Prikaz forme za unos članova je na slici 6.</w:t>
      </w:r>
    </w:p>
    <w:p w:rsidR="00216290" w:rsidRDefault="00216290" w:rsidP="005C2C13">
      <w:pPr>
        <w:spacing w:line="360" w:lineRule="auto"/>
        <w:jc w:val="both"/>
      </w:pPr>
    </w:p>
    <w:p w:rsidR="00216290" w:rsidRDefault="00216290" w:rsidP="005C2C13">
      <w:pPr>
        <w:spacing w:line="360" w:lineRule="auto"/>
        <w:jc w:val="both"/>
      </w:pPr>
    </w:p>
    <w:p w:rsidR="004A1DAC" w:rsidRDefault="004A1DAC" w:rsidP="005C2C13">
      <w:pPr>
        <w:spacing w:line="360" w:lineRule="auto"/>
        <w:jc w:val="both"/>
      </w:pPr>
    </w:p>
    <w:p w:rsidR="007C0716" w:rsidRDefault="008C1C6F" w:rsidP="008C1C6F">
      <w:pPr>
        <w:spacing w:line="360" w:lineRule="auto"/>
        <w:jc w:val="center"/>
      </w:pPr>
      <w:r>
        <w:rPr>
          <w:noProof/>
          <w:lang w:val="hr-BA" w:eastAsia="hr-BA"/>
        </w:rPr>
        <w:drawing>
          <wp:inline distT="0" distB="0" distL="0" distR="0">
            <wp:extent cx="5760720" cy="2321265"/>
            <wp:effectExtent l="1905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5760720" cy="2321265"/>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6. Forma za unos člana</w:t>
      </w:r>
    </w:p>
    <w:p w:rsidR="007C0716" w:rsidRDefault="007C0716" w:rsidP="005C2C13">
      <w:pPr>
        <w:spacing w:line="360" w:lineRule="auto"/>
        <w:jc w:val="both"/>
      </w:pPr>
    </w:p>
    <w:p w:rsidR="007C0716" w:rsidRDefault="003E2414" w:rsidP="005C2C13">
      <w:pPr>
        <w:spacing w:line="360" w:lineRule="auto"/>
        <w:jc w:val="both"/>
      </w:pPr>
      <w:r>
        <w:t>Nakon popunjavanja podataka o članu i članarini možemo kliknuti na tipku spremi te na taj način pohranjujemo podatke u bazu podataka. Tu imamo još tipku pobriši koja briše samo unesene podatke u polja ne podatke iz baze!</w:t>
      </w:r>
    </w:p>
    <w:p w:rsidR="007C0716" w:rsidRDefault="007C0716" w:rsidP="005C2C13">
      <w:pPr>
        <w:spacing w:line="360" w:lineRule="auto"/>
        <w:jc w:val="both"/>
      </w:pPr>
    </w:p>
    <w:p w:rsidR="007C0716" w:rsidRPr="003E2414" w:rsidRDefault="003E2414" w:rsidP="005C2C13">
      <w:pPr>
        <w:spacing w:line="360" w:lineRule="auto"/>
        <w:jc w:val="both"/>
      </w:pPr>
      <w:r>
        <w:t xml:space="preserve">Odabirom 2. mogućnosti u padajućem izborniku </w:t>
      </w:r>
      <w:r w:rsidRPr="003E2414">
        <w:rPr>
          <w:b/>
        </w:rPr>
        <w:t>unosa</w:t>
      </w:r>
      <w:r>
        <w:t xml:space="preserve"> tj. odabirom unosa </w:t>
      </w:r>
      <w:r w:rsidRPr="003E2414">
        <w:rPr>
          <w:i/>
        </w:rPr>
        <w:t>Filmova</w:t>
      </w:r>
      <w:r>
        <w:rPr>
          <w:i/>
        </w:rPr>
        <w:t xml:space="preserve"> </w:t>
      </w:r>
      <w:r>
        <w:t>pojavljuje nam se zaseban prozor za unos filmova koji je vizualno prikazan na slici 7.</w:t>
      </w:r>
    </w:p>
    <w:p w:rsidR="007C0716" w:rsidRDefault="007C0716" w:rsidP="005C2C13">
      <w:pPr>
        <w:spacing w:line="360" w:lineRule="auto"/>
        <w:jc w:val="both"/>
      </w:pPr>
    </w:p>
    <w:p w:rsidR="007C0716" w:rsidRDefault="008C1C6F" w:rsidP="008C1C6F">
      <w:pPr>
        <w:spacing w:line="360" w:lineRule="auto"/>
        <w:jc w:val="center"/>
      </w:pPr>
      <w:r>
        <w:rPr>
          <w:noProof/>
          <w:lang w:val="hr-BA" w:eastAsia="hr-BA"/>
        </w:rPr>
        <w:drawing>
          <wp:inline distT="0" distB="0" distL="0" distR="0">
            <wp:extent cx="4692819" cy="3296093"/>
            <wp:effectExtent l="19050" t="0" r="0" b="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4698174" cy="3299854"/>
                    </a:xfrm>
                    <a:prstGeom prst="rect">
                      <a:avLst/>
                    </a:prstGeom>
                    <a:noFill/>
                    <a:ln w="9525">
                      <a:noFill/>
                      <a:miter lim="800000"/>
                      <a:headEnd/>
                      <a:tailEnd/>
                    </a:ln>
                  </pic:spPr>
                </pic:pic>
              </a:graphicData>
            </a:graphic>
          </wp:inline>
        </w:drawing>
      </w:r>
    </w:p>
    <w:p w:rsidR="008C1C6F" w:rsidRDefault="008C1C6F" w:rsidP="008C1C6F">
      <w:pPr>
        <w:spacing w:line="360" w:lineRule="auto"/>
        <w:jc w:val="center"/>
        <w:rPr>
          <w:b/>
        </w:rPr>
      </w:pPr>
      <w:r>
        <w:rPr>
          <w:b/>
        </w:rPr>
        <w:t>Slika 7. Forma za unos filma</w:t>
      </w:r>
    </w:p>
    <w:p w:rsidR="007C0716" w:rsidRDefault="007C0716" w:rsidP="005C2C13">
      <w:pPr>
        <w:spacing w:line="360" w:lineRule="auto"/>
        <w:jc w:val="both"/>
      </w:pPr>
    </w:p>
    <w:p w:rsidR="00EB2124" w:rsidRDefault="003E2414" w:rsidP="005C2C13">
      <w:pPr>
        <w:spacing w:line="360" w:lineRule="auto"/>
        <w:jc w:val="both"/>
      </w:pPr>
      <w:r>
        <w:lastRenderedPageBreak/>
        <w:t>Sama funkcionalnost ovog prozora je trivijalna, identično kao i za unos članova imamo tipke za spremanje i brisanje koji imaju iste funkcije kao i kod unosa članova.</w:t>
      </w:r>
    </w:p>
    <w:p w:rsidR="003E2414" w:rsidRDefault="003E2414" w:rsidP="005C2C13">
      <w:pPr>
        <w:spacing w:line="360" w:lineRule="auto"/>
        <w:jc w:val="both"/>
      </w:pPr>
    </w:p>
    <w:p w:rsidR="003E2414" w:rsidRDefault="003E241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4" w:name="_Toc390952383"/>
      <w:r>
        <w:rPr>
          <w:rFonts w:ascii="Arial" w:hAnsi="Arial" w:cs="Arial"/>
          <w:sz w:val="28"/>
        </w:rPr>
        <w:t>1</w:t>
      </w:r>
      <w:r w:rsidRPr="00135EE9">
        <w:rPr>
          <w:rFonts w:ascii="Arial" w:hAnsi="Arial" w:cs="Arial"/>
          <w:sz w:val="28"/>
        </w:rPr>
        <w:t>.</w:t>
      </w:r>
      <w:r>
        <w:rPr>
          <w:rFonts w:ascii="Arial" w:hAnsi="Arial" w:cs="Arial"/>
          <w:sz w:val="28"/>
        </w:rPr>
        <w:t>4</w:t>
      </w:r>
      <w:r w:rsidRPr="00135EE9">
        <w:rPr>
          <w:rFonts w:ascii="Arial" w:hAnsi="Arial" w:cs="Arial"/>
          <w:sz w:val="28"/>
        </w:rPr>
        <w:t xml:space="preserve">. </w:t>
      </w:r>
      <w:r>
        <w:rPr>
          <w:rFonts w:ascii="Arial" w:hAnsi="Arial" w:cs="Arial"/>
          <w:sz w:val="28"/>
        </w:rPr>
        <w:t>Pregled</w:t>
      </w:r>
      <w:bookmarkEnd w:id="14"/>
    </w:p>
    <w:p w:rsidR="00EB2124" w:rsidRDefault="00EB2124" w:rsidP="005C2C13">
      <w:pPr>
        <w:spacing w:line="360" w:lineRule="auto"/>
        <w:jc w:val="both"/>
      </w:pPr>
    </w:p>
    <w:p w:rsidR="003E2414" w:rsidRDefault="003E2414" w:rsidP="003E2414">
      <w:pPr>
        <w:spacing w:line="360" w:lineRule="auto"/>
        <w:jc w:val="both"/>
      </w:pPr>
      <w:r>
        <w:t xml:space="preserve">Klikom na opciju </w:t>
      </w:r>
      <w:r>
        <w:rPr>
          <w:b/>
        </w:rPr>
        <w:t xml:space="preserve">pregled </w:t>
      </w:r>
      <w:r>
        <w:t>otvara nam se nekoliko mogućnosti:</w:t>
      </w:r>
    </w:p>
    <w:p w:rsidR="003E2414" w:rsidRDefault="003E2414" w:rsidP="003E2414">
      <w:pPr>
        <w:pStyle w:val="ListParagraph"/>
        <w:numPr>
          <w:ilvl w:val="0"/>
          <w:numId w:val="34"/>
        </w:numPr>
        <w:spacing w:line="360" w:lineRule="auto"/>
        <w:jc w:val="both"/>
      </w:pPr>
      <w:r>
        <w:t>Članova</w:t>
      </w:r>
    </w:p>
    <w:p w:rsidR="003E2414" w:rsidRDefault="003E2414" w:rsidP="003E2414">
      <w:pPr>
        <w:pStyle w:val="ListParagraph"/>
        <w:numPr>
          <w:ilvl w:val="0"/>
          <w:numId w:val="34"/>
        </w:numPr>
        <w:spacing w:line="360" w:lineRule="auto"/>
        <w:jc w:val="both"/>
      </w:pPr>
      <w:r>
        <w:t>Svih filmova</w:t>
      </w:r>
    </w:p>
    <w:p w:rsidR="003E2414" w:rsidRDefault="003E2414" w:rsidP="003E2414">
      <w:pPr>
        <w:pStyle w:val="ListParagraph"/>
        <w:numPr>
          <w:ilvl w:val="0"/>
          <w:numId w:val="34"/>
        </w:numPr>
        <w:spacing w:line="360" w:lineRule="auto"/>
        <w:jc w:val="both"/>
      </w:pPr>
      <w:r>
        <w:t>Posuđenih filmova</w:t>
      </w:r>
    </w:p>
    <w:p w:rsidR="003E2414" w:rsidRDefault="003E2414" w:rsidP="003E2414">
      <w:pPr>
        <w:pStyle w:val="ListParagraph"/>
        <w:numPr>
          <w:ilvl w:val="1"/>
          <w:numId w:val="35"/>
        </w:numPr>
        <w:spacing w:line="360" w:lineRule="auto"/>
        <w:jc w:val="both"/>
      </w:pPr>
      <w:r>
        <w:t>Svih članova</w:t>
      </w:r>
    </w:p>
    <w:p w:rsidR="003E2414" w:rsidRDefault="003E2414" w:rsidP="003E2414">
      <w:pPr>
        <w:pStyle w:val="ListParagraph"/>
        <w:numPr>
          <w:ilvl w:val="1"/>
          <w:numId w:val="35"/>
        </w:numPr>
        <w:spacing w:line="360" w:lineRule="auto"/>
        <w:jc w:val="both"/>
      </w:pPr>
      <w:r>
        <w:t>Pojedinog člana</w:t>
      </w:r>
    </w:p>
    <w:p w:rsidR="003E2414" w:rsidRPr="00E61371" w:rsidRDefault="003E2414" w:rsidP="003E2414">
      <w:pPr>
        <w:pStyle w:val="ListParagraph"/>
        <w:numPr>
          <w:ilvl w:val="0"/>
          <w:numId w:val="34"/>
        </w:numPr>
        <w:spacing w:line="360" w:lineRule="auto"/>
        <w:jc w:val="both"/>
      </w:pPr>
      <w:r>
        <w:t>Zaposlenika</w:t>
      </w:r>
    </w:p>
    <w:p w:rsidR="003E2414" w:rsidRDefault="003E2414" w:rsidP="003E2414">
      <w:pPr>
        <w:spacing w:line="360" w:lineRule="auto"/>
        <w:jc w:val="both"/>
      </w:pPr>
    </w:p>
    <w:p w:rsidR="003E2414" w:rsidRDefault="003E2414" w:rsidP="003E2414">
      <w:pPr>
        <w:spacing w:line="360" w:lineRule="auto"/>
        <w:ind w:firstLine="708"/>
        <w:jc w:val="both"/>
      </w:pPr>
      <w:r>
        <w:t xml:space="preserve">Odabirom </w:t>
      </w:r>
      <w:r w:rsidR="00B5759F">
        <w:t>pregleda</w:t>
      </w:r>
      <w:r>
        <w:t xml:space="preserve"> članova dobivamo prozor u kojem možemo </w:t>
      </w:r>
      <w:r w:rsidR="00B5759F">
        <w:t xml:space="preserve">vidjeti sve članove koji su uneseni u bazu podataka. </w:t>
      </w:r>
      <w:r>
        <w:t xml:space="preserve">Prikaz forme za </w:t>
      </w:r>
      <w:r w:rsidR="00B5759F">
        <w:t>pregled</w:t>
      </w:r>
      <w:r>
        <w:t xml:space="preserve"> članova je na slici </w:t>
      </w:r>
      <w:r w:rsidR="00B5759F">
        <w:t>8</w:t>
      </w:r>
      <w:r>
        <w:t>.</w:t>
      </w:r>
    </w:p>
    <w:p w:rsidR="003E2414" w:rsidRDefault="003E2414" w:rsidP="003E2414">
      <w:pPr>
        <w:spacing w:line="360" w:lineRule="auto"/>
        <w:jc w:val="both"/>
      </w:pPr>
    </w:p>
    <w:p w:rsidR="00EB2124" w:rsidRDefault="00F64DC3" w:rsidP="00F64DC3">
      <w:pPr>
        <w:spacing w:line="360" w:lineRule="auto"/>
        <w:jc w:val="center"/>
      </w:pPr>
      <w:r>
        <w:rPr>
          <w:noProof/>
          <w:lang w:val="hr-BA" w:eastAsia="hr-BA"/>
        </w:rPr>
        <w:drawing>
          <wp:inline distT="0" distB="0" distL="0" distR="0">
            <wp:extent cx="5760720" cy="2827553"/>
            <wp:effectExtent l="1905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5760720" cy="2827553"/>
                    </a:xfrm>
                    <a:prstGeom prst="rect">
                      <a:avLst/>
                    </a:prstGeom>
                    <a:noFill/>
                    <a:ln w="9525">
                      <a:noFill/>
                      <a:miter lim="800000"/>
                      <a:headEnd/>
                      <a:tailEnd/>
                    </a:ln>
                  </pic:spPr>
                </pic:pic>
              </a:graphicData>
            </a:graphic>
          </wp:inline>
        </w:drawing>
      </w:r>
    </w:p>
    <w:p w:rsidR="00F64DC3" w:rsidRDefault="00F64DC3" w:rsidP="00F64DC3">
      <w:pPr>
        <w:spacing w:line="360" w:lineRule="auto"/>
        <w:jc w:val="center"/>
        <w:rPr>
          <w:b/>
        </w:rPr>
      </w:pPr>
      <w:r>
        <w:rPr>
          <w:b/>
        </w:rPr>
        <w:t xml:space="preserve">Slika 8. </w:t>
      </w:r>
      <w:r w:rsidR="005A02C6">
        <w:rPr>
          <w:b/>
        </w:rPr>
        <w:t xml:space="preserve">Prozor </w:t>
      </w:r>
      <w:r>
        <w:rPr>
          <w:b/>
        </w:rPr>
        <w:t>za pregled članova</w:t>
      </w:r>
    </w:p>
    <w:p w:rsidR="00EB2124" w:rsidRDefault="00EB2124" w:rsidP="005C2C13">
      <w:pPr>
        <w:spacing w:line="360" w:lineRule="auto"/>
        <w:jc w:val="both"/>
      </w:pPr>
    </w:p>
    <w:p w:rsidR="00EB2124" w:rsidRDefault="00F64DC3" w:rsidP="005C2C13">
      <w:pPr>
        <w:spacing w:line="360" w:lineRule="auto"/>
        <w:jc w:val="both"/>
      </w:pPr>
      <w:r>
        <w:t xml:space="preserve">U ovom prozoru možemo vidjeti i 3 tipke od kojih je tipka Zatvori već otprije poznata, ona samo zatvara trenutni prozor, no tu su još tipka Briši koja briše označenog člana iz baze podataka i tipka Ispis računa za članarinu koja omogućava ispis računa za članarinu. Ovdje </w:t>
      </w:r>
      <w:r>
        <w:lastRenderedPageBreak/>
        <w:t>postoji još jedna mogućnost na dvoklik mišem na odabrani član možemo ažurirati podatke o članu i članarini.</w:t>
      </w:r>
    </w:p>
    <w:p w:rsidR="00EB2124" w:rsidRDefault="00EB2124" w:rsidP="005C2C13">
      <w:pPr>
        <w:spacing w:line="360" w:lineRule="auto"/>
        <w:jc w:val="both"/>
      </w:pPr>
    </w:p>
    <w:p w:rsidR="005A02C6" w:rsidRDefault="005A02C6" w:rsidP="005C2C13">
      <w:pPr>
        <w:spacing w:line="360" w:lineRule="auto"/>
        <w:jc w:val="both"/>
      </w:pPr>
      <w:r>
        <w:t>Odabirom opcije pregled svih filmova dobivamo prikaz prozora koji je na slici 9.</w:t>
      </w:r>
    </w:p>
    <w:p w:rsidR="005A02C6" w:rsidRDefault="005A02C6" w:rsidP="005C2C13">
      <w:pPr>
        <w:spacing w:line="360" w:lineRule="auto"/>
        <w:jc w:val="both"/>
      </w:pPr>
    </w:p>
    <w:p w:rsidR="00F64DC3" w:rsidRDefault="005A02C6" w:rsidP="005A02C6">
      <w:pPr>
        <w:spacing w:line="360" w:lineRule="auto"/>
        <w:jc w:val="center"/>
      </w:pPr>
      <w:r>
        <w:rPr>
          <w:noProof/>
          <w:lang w:val="hr-BA" w:eastAsia="hr-BA"/>
        </w:rPr>
        <w:drawing>
          <wp:inline distT="0" distB="0" distL="0" distR="0">
            <wp:extent cx="5760720" cy="2397358"/>
            <wp:effectExtent l="1905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5760720" cy="2397358"/>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9. Prozor za pregled svih filmova</w:t>
      </w:r>
    </w:p>
    <w:p w:rsidR="00F64DC3" w:rsidRDefault="00F64DC3" w:rsidP="005C2C13">
      <w:pPr>
        <w:spacing w:line="360" w:lineRule="auto"/>
        <w:jc w:val="both"/>
      </w:pPr>
    </w:p>
    <w:p w:rsidR="00F64DC3" w:rsidRDefault="005A02C6" w:rsidP="005C2C13">
      <w:pPr>
        <w:spacing w:line="360" w:lineRule="auto"/>
        <w:jc w:val="both"/>
      </w:pPr>
      <w:r>
        <w:t>Ovdje također imamo tipku za brisanje filma iz baze, standardnu tipku za zatvaranje prozora i također na dvoklik mišem na označeni film možemo ažurirati podatke o istome.</w:t>
      </w:r>
    </w:p>
    <w:p w:rsidR="00F64DC3" w:rsidRDefault="00F64DC3" w:rsidP="005C2C13">
      <w:pPr>
        <w:spacing w:line="360" w:lineRule="auto"/>
        <w:jc w:val="both"/>
      </w:pPr>
    </w:p>
    <w:p w:rsidR="005A02C6" w:rsidRDefault="005A02C6" w:rsidP="005C2C13">
      <w:pPr>
        <w:spacing w:line="360" w:lineRule="auto"/>
        <w:jc w:val="both"/>
      </w:pPr>
    </w:p>
    <w:p w:rsidR="00F64DC3" w:rsidRDefault="005A02C6" w:rsidP="005C2C13">
      <w:pPr>
        <w:spacing w:line="360" w:lineRule="auto"/>
        <w:jc w:val="both"/>
      </w:pPr>
      <w:r>
        <w:t>Odabirom opcije za prikaz Posuđenih filmova ovisno o daljnjem odabiru koji može biti Posuđeni filmovi za sve članove ili samo za nekog pojedinog člana dobivamo prikaz prozora koji je prikazan na slici 10.</w:t>
      </w:r>
    </w:p>
    <w:p w:rsidR="005A02C6" w:rsidRDefault="005A02C6" w:rsidP="005A02C6">
      <w:pPr>
        <w:spacing w:line="360" w:lineRule="auto"/>
        <w:jc w:val="center"/>
      </w:pPr>
      <w:r>
        <w:rPr>
          <w:noProof/>
          <w:lang w:val="hr-BA" w:eastAsia="hr-BA"/>
        </w:rPr>
        <w:lastRenderedPageBreak/>
        <w:drawing>
          <wp:inline distT="0" distB="0" distL="0" distR="0">
            <wp:extent cx="5760720" cy="3765685"/>
            <wp:effectExtent l="1905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5760720" cy="3765685"/>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10. Prozori za pregled posuđenih filmova</w:t>
      </w:r>
    </w:p>
    <w:p w:rsidR="005A02C6" w:rsidRDefault="005A02C6" w:rsidP="005C2C13">
      <w:pPr>
        <w:spacing w:line="360" w:lineRule="auto"/>
        <w:jc w:val="both"/>
      </w:pPr>
    </w:p>
    <w:p w:rsidR="005A02C6" w:rsidRDefault="005A02C6" w:rsidP="005C2C13">
      <w:pPr>
        <w:spacing w:line="360" w:lineRule="auto"/>
        <w:jc w:val="both"/>
      </w:pPr>
      <w:r>
        <w:t>U ovim prozorima nema nikakvih dodatnih funkcionalnosti, osim tipke zatvori koja zatvara prozor (nema ažuriranja na dvoklik!).</w:t>
      </w:r>
    </w:p>
    <w:p w:rsidR="005A02C6" w:rsidRDefault="005A02C6" w:rsidP="005C2C13">
      <w:pPr>
        <w:spacing w:line="360" w:lineRule="auto"/>
        <w:jc w:val="both"/>
      </w:pPr>
    </w:p>
    <w:p w:rsidR="00F64DC3" w:rsidRDefault="005A02C6" w:rsidP="005C2C13">
      <w:pPr>
        <w:spacing w:line="360" w:lineRule="auto"/>
        <w:jc w:val="both"/>
      </w:pPr>
      <w:r>
        <w:t>Posljednja opcija koja se može naći u pregledu jest pregled zaposlenika čijim klikom dobivamo prozor koji je prikazan na slici 11.</w:t>
      </w:r>
    </w:p>
    <w:p w:rsidR="005A02C6" w:rsidRDefault="005A02C6" w:rsidP="005C2C13">
      <w:pPr>
        <w:spacing w:line="360" w:lineRule="auto"/>
        <w:jc w:val="both"/>
      </w:pPr>
    </w:p>
    <w:p w:rsidR="005A02C6" w:rsidRDefault="005A02C6" w:rsidP="00620296">
      <w:pPr>
        <w:spacing w:line="360" w:lineRule="auto"/>
        <w:jc w:val="center"/>
      </w:pPr>
      <w:r>
        <w:rPr>
          <w:noProof/>
          <w:lang w:val="hr-BA" w:eastAsia="hr-BA"/>
        </w:rPr>
        <w:drawing>
          <wp:inline distT="0" distB="0" distL="0" distR="0">
            <wp:extent cx="5760720" cy="1831043"/>
            <wp:effectExtent l="1905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5760720" cy="1831043"/>
                    </a:xfrm>
                    <a:prstGeom prst="rect">
                      <a:avLst/>
                    </a:prstGeom>
                    <a:noFill/>
                    <a:ln w="9525">
                      <a:noFill/>
                      <a:miter lim="800000"/>
                      <a:headEnd/>
                      <a:tailEnd/>
                    </a:ln>
                  </pic:spPr>
                </pic:pic>
              </a:graphicData>
            </a:graphic>
          </wp:inline>
        </w:drawing>
      </w:r>
    </w:p>
    <w:p w:rsidR="005A02C6" w:rsidRDefault="005A02C6" w:rsidP="005A02C6">
      <w:pPr>
        <w:spacing w:line="360" w:lineRule="auto"/>
        <w:jc w:val="center"/>
        <w:rPr>
          <w:b/>
        </w:rPr>
      </w:pPr>
      <w:r>
        <w:rPr>
          <w:b/>
        </w:rPr>
        <w:t>Slika 1</w:t>
      </w:r>
      <w:r w:rsidR="00956D0F">
        <w:rPr>
          <w:b/>
        </w:rPr>
        <w:t>1</w:t>
      </w:r>
      <w:r>
        <w:rPr>
          <w:b/>
        </w:rPr>
        <w:t>. Prozor za pregled zaposlenika</w:t>
      </w:r>
    </w:p>
    <w:p w:rsidR="005A02C6" w:rsidRDefault="005A02C6" w:rsidP="005C2C13">
      <w:pPr>
        <w:spacing w:line="360" w:lineRule="auto"/>
        <w:jc w:val="both"/>
      </w:pPr>
    </w:p>
    <w:p w:rsidR="00EB2124" w:rsidRDefault="00EB2124" w:rsidP="005C2C13">
      <w:pPr>
        <w:spacing w:line="360" w:lineRule="auto"/>
        <w:jc w:val="both"/>
      </w:pPr>
    </w:p>
    <w:p w:rsidR="00EB2124" w:rsidRDefault="00EB2124"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5" w:name="_Toc390952384"/>
      <w:r>
        <w:rPr>
          <w:rFonts w:ascii="Arial" w:hAnsi="Arial" w:cs="Arial"/>
          <w:sz w:val="28"/>
        </w:rPr>
        <w:lastRenderedPageBreak/>
        <w:t>1</w:t>
      </w:r>
      <w:r w:rsidRPr="00135EE9">
        <w:rPr>
          <w:rFonts w:ascii="Arial" w:hAnsi="Arial" w:cs="Arial"/>
          <w:sz w:val="28"/>
        </w:rPr>
        <w:t>.</w:t>
      </w:r>
      <w:r>
        <w:rPr>
          <w:rFonts w:ascii="Arial" w:hAnsi="Arial" w:cs="Arial"/>
          <w:sz w:val="28"/>
        </w:rPr>
        <w:t>5</w:t>
      </w:r>
      <w:r w:rsidRPr="00135EE9">
        <w:rPr>
          <w:rFonts w:ascii="Arial" w:hAnsi="Arial" w:cs="Arial"/>
          <w:sz w:val="28"/>
        </w:rPr>
        <w:t xml:space="preserve">. </w:t>
      </w:r>
      <w:r>
        <w:rPr>
          <w:rFonts w:ascii="Arial" w:hAnsi="Arial" w:cs="Arial"/>
          <w:sz w:val="28"/>
        </w:rPr>
        <w:t>Izvještaji</w:t>
      </w:r>
      <w:bookmarkEnd w:id="15"/>
    </w:p>
    <w:p w:rsidR="007C0716" w:rsidRDefault="007C0716" w:rsidP="005C2C13">
      <w:pPr>
        <w:spacing w:line="360" w:lineRule="auto"/>
        <w:jc w:val="both"/>
      </w:pPr>
    </w:p>
    <w:p w:rsidR="005A02C6" w:rsidRDefault="00E7257B" w:rsidP="005C2C13">
      <w:pPr>
        <w:spacing w:line="360" w:lineRule="auto"/>
        <w:jc w:val="both"/>
      </w:pPr>
      <w:r>
        <w:t>U našoj aplikaciji imamo nekoliko prikaza izvještaja koji se mogu ispisati na pisač. Pa tako imamo izvještaje za ispis:</w:t>
      </w:r>
    </w:p>
    <w:p w:rsidR="00E7257B" w:rsidRDefault="00E7257B" w:rsidP="00E7257B">
      <w:pPr>
        <w:pStyle w:val="ListParagraph"/>
        <w:numPr>
          <w:ilvl w:val="0"/>
          <w:numId w:val="36"/>
        </w:numPr>
        <w:spacing w:line="360" w:lineRule="auto"/>
        <w:jc w:val="both"/>
      </w:pPr>
      <w:r>
        <w:t>Svih članova</w:t>
      </w:r>
    </w:p>
    <w:p w:rsidR="00E7257B" w:rsidRDefault="00E7257B" w:rsidP="00E7257B">
      <w:pPr>
        <w:pStyle w:val="ListParagraph"/>
        <w:numPr>
          <w:ilvl w:val="0"/>
          <w:numId w:val="36"/>
        </w:numPr>
        <w:spacing w:line="360" w:lineRule="auto"/>
        <w:jc w:val="both"/>
      </w:pPr>
      <w:r>
        <w:t>Svih zaposlenika</w:t>
      </w:r>
    </w:p>
    <w:p w:rsidR="00E7257B" w:rsidRDefault="00E7257B" w:rsidP="00E7257B">
      <w:pPr>
        <w:pStyle w:val="ListParagraph"/>
        <w:numPr>
          <w:ilvl w:val="0"/>
          <w:numId w:val="36"/>
        </w:numPr>
        <w:spacing w:line="360" w:lineRule="auto"/>
        <w:jc w:val="both"/>
      </w:pPr>
      <w:r>
        <w:t>Svih filmova</w:t>
      </w:r>
    </w:p>
    <w:p w:rsidR="00E7257B" w:rsidRDefault="00E7257B" w:rsidP="00E7257B">
      <w:pPr>
        <w:pStyle w:val="ListParagraph"/>
        <w:numPr>
          <w:ilvl w:val="0"/>
          <w:numId w:val="36"/>
        </w:numPr>
        <w:spacing w:line="360" w:lineRule="auto"/>
        <w:jc w:val="both"/>
      </w:pPr>
      <w:r>
        <w:t>Posuđenih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1"/>
          <w:numId w:val="36"/>
        </w:numPr>
        <w:spacing w:line="360" w:lineRule="auto"/>
        <w:jc w:val="both"/>
      </w:pPr>
      <w:r>
        <w:t>U roku 1 dana vraćanje</w:t>
      </w:r>
    </w:p>
    <w:p w:rsidR="00E7257B" w:rsidRDefault="00E7257B" w:rsidP="00E7257B">
      <w:pPr>
        <w:pStyle w:val="ListParagraph"/>
        <w:numPr>
          <w:ilvl w:val="1"/>
          <w:numId w:val="36"/>
        </w:numPr>
        <w:spacing w:line="360" w:lineRule="auto"/>
        <w:jc w:val="both"/>
      </w:pPr>
      <w:r>
        <w:t>U roku 2 dana vraćanje</w:t>
      </w:r>
    </w:p>
    <w:p w:rsidR="00E7257B" w:rsidRDefault="00A92277" w:rsidP="00E7257B">
      <w:pPr>
        <w:pStyle w:val="ListParagraph"/>
        <w:numPr>
          <w:ilvl w:val="1"/>
          <w:numId w:val="36"/>
        </w:numPr>
        <w:spacing w:line="360" w:lineRule="auto"/>
        <w:jc w:val="both"/>
      </w:pPr>
      <w:r>
        <w:t>U roku 3</w:t>
      </w:r>
      <w:r w:rsidR="00E7257B">
        <w:t xml:space="preserve"> dana vraćanje</w:t>
      </w:r>
    </w:p>
    <w:p w:rsidR="00E7257B" w:rsidRDefault="00E7257B" w:rsidP="00E7257B">
      <w:pPr>
        <w:pStyle w:val="ListParagraph"/>
        <w:numPr>
          <w:ilvl w:val="0"/>
          <w:numId w:val="36"/>
        </w:numPr>
        <w:spacing w:line="360" w:lineRule="auto"/>
        <w:jc w:val="both"/>
      </w:pPr>
      <w:r>
        <w:t>Vraćenih filmova</w:t>
      </w:r>
    </w:p>
    <w:p w:rsidR="00E7257B" w:rsidRDefault="00E7257B" w:rsidP="00E7257B">
      <w:pPr>
        <w:pStyle w:val="ListParagraph"/>
        <w:numPr>
          <w:ilvl w:val="1"/>
          <w:numId w:val="36"/>
        </w:numPr>
        <w:spacing w:line="360" w:lineRule="auto"/>
        <w:jc w:val="both"/>
      </w:pPr>
      <w:r>
        <w:t>Svih filmova</w:t>
      </w:r>
    </w:p>
    <w:p w:rsidR="00E7257B" w:rsidRDefault="00E7257B" w:rsidP="00E7257B">
      <w:pPr>
        <w:pStyle w:val="ListParagraph"/>
        <w:numPr>
          <w:ilvl w:val="1"/>
          <w:numId w:val="36"/>
        </w:numPr>
        <w:spacing w:line="360" w:lineRule="auto"/>
        <w:jc w:val="both"/>
      </w:pPr>
      <w:r>
        <w:t>Pojedinog člana</w:t>
      </w:r>
    </w:p>
    <w:p w:rsidR="00E7257B" w:rsidRDefault="00E7257B" w:rsidP="00E7257B">
      <w:pPr>
        <w:pStyle w:val="ListParagraph"/>
        <w:numPr>
          <w:ilvl w:val="0"/>
          <w:numId w:val="36"/>
        </w:numPr>
        <w:spacing w:line="360" w:lineRule="auto"/>
        <w:jc w:val="both"/>
      </w:pPr>
      <w:r>
        <w:t>Stanju videoteke</w:t>
      </w:r>
    </w:p>
    <w:p w:rsidR="005A02C6" w:rsidRDefault="005A02C6" w:rsidP="005C2C13">
      <w:pPr>
        <w:spacing w:line="360" w:lineRule="auto"/>
        <w:jc w:val="both"/>
      </w:pPr>
    </w:p>
    <w:p w:rsidR="005A02C6" w:rsidRDefault="00E7257B" w:rsidP="005C2C13">
      <w:pPr>
        <w:spacing w:line="360" w:lineRule="auto"/>
        <w:jc w:val="both"/>
      </w:pPr>
      <w:r>
        <w:t xml:space="preserve">Odabirom bilo koje od gore navedenih opcija dobivamo identičan prozor (naravno, s različitim podacima) za prikaz ispisa gdje možemo ispisati odabrani dokument. </w:t>
      </w:r>
      <w:r w:rsidR="006F0D00">
        <w:t>Vizualni prikaz prozora je već ranije prikazan kod slike 4.</w:t>
      </w:r>
    </w:p>
    <w:p w:rsidR="007C0716" w:rsidRDefault="007C0716"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6" w:name="_Toc390952385"/>
      <w:r>
        <w:rPr>
          <w:rFonts w:ascii="Arial" w:hAnsi="Arial" w:cs="Arial"/>
          <w:sz w:val="28"/>
        </w:rPr>
        <w:t>1</w:t>
      </w:r>
      <w:r w:rsidRPr="00135EE9">
        <w:rPr>
          <w:rFonts w:ascii="Arial" w:hAnsi="Arial" w:cs="Arial"/>
          <w:sz w:val="28"/>
        </w:rPr>
        <w:t>.</w:t>
      </w:r>
      <w:r>
        <w:rPr>
          <w:rFonts w:ascii="Arial" w:hAnsi="Arial" w:cs="Arial"/>
          <w:sz w:val="28"/>
        </w:rPr>
        <w:t>6</w:t>
      </w:r>
      <w:r w:rsidRPr="00135EE9">
        <w:rPr>
          <w:rFonts w:ascii="Arial" w:hAnsi="Arial" w:cs="Arial"/>
          <w:sz w:val="28"/>
        </w:rPr>
        <w:t xml:space="preserve">. </w:t>
      </w:r>
      <w:r>
        <w:rPr>
          <w:rFonts w:ascii="Arial" w:hAnsi="Arial" w:cs="Arial"/>
          <w:sz w:val="28"/>
        </w:rPr>
        <w:t>Pomoć</w:t>
      </w:r>
      <w:bookmarkEnd w:id="16"/>
    </w:p>
    <w:p w:rsidR="007C0716" w:rsidRDefault="007C0716" w:rsidP="005C2C13">
      <w:pPr>
        <w:spacing w:line="360" w:lineRule="auto"/>
        <w:jc w:val="both"/>
      </w:pPr>
    </w:p>
    <w:p w:rsidR="00620296" w:rsidRDefault="00620296" w:rsidP="005C2C13">
      <w:pPr>
        <w:spacing w:line="360" w:lineRule="auto"/>
        <w:jc w:val="both"/>
      </w:pPr>
      <w:r>
        <w:t>Ovim odabirom možete pronaći informacije odnosno dokumentaciju koja je vezana za aplikaciju koju koristite, te informacije o firmi odnosno nama koji smo napravili aplikaciju ukoliko imate nekih pitanja i sl.</w:t>
      </w:r>
    </w:p>
    <w:p w:rsidR="007C0716" w:rsidRDefault="007C0716" w:rsidP="00A92277">
      <w:pPr>
        <w:spacing w:line="360" w:lineRule="auto"/>
        <w:ind w:firstLine="708"/>
        <w:jc w:val="both"/>
      </w:pPr>
    </w:p>
    <w:p w:rsidR="00EB2124" w:rsidRDefault="00EB2124" w:rsidP="005C2C13">
      <w:pPr>
        <w:spacing w:line="360" w:lineRule="auto"/>
        <w:jc w:val="both"/>
      </w:pPr>
    </w:p>
    <w:p w:rsidR="00A92277" w:rsidRDefault="00A92277" w:rsidP="005C2C13">
      <w:pPr>
        <w:spacing w:line="360" w:lineRule="auto"/>
        <w:jc w:val="both"/>
      </w:pPr>
    </w:p>
    <w:p w:rsidR="00A92277" w:rsidRDefault="00A92277" w:rsidP="005C2C13">
      <w:pPr>
        <w:spacing w:line="360" w:lineRule="auto"/>
        <w:jc w:val="both"/>
      </w:pPr>
    </w:p>
    <w:p w:rsidR="00EB2124" w:rsidRPr="00135EE9" w:rsidRDefault="00EB2124" w:rsidP="00EB2124">
      <w:pPr>
        <w:pStyle w:val="Heading2"/>
        <w:spacing w:after="120"/>
        <w:jc w:val="left"/>
        <w:rPr>
          <w:rFonts w:ascii="Arial" w:hAnsi="Arial" w:cs="Arial"/>
          <w:b w:val="0"/>
          <w:sz w:val="28"/>
        </w:rPr>
      </w:pPr>
      <w:bookmarkStart w:id="17" w:name="_Toc390952386"/>
      <w:r>
        <w:rPr>
          <w:rFonts w:ascii="Arial" w:hAnsi="Arial" w:cs="Arial"/>
          <w:sz w:val="28"/>
        </w:rPr>
        <w:lastRenderedPageBreak/>
        <w:t>1</w:t>
      </w:r>
      <w:r w:rsidRPr="00135EE9">
        <w:rPr>
          <w:rFonts w:ascii="Arial" w:hAnsi="Arial" w:cs="Arial"/>
          <w:sz w:val="28"/>
        </w:rPr>
        <w:t>.</w:t>
      </w:r>
      <w:r>
        <w:rPr>
          <w:rFonts w:ascii="Arial" w:hAnsi="Arial" w:cs="Arial"/>
          <w:sz w:val="28"/>
        </w:rPr>
        <w:t>7</w:t>
      </w:r>
      <w:r w:rsidRPr="00135EE9">
        <w:rPr>
          <w:rFonts w:ascii="Arial" w:hAnsi="Arial" w:cs="Arial"/>
          <w:sz w:val="28"/>
        </w:rPr>
        <w:t xml:space="preserve">. </w:t>
      </w:r>
      <w:r>
        <w:rPr>
          <w:rFonts w:ascii="Arial" w:hAnsi="Arial" w:cs="Arial"/>
          <w:sz w:val="28"/>
        </w:rPr>
        <w:t>Odjava</w:t>
      </w:r>
      <w:bookmarkEnd w:id="17"/>
    </w:p>
    <w:p w:rsidR="00EB2124" w:rsidRDefault="00EB2124" w:rsidP="005C2C13">
      <w:pPr>
        <w:spacing w:line="360" w:lineRule="auto"/>
        <w:jc w:val="both"/>
      </w:pPr>
    </w:p>
    <w:p w:rsidR="00EB2124" w:rsidRDefault="00620296" w:rsidP="005C2C13">
      <w:pPr>
        <w:spacing w:line="360" w:lineRule="auto"/>
        <w:jc w:val="both"/>
      </w:pPr>
      <w:r>
        <w:t>Pomoću ove tipke koja se nalazi u gornjem desnom kutu početke forme možete se jednostavno odjaviti bez zatvaranja aplikacije ukoliko dolazi novi radnik i sl. Klikom na ovu tipku pojavljuje se ponovno prozor za prijavu korisnika tj. u ovom slučaju zaposlenika.</w:t>
      </w:r>
    </w:p>
    <w:sectPr w:rsidR="00EB2124" w:rsidSect="00BC234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F5D" w:rsidRDefault="00294F5D">
      <w:r>
        <w:separator/>
      </w:r>
    </w:p>
  </w:endnote>
  <w:endnote w:type="continuationSeparator" w:id="0">
    <w:p w:rsidR="00294F5D" w:rsidRDefault="00294F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EE"/>
    <w:family w:val="swiss"/>
    <w:pitch w:val="variable"/>
    <w:sig w:usb0="00000287" w:usb1="00000000" w:usb2="00000000" w:usb3="00000000" w:csb0="0000009F" w:csb1="00000000"/>
  </w:font>
  <w:font w:name="Albertus Extra Bol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D8149B" w:rsidP="00617148">
    <w:pPr>
      <w:pStyle w:val="Footer"/>
      <w:jc w:val="center"/>
    </w:pPr>
    <w:r>
      <w:rPr>
        <w:rStyle w:val="PageNumber"/>
      </w:rPr>
      <w:fldChar w:fldCharType="begin"/>
    </w:r>
    <w:r w:rsidR="00557B08">
      <w:rPr>
        <w:rStyle w:val="PageNumber"/>
      </w:rPr>
      <w:instrText xml:space="preserve"> PAGE </w:instrText>
    </w:r>
    <w:r>
      <w:rPr>
        <w:rStyle w:val="PageNumber"/>
      </w:rPr>
      <w:fldChar w:fldCharType="separate"/>
    </w:r>
    <w:r w:rsidR="00FC293F">
      <w:rPr>
        <w:rStyle w:val="PageNumber"/>
        <w:noProof/>
      </w:rPr>
      <w:t>12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F5D" w:rsidRDefault="00294F5D">
      <w:r>
        <w:separator/>
      </w:r>
    </w:p>
  </w:footnote>
  <w:footnote w:type="continuationSeparator" w:id="0">
    <w:p w:rsidR="00294F5D" w:rsidRDefault="00294F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B08" w:rsidRDefault="00557B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C1DB8"/>
    <w:multiLevelType w:val="hybridMultilevel"/>
    <w:tmpl w:val="A4EC60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AD52F06"/>
    <w:multiLevelType w:val="hybridMultilevel"/>
    <w:tmpl w:val="36B073EC"/>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nsid w:val="1B000831"/>
    <w:multiLevelType w:val="hybridMultilevel"/>
    <w:tmpl w:val="CD08632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5">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1890F50"/>
    <w:multiLevelType w:val="hybridMultilevel"/>
    <w:tmpl w:val="7C183196"/>
    <w:lvl w:ilvl="0" w:tplc="A328C094">
      <w:numFmt w:val="bullet"/>
      <w:lvlText w:val="•"/>
      <w:lvlJc w:val="left"/>
      <w:pPr>
        <w:ind w:left="1413" w:hanging="705"/>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7">
    <w:nsid w:val="34B37E76"/>
    <w:multiLevelType w:val="hybridMultilevel"/>
    <w:tmpl w:val="6C3EE3C4"/>
    <w:lvl w:ilvl="0" w:tplc="041A0001">
      <w:start w:val="1"/>
      <w:numFmt w:val="bullet"/>
      <w:lvlText w:val=""/>
      <w:lvlJc w:val="left"/>
      <w:pPr>
        <w:ind w:left="1413" w:hanging="705"/>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8">
    <w:nsid w:val="37975407"/>
    <w:multiLevelType w:val="hybridMultilevel"/>
    <w:tmpl w:val="A2D4261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3A016B7A"/>
    <w:multiLevelType w:val="multilevel"/>
    <w:tmpl w:val="AC12DC8C"/>
    <w:numStyleLink w:val="Literatura"/>
  </w:abstractNum>
  <w:abstractNum w:abstractNumId="20">
    <w:nsid w:val="3BAD2C15"/>
    <w:multiLevelType w:val="hybridMultilevel"/>
    <w:tmpl w:val="9CA636D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3ED827D1"/>
    <w:multiLevelType w:val="hybridMultilevel"/>
    <w:tmpl w:val="91D8A8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445B2C21"/>
    <w:multiLevelType w:val="hybridMultilevel"/>
    <w:tmpl w:val="DEF88308"/>
    <w:lvl w:ilvl="0" w:tplc="041A0001">
      <w:start w:val="1"/>
      <w:numFmt w:val="bullet"/>
      <w:lvlText w:val=""/>
      <w:lvlJc w:val="left"/>
      <w:pPr>
        <w:ind w:left="720" w:hanging="360"/>
      </w:pPr>
      <w:rPr>
        <w:rFonts w:ascii="Symbol" w:hAnsi="Symbol" w:hint="default"/>
      </w:rPr>
    </w:lvl>
    <w:lvl w:ilvl="1" w:tplc="DF823D86">
      <w:numFmt w:val="bullet"/>
      <w:lvlText w:val="-"/>
      <w:lvlJc w:val="left"/>
      <w:pPr>
        <w:ind w:left="1440" w:hanging="360"/>
      </w:pPr>
      <w:rPr>
        <w:rFonts w:ascii="Trebuchet MS" w:eastAsia="Times New Roman" w:hAnsi="Trebuchet MS" w:cs="Times New Roman"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60946960"/>
    <w:multiLevelType w:val="hybridMultilevel"/>
    <w:tmpl w:val="8AA08E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nsid w:val="62E3717F"/>
    <w:multiLevelType w:val="hybridMultilevel"/>
    <w:tmpl w:val="6E8C493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nsid w:val="65996E51"/>
    <w:multiLevelType w:val="hybridMultilevel"/>
    <w:tmpl w:val="E3DE593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nsid w:val="66B57128"/>
    <w:multiLevelType w:val="hybridMultilevel"/>
    <w:tmpl w:val="A986FCC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nsid w:val="71307E18"/>
    <w:multiLevelType w:val="hybridMultilevel"/>
    <w:tmpl w:val="6038C680"/>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0">
    <w:nsid w:val="736C43D5"/>
    <w:multiLevelType w:val="hybridMultilevel"/>
    <w:tmpl w:val="1174EE56"/>
    <w:lvl w:ilvl="0" w:tplc="041A0001">
      <w:start w:val="1"/>
      <w:numFmt w:val="bullet"/>
      <w:lvlText w:val=""/>
      <w:lvlJc w:val="left"/>
      <w:pPr>
        <w:ind w:left="720" w:hanging="360"/>
      </w:pPr>
      <w:rPr>
        <w:rFonts w:ascii="Symbol" w:hAnsi="Symbol" w:hint="default"/>
      </w:rPr>
    </w:lvl>
    <w:lvl w:ilvl="1" w:tplc="78B2E56A">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nsid w:val="74361734"/>
    <w:multiLevelType w:val="hybridMultilevel"/>
    <w:tmpl w:val="BEE01F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2">
    <w:nsid w:val="75A62592"/>
    <w:multiLevelType w:val="hybridMultilevel"/>
    <w:tmpl w:val="1EFE598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33">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7530C34"/>
    <w:multiLevelType w:val="hybridMultilevel"/>
    <w:tmpl w:val="CFC4240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nsid w:val="7919038E"/>
    <w:multiLevelType w:val="hybridMultilevel"/>
    <w:tmpl w:val="CA025088"/>
    <w:lvl w:ilvl="0" w:tplc="041A0001">
      <w:start w:val="1"/>
      <w:numFmt w:val="bullet"/>
      <w:lvlText w:val=""/>
      <w:lvlJc w:val="left"/>
      <w:pPr>
        <w:ind w:left="770" w:hanging="360"/>
      </w:pPr>
      <w:rPr>
        <w:rFonts w:ascii="Symbol" w:hAnsi="Symbol" w:hint="default"/>
      </w:rPr>
    </w:lvl>
    <w:lvl w:ilvl="1" w:tplc="041A0003" w:tentative="1">
      <w:start w:val="1"/>
      <w:numFmt w:val="bullet"/>
      <w:lvlText w:val="o"/>
      <w:lvlJc w:val="left"/>
      <w:pPr>
        <w:ind w:left="1490" w:hanging="360"/>
      </w:pPr>
      <w:rPr>
        <w:rFonts w:ascii="Courier New" w:hAnsi="Courier New" w:cs="Courier New" w:hint="default"/>
      </w:rPr>
    </w:lvl>
    <w:lvl w:ilvl="2" w:tplc="041A0005" w:tentative="1">
      <w:start w:val="1"/>
      <w:numFmt w:val="bullet"/>
      <w:lvlText w:val=""/>
      <w:lvlJc w:val="left"/>
      <w:pPr>
        <w:ind w:left="2210" w:hanging="360"/>
      </w:pPr>
      <w:rPr>
        <w:rFonts w:ascii="Wingdings" w:hAnsi="Wingdings" w:hint="default"/>
      </w:rPr>
    </w:lvl>
    <w:lvl w:ilvl="3" w:tplc="041A0001" w:tentative="1">
      <w:start w:val="1"/>
      <w:numFmt w:val="bullet"/>
      <w:lvlText w:val=""/>
      <w:lvlJc w:val="left"/>
      <w:pPr>
        <w:ind w:left="2930" w:hanging="360"/>
      </w:pPr>
      <w:rPr>
        <w:rFonts w:ascii="Symbol" w:hAnsi="Symbol" w:hint="default"/>
      </w:rPr>
    </w:lvl>
    <w:lvl w:ilvl="4" w:tplc="041A0003" w:tentative="1">
      <w:start w:val="1"/>
      <w:numFmt w:val="bullet"/>
      <w:lvlText w:val="o"/>
      <w:lvlJc w:val="left"/>
      <w:pPr>
        <w:ind w:left="3650" w:hanging="360"/>
      </w:pPr>
      <w:rPr>
        <w:rFonts w:ascii="Courier New" w:hAnsi="Courier New" w:cs="Courier New" w:hint="default"/>
      </w:rPr>
    </w:lvl>
    <w:lvl w:ilvl="5" w:tplc="041A0005" w:tentative="1">
      <w:start w:val="1"/>
      <w:numFmt w:val="bullet"/>
      <w:lvlText w:val=""/>
      <w:lvlJc w:val="left"/>
      <w:pPr>
        <w:ind w:left="4370" w:hanging="360"/>
      </w:pPr>
      <w:rPr>
        <w:rFonts w:ascii="Wingdings" w:hAnsi="Wingdings" w:hint="default"/>
      </w:rPr>
    </w:lvl>
    <w:lvl w:ilvl="6" w:tplc="041A0001" w:tentative="1">
      <w:start w:val="1"/>
      <w:numFmt w:val="bullet"/>
      <w:lvlText w:val=""/>
      <w:lvlJc w:val="left"/>
      <w:pPr>
        <w:ind w:left="5090" w:hanging="360"/>
      </w:pPr>
      <w:rPr>
        <w:rFonts w:ascii="Symbol" w:hAnsi="Symbol" w:hint="default"/>
      </w:rPr>
    </w:lvl>
    <w:lvl w:ilvl="7" w:tplc="041A0003" w:tentative="1">
      <w:start w:val="1"/>
      <w:numFmt w:val="bullet"/>
      <w:lvlText w:val="o"/>
      <w:lvlJc w:val="left"/>
      <w:pPr>
        <w:ind w:left="5810" w:hanging="360"/>
      </w:pPr>
      <w:rPr>
        <w:rFonts w:ascii="Courier New" w:hAnsi="Courier New" w:cs="Courier New" w:hint="default"/>
      </w:rPr>
    </w:lvl>
    <w:lvl w:ilvl="8" w:tplc="041A0005" w:tentative="1">
      <w:start w:val="1"/>
      <w:numFmt w:val="bullet"/>
      <w:lvlText w:val=""/>
      <w:lvlJc w:val="left"/>
      <w:pPr>
        <w:ind w:left="6530" w:hanging="360"/>
      </w:pPr>
      <w:rPr>
        <w:rFonts w:ascii="Wingdings" w:hAnsi="Wingdings" w:hint="default"/>
      </w:rPr>
    </w:lvl>
  </w:abstractNum>
  <w:num w:numId="1">
    <w:abstractNumId w:val="13"/>
  </w:num>
  <w:num w:numId="2">
    <w:abstractNumId w:val="3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24"/>
  </w:num>
  <w:num w:numId="17">
    <w:abstractNumId w:val="19"/>
  </w:num>
  <w:num w:numId="18">
    <w:abstractNumId w:val="27"/>
  </w:num>
  <w:num w:numId="19">
    <w:abstractNumId w:val="34"/>
  </w:num>
  <w:num w:numId="20">
    <w:abstractNumId w:val="35"/>
  </w:num>
  <w:num w:numId="21">
    <w:abstractNumId w:val="25"/>
  </w:num>
  <w:num w:numId="22">
    <w:abstractNumId w:val="21"/>
  </w:num>
  <w:num w:numId="23">
    <w:abstractNumId w:val="18"/>
  </w:num>
  <w:num w:numId="24">
    <w:abstractNumId w:val="28"/>
  </w:num>
  <w:num w:numId="25">
    <w:abstractNumId w:val="26"/>
  </w:num>
  <w:num w:numId="26">
    <w:abstractNumId w:val="22"/>
  </w:num>
  <w:num w:numId="27">
    <w:abstractNumId w:val="31"/>
  </w:num>
  <w:num w:numId="28">
    <w:abstractNumId w:val="29"/>
  </w:num>
  <w:num w:numId="29">
    <w:abstractNumId w:val="32"/>
  </w:num>
  <w:num w:numId="30">
    <w:abstractNumId w:val="14"/>
  </w:num>
  <w:num w:numId="31">
    <w:abstractNumId w:val="16"/>
  </w:num>
  <w:num w:numId="32">
    <w:abstractNumId w:val="17"/>
  </w:num>
  <w:num w:numId="33">
    <w:abstractNumId w:val="20"/>
  </w:num>
  <w:num w:numId="34">
    <w:abstractNumId w:val="10"/>
  </w:num>
  <w:num w:numId="35">
    <w:abstractNumId w:val="30"/>
  </w:num>
  <w:num w:numId="36">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0004"/>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86D02"/>
    <w:rsid w:val="000005CF"/>
    <w:rsid w:val="00001231"/>
    <w:rsid w:val="00007BC6"/>
    <w:rsid w:val="000100E1"/>
    <w:rsid w:val="00035F9B"/>
    <w:rsid w:val="00045929"/>
    <w:rsid w:val="00050CC5"/>
    <w:rsid w:val="00051E4E"/>
    <w:rsid w:val="00057E0C"/>
    <w:rsid w:val="0006193C"/>
    <w:rsid w:val="00063C66"/>
    <w:rsid w:val="00065656"/>
    <w:rsid w:val="00066DDE"/>
    <w:rsid w:val="000835AA"/>
    <w:rsid w:val="000858A1"/>
    <w:rsid w:val="00086F27"/>
    <w:rsid w:val="00093103"/>
    <w:rsid w:val="00094EC3"/>
    <w:rsid w:val="00096A85"/>
    <w:rsid w:val="000972E1"/>
    <w:rsid w:val="0009759A"/>
    <w:rsid w:val="000A08DE"/>
    <w:rsid w:val="000B192E"/>
    <w:rsid w:val="000B2B05"/>
    <w:rsid w:val="000B4FA2"/>
    <w:rsid w:val="000D420A"/>
    <w:rsid w:val="000D43E5"/>
    <w:rsid w:val="000D50C4"/>
    <w:rsid w:val="000E464C"/>
    <w:rsid w:val="000F7123"/>
    <w:rsid w:val="00106BFF"/>
    <w:rsid w:val="001128A5"/>
    <w:rsid w:val="00121144"/>
    <w:rsid w:val="001218F3"/>
    <w:rsid w:val="00122249"/>
    <w:rsid w:val="00133E9D"/>
    <w:rsid w:val="00135EE9"/>
    <w:rsid w:val="001370BA"/>
    <w:rsid w:val="00137C5E"/>
    <w:rsid w:val="001411D6"/>
    <w:rsid w:val="0015064F"/>
    <w:rsid w:val="00153BE0"/>
    <w:rsid w:val="0015486B"/>
    <w:rsid w:val="00154AC8"/>
    <w:rsid w:val="00155BB9"/>
    <w:rsid w:val="00163AED"/>
    <w:rsid w:val="00167E81"/>
    <w:rsid w:val="001734BC"/>
    <w:rsid w:val="00181371"/>
    <w:rsid w:val="00186BC6"/>
    <w:rsid w:val="001872EA"/>
    <w:rsid w:val="00194ABB"/>
    <w:rsid w:val="00196136"/>
    <w:rsid w:val="0019653F"/>
    <w:rsid w:val="001A39AE"/>
    <w:rsid w:val="001B7760"/>
    <w:rsid w:val="001D6F03"/>
    <w:rsid w:val="001E5B9A"/>
    <w:rsid w:val="001F1AC3"/>
    <w:rsid w:val="001F3AE5"/>
    <w:rsid w:val="001F75C9"/>
    <w:rsid w:val="00200125"/>
    <w:rsid w:val="002046E0"/>
    <w:rsid w:val="0021431C"/>
    <w:rsid w:val="00215205"/>
    <w:rsid w:val="00216290"/>
    <w:rsid w:val="00232EFD"/>
    <w:rsid w:val="00233774"/>
    <w:rsid w:val="00234051"/>
    <w:rsid w:val="00234C83"/>
    <w:rsid w:val="0024318A"/>
    <w:rsid w:val="00243926"/>
    <w:rsid w:val="0025162C"/>
    <w:rsid w:val="00251861"/>
    <w:rsid w:val="00251D1A"/>
    <w:rsid w:val="00255371"/>
    <w:rsid w:val="002618B6"/>
    <w:rsid w:val="0027169C"/>
    <w:rsid w:val="00282CD5"/>
    <w:rsid w:val="002858D7"/>
    <w:rsid w:val="00292EAA"/>
    <w:rsid w:val="00294F5D"/>
    <w:rsid w:val="00296845"/>
    <w:rsid w:val="002A0514"/>
    <w:rsid w:val="002B4B7E"/>
    <w:rsid w:val="002C2817"/>
    <w:rsid w:val="002C48FA"/>
    <w:rsid w:val="002C54D4"/>
    <w:rsid w:val="002C779D"/>
    <w:rsid w:val="002D1D56"/>
    <w:rsid w:val="002D368A"/>
    <w:rsid w:val="002D3F8C"/>
    <w:rsid w:val="002E0165"/>
    <w:rsid w:val="002E12D7"/>
    <w:rsid w:val="002E202E"/>
    <w:rsid w:val="002E208F"/>
    <w:rsid w:val="002E499E"/>
    <w:rsid w:val="002E5020"/>
    <w:rsid w:val="002E6FEB"/>
    <w:rsid w:val="002E723E"/>
    <w:rsid w:val="002E7393"/>
    <w:rsid w:val="002F016A"/>
    <w:rsid w:val="002F15D8"/>
    <w:rsid w:val="002F16A8"/>
    <w:rsid w:val="002F773E"/>
    <w:rsid w:val="00310BD0"/>
    <w:rsid w:val="00311846"/>
    <w:rsid w:val="00315425"/>
    <w:rsid w:val="00315F2C"/>
    <w:rsid w:val="00316087"/>
    <w:rsid w:val="0031724A"/>
    <w:rsid w:val="003202CC"/>
    <w:rsid w:val="00337503"/>
    <w:rsid w:val="00345417"/>
    <w:rsid w:val="003468F5"/>
    <w:rsid w:val="00346929"/>
    <w:rsid w:val="003500A0"/>
    <w:rsid w:val="003515EB"/>
    <w:rsid w:val="00355574"/>
    <w:rsid w:val="00361BA9"/>
    <w:rsid w:val="00365C1A"/>
    <w:rsid w:val="00370CB0"/>
    <w:rsid w:val="00372556"/>
    <w:rsid w:val="00381C3F"/>
    <w:rsid w:val="0038215B"/>
    <w:rsid w:val="003907CB"/>
    <w:rsid w:val="00391981"/>
    <w:rsid w:val="00396ABC"/>
    <w:rsid w:val="003A19BD"/>
    <w:rsid w:val="003A1A88"/>
    <w:rsid w:val="003A2982"/>
    <w:rsid w:val="003A3858"/>
    <w:rsid w:val="003A6338"/>
    <w:rsid w:val="003A693A"/>
    <w:rsid w:val="003A6BAA"/>
    <w:rsid w:val="003B2A64"/>
    <w:rsid w:val="003C2DB4"/>
    <w:rsid w:val="003C3F07"/>
    <w:rsid w:val="003D64A9"/>
    <w:rsid w:val="003D6F83"/>
    <w:rsid w:val="003D786D"/>
    <w:rsid w:val="003E1D19"/>
    <w:rsid w:val="003E2414"/>
    <w:rsid w:val="003F3260"/>
    <w:rsid w:val="003F3A47"/>
    <w:rsid w:val="003F662A"/>
    <w:rsid w:val="00421251"/>
    <w:rsid w:val="00422E72"/>
    <w:rsid w:val="004311A5"/>
    <w:rsid w:val="004340D0"/>
    <w:rsid w:val="00437740"/>
    <w:rsid w:val="00441C6A"/>
    <w:rsid w:val="00442235"/>
    <w:rsid w:val="00464300"/>
    <w:rsid w:val="00467BE2"/>
    <w:rsid w:val="004700D0"/>
    <w:rsid w:val="00473FDE"/>
    <w:rsid w:val="00475D9D"/>
    <w:rsid w:val="00480970"/>
    <w:rsid w:val="00480CC0"/>
    <w:rsid w:val="00482058"/>
    <w:rsid w:val="00482223"/>
    <w:rsid w:val="004852F0"/>
    <w:rsid w:val="00486447"/>
    <w:rsid w:val="00487AD4"/>
    <w:rsid w:val="004930AC"/>
    <w:rsid w:val="00496C58"/>
    <w:rsid w:val="004A1DAC"/>
    <w:rsid w:val="004A2D7E"/>
    <w:rsid w:val="004B449D"/>
    <w:rsid w:val="004B6FA6"/>
    <w:rsid w:val="004C17AF"/>
    <w:rsid w:val="004C44B0"/>
    <w:rsid w:val="004C7299"/>
    <w:rsid w:val="004D214B"/>
    <w:rsid w:val="004E43A6"/>
    <w:rsid w:val="004F289C"/>
    <w:rsid w:val="004F5220"/>
    <w:rsid w:val="004F6C60"/>
    <w:rsid w:val="005002FA"/>
    <w:rsid w:val="00501E67"/>
    <w:rsid w:val="00504DAE"/>
    <w:rsid w:val="00507CF7"/>
    <w:rsid w:val="005156E3"/>
    <w:rsid w:val="00515BC6"/>
    <w:rsid w:val="00516220"/>
    <w:rsid w:val="005226C5"/>
    <w:rsid w:val="0053493B"/>
    <w:rsid w:val="00534A96"/>
    <w:rsid w:val="00542598"/>
    <w:rsid w:val="0054639A"/>
    <w:rsid w:val="00551EF4"/>
    <w:rsid w:val="00557B08"/>
    <w:rsid w:val="00565E77"/>
    <w:rsid w:val="00585F52"/>
    <w:rsid w:val="00596AF7"/>
    <w:rsid w:val="005A017C"/>
    <w:rsid w:val="005A02C6"/>
    <w:rsid w:val="005A121C"/>
    <w:rsid w:val="005A65B3"/>
    <w:rsid w:val="005A6ED2"/>
    <w:rsid w:val="005B3692"/>
    <w:rsid w:val="005B71CB"/>
    <w:rsid w:val="005B7E4E"/>
    <w:rsid w:val="005C1944"/>
    <w:rsid w:val="005C1F02"/>
    <w:rsid w:val="005C2C13"/>
    <w:rsid w:val="005C37B3"/>
    <w:rsid w:val="005D0E93"/>
    <w:rsid w:val="005D7CD9"/>
    <w:rsid w:val="005E056F"/>
    <w:rsid w:val="005E3D48"/>
    <w:rsid w:val="005E43DA"/>
    <w:rsid w:val="005E7F03"/>
    <w:rsid w:val="005F0120"/>
    <w:rsid w:val="005F1E01"/>
    <w:rsid w:val="00611F8A"/>
    <w:rsid w:val="00617148"/>
    <w:rsid w:val="00620296"/>
    <w:rsid w:val="0062246B"/>
    <w:rsid w:val="00623638"/>
    <w:rsid w:val="0063246B"/>
    <w:rsid w:val="006401C7"/>
    <w:rsid w:val="006570BD"/>
    <w:rsid w:val="006606F7"/>
    <w:rsid w:val="00660DC4"/>
    <w:rsid w:val="0066372F"/>
    <w:rsid w:val="006648EA"/>
    <w:rsid w:val="006650FA"/>
    <w:rsid w:val="0067406A"/>
    <w:rsid w:val="006740E1"/>
    <w:rsid w:val="0067492A"/>
    <w:rsid w:val="0067515A"/>
    <w:rsid w:val="006774E1"/>
    <w:rsid w:val="00680404"/>
    <w:rsid w:val="00694AE9"/>
    <w:rsid w:val="00695503"/>
    <w:rsid w:val="006A0613"/>
    <w:rsid w:val="006A2502"/>
    <w:rsid w:val="006A677F"/>
    <w:rsid w:val="006B12B3"/>
    <w:rsid w:val="006B1D71"/>
    <w:rsid w:val="006B4FFB"/>
    <w:rsid w:val="006C61EB"/>
    <w:rsid w:val="006D29A2"/>
    <w:rsid w:val="006D3B59"/>
    <w:rsid w:val="006D4732"/>
    <w:rsid w:val="006E286C"/>
    <w:rsid w:val="006F0D00"/>
    <w:rsid w:val="006F2C52"/>
    <w:rsid w:val="006F5721"/>
    <w:rsid w:val="006F79C8"/>
    <w:rsid w:val="00701881"/>
    <w:rsid w:val="00704FCE"/>
    <w:rsid w:val="00710D9E"/>
    <w:rsid w:val="00713FAD"/>
    <w:rsid w:val="0071511C"/>
    <w:rsid w:val="00717285"/>
    <w:rsid w:val="007256F5"/>
    <w:rsid w:val="0072621D"/>
    <w:rsid w:val="00726EDD"/>
    <w:rsid w:val="0073567D"/>
    <w:rsid w:val="00737264"/>
    <w:rsid w:val="00741239"/>
    <w:rsid w:val="00742EE2"/>
    <w:rsid w:val="00745EC7"/>
    <w:rsid w:val="00750235"/>
    <w:rsid w:val="007621A4"/>
    <w:rsid w:val="007644F1"/>
    <w:rsid w:val="00765AD7"/>
    <w:rsid w:val="00765D94"/>
    <w:rsid w:val="0078291F"/>
    <w:rsid w:val="00785D02"/>
    <w:rsid w:val="00793F8D"/>
    <w:rsid w:val="007A3784"/>
    <w:rsid w:val="007A3913"/>
    <w:rsid w:val="007A4C19"/>
    <w:rsid w:val="007A7E04"/>
    <w:rsid w:val="007B13E6"/>
    <w:rsid w:val="007B1EE3"/>
    <w:rsid w:val="007C0716"/>
    <w:rsid w:val="007C3EC0"/>
    <w:rsid w:val="007C796B"/>
    <w:rsid w:val="007C7C5F"/>
    <w:rsid w:val="007D2372"/>
    <w:rsid w:val="007D4C06"/>
    <w:rsid w:val="007E26A0"/>
    <w:rsid w:val="007E3C2C"/>
    <w:rsid w:val="007F041B"/>
    <w:rsid w:val="007F5C06"/>
    <w:rsid w:val="007F6A02"/>
    <w:rsid w:val="00803257"/>
    <w:rsid w:val="00803FF0"/>
    <w:rsid w:val="008042E7"/>
    <w:rsid w:val="008078A2"/>
    <w:rsid w:val="00807EBA"/>
    <w:rsid w:val="00817934"/>
    <w:rsid w:val="00817CDA"/>
    <w:rsid w:val="008243D2"/>
    <w:rsid w:val="00824FD2"/>
    <w:rsid w:val="008356DA"/>
    <w:rsid w:val="00836CA4"/>
    <w:rsid w:val="00841307"/>
    <w:rsid w:val="00850127"/>
    <w:rsid w:val="00851329"/>
    <w:rsid w:val="0085540E"/>
    <w:rsid w:val="00857045"/>
    <w:rsid w:val="008623D8"/>
    <w:rsid w:val="0086451A"/>
    <w:rsid w:val="00864C8A"/>
    <w:rsid w:val="008678E1"/>
    <w:rsid w:val="008743BA"/>
    <w:rsid w:val="00880648"/>
    <w:rsid w:val="008830BE"/>
    <w:rsid w:val="0088780F"/>
    <w:rsid w:val="00894E34"/>
    <w:rsid w:val="008A1300"/>
    <w:rsid w:val="008A2C0D"/>
    <w:rsid w:val="008B206D"/>
    <w:rsid w:val="008B396E"/>
    <w:rsid w:val="008B6FE9"/>
    <w:rsid w:val="008B7D55"/>
    <w:rsid w:val="008C1C6F"/>
    <w:rsid w:val="008C3C22"/>
    <w:rsid w:val="008C7103"/>
    <w:rsid w:val="008D0F02"/>
    <w:rsid w:val="008D25D9"/>
    <w:rsid w:val="008D5943"/>
    <w:rsid w:val="008D598C"/>
    <w:rsid w:val="008F4E51"/>
    <w:rsid w:val="008F6680"/>
    <w:rsid w:val="008F6E7C"/>
    <w:rsid w:val="008F7E87"/>
    <w:rsid w:val="00900C7C"/>
    <w:rsid w:val="00906178"/>
    <w:rsid w:val="00906AD7"/>
    <w:rsid w:val="00912174"/>
    <w:rsid w:val="009154A3"/>
    <w:rsid w:val="00930003"/>
    <w:rsid w:val="00933D02"/>
    <w:rsid w:val="00935FFB"/>
    <w:rsid w:val="00941973"/>
    <w:rsid w:val="00944526"/>
    <w:rsid w:val="0095156C"/>
    <w:rsid w:val="009552A6"/>
    <w:rsid w:val="00956D0F"/>
    <w:rsid w:val="00961A88"/>
    <w:rsid w:val="009639A2"/>
    <w:rsid w:val="00971774"/>
    <w:rsid w:val="00973DCC"/>
    <w:rsid w:val="00974A77"/>
    <w:rsid w:val="00974F57"/>
    <w:rsid w:val="00974FBB"/>
    <w:rsid w:val="00975118"/>
    <w:rsid w:val="00975C09"/>
    <w:rsid w:val="00980286"/>
    <w:rsid w:val="009805C4"/>
    <w:rsid w:val="009829BD"/>
    <w:rsid w:val="0098525A"/>
    <w:rsid w:val="00986222"/>
    <w:rsid w:val="00992707"/>
    <w:rsid w:val="009A02CA"/>
    <w:rsid w:val="009A0F4E"/>
    <w:rsid w:val="009A67E4"/>
    <w:rsid w:val="009B6ED1"/>
    <w:rsid w:val="009C0AB9"/>
    <w:rsid w:val="009C2A77"/>
    <w:rsid w:val="009C4D97"/>
    <w:rsid w:val="009C4EE7"/>
    <w:rsid w:val="009C536C"/>
    <w:rsid w:val="009C766A"/>
    <w:rsid w:val="009D2E48"/>
    <w:rsid w:val="009D53E5"/>
    <w:rsid w:val="009D6608"/>
    <w:rsid w:val="009E75E8"/>
    <w:rsid w:val="00A072C2"/>
    <w:rsid w:val="00A10FE5"/>
    <w:rsid w:val="00A13107"/>
    <w:rsid w:val="00A1386C"/>
    <w:rsid w:val="00A20EFB"/>
    <w:rsid w:val="00A22AE3"/>
    <w:rsid w:val="00A24EB4"/>
    <w:rsid w:val="00A26C01"/>
    <w:rsid w:val="00A45634"/>
    <w:rsid w:val="00A53183"/>
    <w:rsid w:val="00A538BF"/>
    <w:rsid w:val="00A63C8F"/>
    <w:rsid w:val="00A71EBD"/>
    <w:rsid w:val="00A84985"/>
    <w:rsid w:val="00A85100"/>
    <w:rsid w:val="00A8539C"/>
    <w:rsid w:val="00A86D64"/>
    <w:rsid w:val="00A92277"/>
    <w:rsid w:val="00AA1A43"/>
    <w:rsid w:val="00AA323D"/>
    <w:rsid w:val="00AA6B9D"/>
    <w:rsid w:val="00AA6E84"/>
    <w:rsid w:val="00AA6F03"/>
    <w:rsid w:val="00AA762C"/>
    <w:rsid w:val="00AB0AC2"/>
    <w:rsid w:val="00AB5E9F"/>
    <w:rsid w:val="00AB72C9"/>
    <w:rsid w:val="00AC1032"/>
    <w:rsid w:val="00AC28F8"/>
    <w:rsid w:val="00AC43D5"/>
    <w:rsid w:val="00AD13D7"/>
    <w:rsid w:val="00AD4E9A"/>
    <w:rsid w:val="00AD6E36"/>
    <w:rsid w:val="00AE188A"/>
    <w:rsid w:val="00AE6548"/>
    <w:rsid w:val="00AF242E"/>
    <w:rsid w:val="00AF36B6"/>
    <w:rsid w:val="00AF64EF"/>
    <w:rsid w:val="00AF7AEF"/>
    <w:rsid w:val="00B01AEF"/>
    <w:rsid w:val="00B03211"/>
    <w:rsid w:val="00B06AC3"/>
    <w:rsid w:val="00B2584F"/>
    <w:rsid w:val="00B27E32"/>
    <w:rsid w:val="00B339A4"/>
    <w:rsid w:val="00B3579A"/>
    <w:rsid w:val="00B35F08"/>
    <w:rsid w:val="00B46AF4"/>
    <w:rsid w:val="00B556E5"/>
    <w:rsid w:val="00B5759F"/>
    <w:rsid w:val="00B65C3B"/>
    <w:rsid w:val="00B71C5B"/>
    <w:rsid w:val="00B725A4"/>
    <w:rsid w:val="00B734F4"/>
    <w:rsid w:val="00B74352"/>
    <w:rsid w:val="00B75C28"/>
    <w:rsid w:val="00B830F6"/>
    <w:rsid w:val="00B94AFE"/>
    <w:rsid w:val="00BA5987"/>
    <w:rsid w:val="00BA7F19"/>
    <w:rsid w:val="00BB31DC"/>
    <w:rsid w:val="00BB4EC4"/>
    <w:rsid w:val="00BB52F6"/>
    <w:rsid w:val="00BB7A3E"/>
    <w:rsid w:val="00BC2347"/>
    <w:rsid w:val="00BD0DB2"/>
    <w:rsid w:val="00BD423B"/>
    <w:rsid w:val="00BD5D0C"/>
    <w:rsid w:val="00BD7348"/>
    <w:rsid w:val="00BE4FD4"/>
    <w:rsid w:val="00BE741E"/>
    <w:rsid w:val="00BE7A19"/>
    <w:rsid w:val="00BF0DDE"/>
    <w:rsid w:val="00C02BB4"/>
    <w:rsid w:val="00C02E2D"/>
    <w:rsid w:val="00C05C9D"/>
    <w:rsid w:val="00C15E05"/>
    <w:rsid w:val="00C16A2B"/>
    <w:rsid w:val="00C17400"/>
    <w:rsid w:val="00C24244"/>
    <w:rsid w:val="00C25B85"/>
    <w:rsid w:val="00C25C12"/>
    <w:rsid w:val="00C27D89"/>
    <w:rsid w:val="00C424CD"/>
    <w:rsid w:val="00C442F1"/>
    <w:rsid w:val="00C508F5"/>
    <w:rsid w:val="00C50BFE"/>
    <w:rsid w:val="00C53151"/>
    <w:rsid w:val="00C5679A"/>
    <w:rsid w:val="00C63C74"/>
    <w:rsid w:val="00C70E0A"/>
    <w:rsid w:val="00C7728A"/>
    <w:rsid w:val="00C80990"/>
    <w:rsid w:val="00C82834"/>
    <w:rsid w:val="00C8692D"/>
    <w:rsid w:val="00C963C8"/>
    <w:rsid w:val="00CA7FB4"/>
    <w:rsid w:val="00CB404D"/>
    <w:rsid w:val="00CB53A2"/>
    <w:rsid w:val="00CC0024"/>
    <w:rsid w:val="00CC096B"/>
    <w:rsid w:val="00CC5D6B"/>
    <w:rsid w:val="00CD2169"/>
    <w:rsid w:val="00CE5A8C"/>
    <w:rsid w:val="00CE689E"/>
    <w:rsid w:val="00CF22D0"/>
    <w:rsid w:val="00CF2D98"/>
    <w:rsid w:val="00D00072"/>
    <w:rsid w:val="00D00817"/>
    <w:rsid w:val="00D02064"/>
    <w:rsid w:val="00D02C2C"/>
    <w:rsid w:val="00D05DBD"/>
    <w:rsid w:val="00D205F1"/>
    <w:rsid w:val="00D37E76"/>
    <w:rsid w:val="00D4071E"/>
    <w:rsid w:val="00D442DD"/>
    <w:rsid w:val="00D556B5"/>
    <w:rsid w:val="00D5590B"/>
    <w:rsid w:val="00D5608D"/>
    <w:rsid w:val="00D62200"/>
    <w:rsid w:val="00D6296B"/>
    <w:rsid w:val="00D76E3C"/>
    <w:rsid w:val="00D8087A"/>
    <w:rsid w:val="00D8149B"/>
    <w:rsid w:val="00D83421"/>
    <w:rsid w:val="00D85D7F"/>
    <w:rsid w:val="00D87953"/>
    <w:rsid w:val="00D87B3E"/>
    <w:rsid w:val="00D91984"/>
    <w:rsid w:val="00D97514"/>
    <w:rsid w:val="00D97772"/>
    <w:rsid w:val="00DA1C3C"/>
    <w:rsid w:val="00DA274A"/>
    <w:rsid w:val="00DA4703"/>
    <w:rsid w:val="00DB2AB0"/>
    <w:rsid w:val="00DB58FA"/>
    <w:rsid w:val="00DB77E7"/>
    <w:rsid w:val="00DC0930"/>
    <w:rsid w:val="00DC5966"/>
    <w:rsid w:val="00DD0382"/>
    <w:rsid w:val="00DD2AC3"/>
    <w:rsid w:val="00DD53FE"/>
    <w:rsid w:val="00DD7818"/>
    <w:rsid w:val="00DE0D33"/>
    <w:rsid w:val="00DE315E"/>
    <w:rsid w:val="00DE3A81"/>
    <w:rsid w:val="00DE3CE4"/>
    <w:rsid w:val="00DF3D03"/>
    <w:rsid w:val="00DF59D7"/>
    <w:rsid w:val="00E046B4"/>
    <w:rsid w:val="00E06D29"/>
    <w:rsid w:val="00E14118"/>
    <w:rsid w:val="00E14255"/>
    <w:rsid w:val="00E177B8"/>
    <w:rsid w:val="00E23AE7"/>
    <w:rsid w:val="00E24372"/>
    <w:rsid w:val="00E33625"/>
    <w:rsid w:val="00E36925"/>
    <w:rsid w:val="00E423CC"/>
    <w:rsid w:val="00E61371"/>
    <w:rsid w:val="00E7257B"/>
    <w:rsid w:val="00E7450A"/>
    <w:rsid w:val="00E82887"/>
    <w:rsid w:val="00E86D02"/>
    <w:rsid w:val="00E9063E"/>
    <w:rsid w:val="00E93A08"/>
    <w:rsid w:val="00E966C2"/>
    <w:rsid w:val="00EA0AFB"/>
    <w:rsid w:val="00EB0CE7"/>
    <w:rsid w:val="00EB2124"/>
    <w:rsid w:val="00EC51A7"/>
    <w:rsid w:val="00EC65C2"/>
    <w:rsid w:val="00EC6978"/>
    <w:rsid w:val="00EC7EBF"/>
    <w:rsid w:val="00ED2F0B"/>
    <w:rsid w:val="00ED57CE"/>
    <w:rsid w:val="00ED5E6C"/>
    <w:rsid w:val="00EE248C"/>
    <w:rsid w:val="00EE5C33"/>
    <w:rsid w:val="00EE6D53"/>
    <w:rsid w:val="00EF1BFA"/>
    <w:rsid w:val="00EF2E48"/>
    <w:rsid w:val="00EF5B27"/>
    <w:rsid w:val="00EF603A"/>
    <w:rsid w:val="00EF6CAD"/>
    <w:rsid w:val="00EF6DBF"/>
    <w:rsid w:val="00F016F7"/>
    <w:rsid w:val="00F05D12"/>
    <w:rsid w:val="00F07A14"/>
    <w:rsid w:val="00F139A2"/>
    <w:rsid w:val="00F1594E"/>
    <w:rsid w:val="00F17972"/>
    <w:rsid w:val="00F23B12"/>
    <w:rsid w:val="00F2504D"/>
    <w:rsid w:val="00F273D7"/>
    <w:rsid w:val="00F274B4"/>
    <w:rsid w:val="00F27876"/>
    <w:rsid w:val="00F345DB"/>
    <w:rsid w:val="00F450AD"/>
    <w:rsid w:val="00F50FC7"/>
    <w:rsid w:val="00F5450C"/>
    <w:rsid w:val="00F56D7F"/>
    <w:rsid w:val="00F64DC3"/>
    <w:rsid w:val="00F702EA"/>
    <w:rsid w:val="00F72F67"/>
    <w:rsid w:val="00F814A0"/>
    <w:rsid w:val="00F82F37"/>
    <w:rsid w:val="00F83560"/>
    <w:rsid w:val="00F94C5C"/>
    <w:rsid w:val="00F97B7D"/>
    <w:rsid w:val="00FA650F"/>
    <w:rsid w:val="00FA7FCC"/>
    <w:rsid w:val="00FB3B02"/>
    <w:rsid w:val="00FC293F"/>
    <w:rsid w:val="00FD240C"/>
    <w:rsid w:val="00FE046A"/>
    <w:rsid w:val="00FE1C80"/>
    <w:rsid w:val="00FE1FAA"/>
    <w:rsid w:val="00FE2732"/>
    <w:rsid w:val="00FE3840"/>
    <w:rsid w:val="00FF0DCC"/>
    <w:rsid w:val="00FF2ADD"/>
    <w:rsid w:val="00FF5E04"/>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Body Text Indent" w:uiPriority="99"/>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4118"/>
    <w:rPr>
      <w:sz w:val="24"/>
      <w:szCs w:val="24"/>
    </w:rPr>
  </w:style>
  <w:style w:type="paragraph" w:styleId="Heading1">
    <w:name w:val="heading 1"/>
    <w:basedOn w:val="Normal"/>
    <w:next w:val="Normal"/>
    <w:link w:val="Heading1Char"/>
    <w:uiPriority w:val="9"/>
    <w:qFormat/>
    <w:rsid w:val="009C0AB9"/>
    <w:pPr>
      <w:keepNext/>
      <w:jc w:val="center"/>
      <w:outlineLvl w:val="0"/>
    </w:pPr>
    <w:rPr>
      <w:rFonts w:ascii="Albertus Extra Bold" w:hAnsi="Albertus Extra Bold"/>
      <w:b/>
      <w:bCs/>
      <w:sz w:val="32"/>
    </w:rPr>
  </w:style>
  <w:style w:type="paragraph" w:styleId="Heading2">
    <w:name w:val="heading 2"/>
    <w:basedOn w:val="Normal"/>
    <w:next w:val="Normal"/>
    <w:link w:val="Heading2Char"/>
    <w:uiPriority w:val="9"/>
    <w:qFormat/>
    <w:rsid w:val="009C0AB9"/>
    <w:pPr>
      <w:keepNext/>
      <w:jc w:val="center"/>
      <w:outlineLvl w:val="1"/>
    </w:pPr>
    <w:rPr>
      <w:b/>
      <w:bCs/>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link w:val="BodyTextIndentChar"/>
    <w:uiPriority w:val="99"/>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semiHidden/>
    <w:rsid w:val="004C7299"/>
    <w:rPr>
      <w:i/>
      <w:iCs/>
    </w:rPr>
  </w:style>
  <w:style w:type="character" w:styleId="HTMLCode">
    <w:name w:val="HTML Code"/>
    <w:semiHidden/>
    <w:rsid w:val="004C7299"/>
    <w:rPr>
      <w:rFonts w:ascii="Courier New" w:hAnsi="Courier New" w:cs="Courier New"/>
      <w:sz w:val="20"/>
      <w:szCs w:val="20"/>
    </w:rPr>
  </w:style>
  <w:style w:type="character" w:styleId="HTMLDefinition">
    <w:name w:val="HTML Definition"/>
    <w:semiHidden/>
    <w:rsid w:val="004C7299"/>
    <w:rPr>
      <w:i/>
      <w:iCs/>
    </w:rPr>
  </w:style>
  <w:style w:type="character" w:styleId="HTMLKeyboard">
    <w:name w:val="HTML Keyboard"/>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semiHidden/>
    <w:rsid w:val="004C7299"/>
    <w:rPr>
      <w:rFonts w:ascii="Courier New" w:hAnsi="Courier New" w:cs="Courier New"/>
    </w:rPr>
  </w:style>
  <w:style w:type="character" w:styleId="HTMLTypewriter">
    <w:name w:val="HTML Typewriter"/>
    <w:semiHidden/>
    <w:rsid w:val="004C7299"/>
    <w:rPr>
      <w:rFonts w:ascii="Courier New" w:hAnsi="Courier New" w:cs="Courier New"/>
      <w:sz w:val="20"/>
      <w:szCs w:val="20"/>
    </w:rPr>
  </w:style>
  <w:style w:type="character" w:styleId="HTMLVariable">
    <w:name w:val="HTML Variable"/>
    <w:semiHidden/>
    <w:rsid w:val="004C7299"/>
    <w:rPr>
      <w:i/>
      <w:iCs/>
    </w:rPr>
  </w:style>
  <w:style w:type="character" w:styleId="Hyperlink">
    <w:name w:val="Hyperlink"/>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uiPriority w:val="99"/>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uiPriority w:val="22"/>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link w:val="TekstChar"/>
    <w:qFormat/>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5"/>
      </w:numPr>
    </w:pPr>
  </w:style>
  <w:style w:type="paragraph" w:customStyle="1" w:styleId="Tekstreference">
    <w:name w:val="Tekst reference"/>
    <w:basedOn w:val="Normal"/>
    <w:rsid w:val="00122249"/>
    <w:pPr>
      <w:numPr>
        <w:numId w:val="17"/>
      </w:numPr>
      <w:spacing w:before="120" w:line="360" w:lineRule="auto"/>
    </w:pPr>
  </w:style>
  <w:style w:type="numbering" w:customStyle="1" w:styleId="Literatura">
    <w:name w:val="Literatura"/>
    <w:basedOn w:val="NoList"/>
    <w:rsid w:val="00B725A4"/>
    <w:pPr>
      <w:numPr>
        <w:numId w:val="16"/>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link w:val="Naslov3razine"/>
    <w:rsid w:val="00057E0C"/>
    <w:rPr>
      <w:rFonts w:ascii="Arial" w:hAnsi="Arial"/>
      <w:sz w:val="24"/>
      <w:szCs w:val="24"/>
      <w:lang w:val="hr-HR" w:eastAsia="hr-HR" w:bidi="ar-SA"/>
    </w:rPr>
  </w:style>
  <w:style w:type="paragraph" w:styleId="TOC3">
    <w:name w:val="toc 3"/>
    <w:basedOn w:val="Naslov3razine"/>
    <w:next w:val="Normal"/>
    <w:autoRedefine/>
    <w:uiPriority w:val="39"/>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1">
    <w:name w:val="Tekst fusnote1"/>
    <w:basedOn w:val="FootnoteText"/>
    <w:link w:val="TekstfusnoteChar"/>
    <w:rsid w:val="00745EC7"/>
  </w:style>
  <w:style w:type="character" w:customStyle="1" w:styleId="FootnoteTextChar">
    <w:name w:val="Footnote Text Char"/>
    <w:link w:val="FootnoteText"/>
    <w:rsid w:val="00745EC7"/>
    <w:rPr>
      <w:lang w:val="hr-HR" w:eastAsia="hr-HR" w:bidi="ar-SA"/>
    </w:rPr>
  </w:style>
  <w:style w:type="character" w:customStyle="1" w:styleId="TekstfusnoteChar">
    <w:name w:val="Tekst fusnote Char"/>
    <w:basedOn w:val="FootnoteTextChar"/>
    <w:link w:val="Tekstfusnote1"/>
    <w:rsid w:val="00745EC7"/>
  </w:style>
  <w:style w:type="character" w:customStyle="1" w:styleId="Heading2Char">
    <w:name w:val="Heading 2 Char"/>
    <w:link w:val="Heading2"/>
    <w:uiPriority w:val="9"/>
    <w:rsid w:val="006774E1"/>
    <w:rPr>
      <w:b/>
      <w:bCs/>
      <w:sz w:val="24"/>
      <w:szCs w:val="24"/>
    </w:rPr>
  </w:style>
  <w:style w:type="character" w:customStyle="1" w:styleId="Heading1Char">
    <w:name w:val="Heading 1 Char"/>
    <w:link w:val="Heading1"/>
    <w:uiPriority w:val="9"/>
    <w:rsid w:val="006774E1"/>
    <w:rPr>
      <w:rFonts w:ascii="Albertus Extra Bold" w:hAnsi="Albertus Extra Bold"/>
      <w:b/>
      <w:bCs/>
      <w:sz w:val="32"/>
      <w:szCs w:val="24"/>
    </w:rPr>
  </w:style>
  <w:style w:type="paragraph" w:styleId="BalloonText">
    <w:name w:val="Balloon Text"/>
    <w:basedOn w:val="Normal"/>
    <w:link w:val="BalloonTextChar"/>
    <w:rsid w:val="00163AED"/>
    <w:rPr>
      <w:rFonts w:ascii="Tahoma" w:hAnsi="Tahoma"/>
      <w:sz w:val="16"/>
      <w:szCs w:val="16"/>
    </w:rPr>
  </w:style>
  <w:style w:type="character" w:customStyle="1" w:styleId="BalloonTextChar">
    <w:name w:val="Balloon Text Char"/>
    <w:link w:val="BalloonText"/>
    <w:rsid w:val="00163AED"/>
    <w:rPr>
      <w:rFonts w:ascii="Tahoma" w:hAnsi="Tahoma" w:cs="Tahoma"/>
      <w:sz w:val="16"/>
      <w:szCs w:val="16"/>
    </w:rPr>
  </w:style>
  <w:style w:type="character" w:customStyle="1" w:styleId="BodyTextIndentChar">
    <w:name w:val="Body Text Indent Char"/>
    <w:link w:val="BodyTextIndent"/>
    <w:uiPriority w:val="99"/>
    <w:locked/>
    <w:rsid w:val="00F274B4"/>
    <w:rPr>
      <w:sz w:val="24"/>
      <w:szCs w:val="24"/>
    </w:rPr>
  </w:style>
  <w:style w:type="paragraph" w:styleId="TOCHeading">
    <w:name w:val="TOC Heading"/>
    <w:basedOn w:val="Heading1"/>
    <w:next w:val="Normal"/>
    <w:uiPriority w:val="39"/>
    <w:semiHidden/>
    <w:unhideWhenUsed/>
    <w:qFormat/>
    <w:rsid w:val="007B13E6"/>
    <w:pPr>
      <w:keepLines/>
      <w:spacing w:before="480" w:line="276" w:lineRule="auto"/>
      <w:jc w:val="left"/>
      <w:outlineLvl w:val="9"/>
    </w:pPr>
    <w:rPr>
      <w:rFonts w:ascii="Cambria" w:hAnsi="Cambria"/>
      <w:color w:val="365F91"/>
      <w:sz w:val="28"/>
      <w:szCs w:val="28"/>
      <w:lang w:val="en-US" w:eastAsia="en-US"/>
    </w:rPr>
  </w:style>
  <w:style w:type="table" w:customStyle="1" w:styleId="LightShading-Accent11">
    <w:name w:val="Light Shading - Accent 11"/>
    <w:basedOn w:val="TableNormal"/>
    <w:uiPriority w:val="60"/>
    <w:rsid w:val="00E9063E"/>
    <w:rPr>
      <w:color w:val="1F497D"/>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DB77E7"/>
    <w:pPr>
      <w:autoSpaceDE w:val="0"/>
      <w:autoSpaceDN w:val="0"/>
      <w:adjustRightInd w:val="0"/>
    </w:pPr>
    <w:rPr>
      <w:color w:val="000000"/>
      <w:sz w:val="24"/>
      <w:szCs w:val="24"/>
    </w:rPr>
  </w:style>
  <w:style w:type="character" w:customStyle="1" w:styleId="TekstChar">
    <w:name w:val="Tekst Char"/>
    <w:link w:val="Tekst"/>
    <w:rsid w:val="00F56D7F"/>
    <w:rPr>
      <w:sz w:val="24"/>
      <w:szCs w:val="24"/>
    </w:rPr>
  </w:style>
  <w:style w:type="paragraph" w:styleId="ListParagraph">
    <w:name w:val="List Paragraph"/>
    <w:basedOn w:val="Normal"/>
    <w:uiPriority w:val="34"/>
    <w:qFormat/>
    <w:rsid w:val="00200125"/>
    <w:pPr>
      <w:spacing w:after="200" w:line="276" w:lineRule="auto"/>
      <w:ind w:left="720"/>
      <w:contextualSpacing/>
    </w:pPr>
    <w:rPr>
      <w:rFonts w:eastAsia="Calibri"/>
      <w:szCs w:val="22"/>
      <w:lang w:eastAsia="en-US"/>
    </w:rPr>
  </w:style>
  <w:style w:type="table" w:styleId="LightShading-Accent2">
    <w:name w:val="Light Shading Accent 2"/>
    <w:basedOn w:val="TableNormal"/>
    <w:uiPriority w:val="60"/>
    <w:rsid w:val="004B6FA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4">
    <w:name w:val="Light Grid Accent 4"/>
    <w:basedOn w:val="TableNormal"/>
    <w:uiPriority w:val="62"/>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2">
    <w:name w:val="Medium Shading 1 Accent 2"/>
    <w:basedOn w:val="TableNormal"/>
    <w:uiPriority w:val="63"/>
    <w:rsid w:val="007A7E04"/>
    <w:rPr>
      <w:rFonts w:asciiTheme="minorHAnsi" w:eastAsiaTheme="minorHAnsi" w:hAnsiTheme="minorHAnsi" w:cstheme="minorBidi"/>
      <w:sz w:val="22"/>
      <w:szCs w:val="22"/>
      <w:lang w:eastAsia="en-US"/>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7A7E04"/>
    <w:rPr>
      <w:rFonts w:asciiTheme="minorHAnsi" w:eastAsiaTheme="minorHAnsi" w:hAnsiTheme="minorHAnsi" w:cstheme="minorBidi"/>
      <w:color w:val="000000" w:themeColor="text1"/>
      <w:sz w:val="22"/>
      <w:szCs w:val="22"/>
      <w:lang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5">
    <w:name w:val="Light List Accent 5"/>
    <w:basedOn w:val="TableNormal"/>
    <w:uiPriority w:val="61"/>
    <w:rsid w:val="00CB404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9015886">
      <w:bodyDiv w:val="1"/>
      <w:marLeft w:val="0"/>
      <w:marRight w:val="0"/>
      <w:marTop w:val="0"/>
      <w:marBottom w:val="0"/>
      <w:divBdr>
        <w:top w:val="none" w:sz="0" w:space="0" w:color="auto"/>
        <w:left w:val="none" w:sz="0" w:space="0" w:color="auto"/>
        <w:bottom w:val="none" w:sz="0" w:space="0" w:color="auto"/>
        <w:right w:val="none" w:sz="0" w:space="0" w:color="auto"/>
      </w:divBdr>
    </w:div>
    <w:div w:id="272248806">
      <w:bodyDiv w:val="1"/>
      <w:marLeft w:val="0"/>
      <w:marRight w:val="0"/>
      <w:marTop w:val="0"/>
      <w:marBottom w:val="0"/>
      <w:divBdr>
        <w:top w:val="none" w:sz="0" w:space="0" w:color="auto"/>
        <w:left w:val="none" w:sz="0" w:space="0" w:color="auto"/>
        <w:bottom w:val="none" w:sz="0" w:space="0" w:color="auto"/>
        <w:right w:val="none" w:sz="0" w:space="0" w:color="auto"/>
      </w:divBdr>
    </w:div>
    <w:div w:id="537162324">
      <w:bodyDiv w:val="1"/>
      <w:marLeft w:val="0"/>
      <w:marRight w:val="0"/>
      <w:marTop w:val="0"/>
      <w:marBottom w:val="0"/>
      <w:divBdr>
        <w:top w:val="none" w:sz="0" w:space="0" w:color="auto"/>
        <w:left w:val="none" w:sz="0" w:space="0" w:color="auto"/>
        <w:bottom w:val="none" w:sz="0" w:space="0" w:color="auto"/>
        <w:right w:val="none" w:sz="0" w:space="0" w:color="auto"/>
      </w:divBdr>
      <w:divsChild>
        <w:div w:id="320084544">
          <w:marLeft w:val="0"/>
          <w:marRight w:val="0"/>
          <w:marTop w:val="0"/>
          <w:marBottom w:val="0"/>
          <w:divBdr>
            <w:top w:val="none" w:sz="0" w:space="0" w:color="auto"/>
            <w:left w:val="none" w:sz="0" w:space="0" w:color="auto"/>
            <w:bottom w:val="none" w:sz="0" w:space="0" w:color="auto"/>
            <w:right w:val="none" w:sz="0" w:space="0" w:color="auto"/>
          </w:divBdr>
        </w:div>
      </w:divsChild>
    </w:div>
    <w:div w:id="557202242">
      <w:bodyDiv w:val="1"/>
      <w:marLeft w:val="0"/>
      <w:marRight w:val="0"/>
      <w:marTop w:val="0"/>
      <w:marBottom w:val="0"/>
      <w:divBdr>
        <w:top w:val="none" w:sz="0" w:space="0" w:color="auto"/>
        <w:left w:val="none" w:sz="0" w:space="0" w:color="auto"/>
        <w:bottom w:val="none" w:sz="0" w:space="0" w:color="auto"/>
        <w:right w:val="none" w:sz="0" w:space="0" w:color="auto"/>
      </w:divBdr>
    </w:div>
    <w:div w:id="707144119">
      <w:bodyDiv w:val="1"/>
      <w:marLeft w:val="0"/>
      <w:marRight w:val="0"/>
      <w:marTop w:val="0"/>
      <w:marBottom w:val="0"/>
      <w:divBdr>
        <w:top w:val="none" w:sz="0" w:space="0" w:color="auto"/>
        <w:left w:val="none" w:sz="0" w:space="0" w:color="auto"/>
        <w:bottom w:val="none" w:sz="0" w:space="0" w:color="auto"/>
        <w:right w:val="none" w:sz="0" w:space="0" w:color="auto"/>
      </w:divBdr>
    </w:div>
    <w:div w:id="201834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Desktop\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4BB36-CF35-4CCE-9992-497E2E7C2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553</TotalTime>
  <Pages>14</Pages>
  <Words>1184</Words>
  <Characters>6750</Characters>
  <Application>Microsoft Office Word</Application>
  <DocSecurity>0</DocSecurity>
  <Lines>56</Lines>
  <Paragraphs>15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SVEUČILIŠTE U ZAGREBU</vt:lpstr>
      <vt:lpstr>SVEUČILIŠTE U ZAGREBU</vt:lpstr>
    </vt:vector>
  </TitlesOfParts>
  <Company>foi</Company>
  <LinksUpToDate>false</LinksUpToDate>
  <CharactersWithSpaces>7919</CharactersWithSpaces>
  <SharedDoc>false</SharedDoc>
  <HLinks>
    <vt:vector size="96" baseType="variant">
      <vt:variant>
        <vt:i4>1376307</vt:i4>
      </vt:variant>
      <vt:variant>
        <vt:i4>92</vt:i4>
      </vt:variant>
      <vt:variant>
        <vt:i4>0</vt:i4>
      </vt:variant>
      <vt:variant>
        <vt:i4>5</vt:i4>
      </vt:variant>
      <vt:variant>
        <vt:lpwstr/>
      </vt:variant>
      <vt:variant>
        <vt:lpwstr>_Toc315613467</vt:lpwstr>
      </vt:variant>
      <vt:variant>
        <vt:i4>1441843</vt:i4>
      </vt:variant>
      <vt:variant>
        <vt:i4>86</vt:i4>
      </vt:variant>
      <vt:variant>
        <vt:i4>0</vt:i4>
      </vt:variant>
      <vt:variant>
        <vt:i4>5</vt:i4>
      </vt:variant>
      <vt:variant>
        <vt:lpwstr/>
      </vt:variant>
      <vt:variant>
        <vt:lpwstr>_Toc315613450</vt:lpwstr>
      </vt:variant>
      <vt:variant>
        <vt:i4>1507379</vt:i4>
      </vt:variant>
      <vt:variant>
        <vt:i4>80</vt:i4>
      </vt:variant>
      <vt:variant>
        <vt:i4>0</vt:i4>
      </vt:variant>
      <vt:variant>
        <vt:i4>5</vt:i4>
      </vt:variant>
      <vt:variant>
        <vt:lpwstr/>
      </vt:variant>
      <vt:variant>
        <vt:lpwstr>_Toc315613449</vt:lpwstr>
      </vt:variant>
      <vt:variant>
        <vt:i4>1507379</vt:i4>
      </vt:variant>
      <vt:variant>
        <vt:i4>74</vt:i4>
      </vt:variant>
      <vt:variant>
        <vt:i4>0</vt:i4>
      </vt:variant>
      <vt:variant>
        <vt:i4>5</vt:i4>
      </vt:variant>
      <vt:variant>
        <vt:lpwstr/>
      </vt:variant>
      <vt:variant>
        <vt:lpwstr>_Toc315613448</vt:lpwstr>
      </vt:variant>
      <vt:variant>
        <vt:i4>1507379</vt:i4>
      </vt:variant>
      <vt:variant>
        <vt:i4>68</vt:i4>
      </vt:variant>
      <vt:variant>
        <vt:i4>0</vt:i4>
      </vt:variant>
      <vt:variant>
        <vt:i4>5</vt:i4>
      </vt:variant>
      <vt:variant>
        <vt:lpwstr/>
      </vt:variant>
      <vt:variant>
        <vt:lpwstr>_Toc315613447</vt:lpwstr>
      </vt:variant>
      <vt:variant>
        <vt:i4>1507379</vt:i4>
      </vt:variant>
      <vt:variant>
        <vt:i4>62</vt:i4>
      </vt:variant>
      <vt:variant>
        <vt:i4>0</vt:i4>
      </vt:variant>
      <vt:variant>
        <vt:i4>5</vt:i4>
      </vt:variant>
      <vt:variant>
        <vt:lpwstr/>
      </vt:variant>
      <vt:variant>
        <vt:lpwstr>_Toc315613446</vt:lpwstr>
      </vt:variant>
      <vt:variant>
        <vt:i4>1507379</vt:i4>
      </vt:variant>
      <vt:variant>
        <vt:i4>56</vt:i4>
      </vt:variant>
      <vt:variant>
        <vt:i4>0</vt:i4>
      </vt:variant>
      <vt:variant>
        <vt:i4>5</vt:i4>
      </vt:variant>
      <vt:variant>
        <vt:lpwstr/>
      </vt:variant>
      <vt:variant>
        <vt:lpwstr>_Toc315613445</vt:lpwstr>
      </vt:variant>
      <vt:variant>
        <vt:i4>1507379</vt:i4>
      </vt:variant>
      <vt:variant>
        <vt:i4>50</vt:i4>
      </vt:variant>
      <vt:variant>
        <vt:i4>0</vt:i4>
      </vt:variant>
      <vt:variant>
        <vt:i4>5</vt:i4>
      </vt:variant>
      <vt:variant>
        <vt:lpwstr/>
      </vt:variant>
      <vt:variant>
        <vt:lpwstr>_Toc315613444</vt:lpwstr>
      </vt:variant>
      <vt:variant>
        <vt:i4>1507379</vt:i4>
      </vt:variant>
      <vt:variant>
        <vt:i4>44</vt:i4>
      </vt:variant>
      <vt:variant>
        <vt:i4>0</vt:i4>
      </vt:variant>
      <vt:variant>
        <vt:i4>5</vt:i4>
      </vt:variant>
      <vt:variant>
        <vt:lpwstr/>
      </vt:variant>
      <vt:variant>
        <vt:lpwstr>_Toc315613443</vt:lpwstr>
      </vt:variant>
      <vt:variant>
        <vt:i4>1507379</vt:i4>
      </vt:variant>
      <vt:variant>
        <vt:i4>38</vt:i4>
      </vt:variant>
      <vt:variant>
        <vt:i4>0</vt:i4>
      </vt:variant>
      <vt:variant>
        <vt:i4>5</vt:i4>
      </vt:variant>
      <vt:variant>
        <vt:lpwstr/>
      </vt:variant>
      <vt:variant>
        <vt:lpwstr>_Toc315613442</vt:lpwstr>
      </vt:variant>
      <vt:variant>
        <vt:i4>1507379</vt:i4>
      </vt:variant>
      <vt:variant>
        <vt:i4>32</vt:i4>
      </vt:variant>
      <vt:variant>
        <vt:i4>0</vt:i4>
      </vt:variant>
      <vt:variant>
        <vt:i4>5</vt:i4>
      </vt:variant>
      <vt:variant>
        <vt:lpwstr/>
      </vt:variant>
      <vt:variant>
        <vt:lpwstr>_Toc315613441</vt:lpwstr>
      </vt:variant>
      <vt:variant>
        <vt:i4>1507379</vt:i4>
      </vt:variant>
      <vt:variant>
        <vt:i4>26</vt:i4>
      </vt:variant>
      <vt:variant>
        <vt:i4>0</vt:i4>
      </vt:variant>
      <vt:variant>
        <vt:i4>5</vt:i4>
      </vt:variant>
      <vt:variant>
        <vt:lpwstr/>
      </vt:variant>
      <vt:variant>
        <vt:lpwstr>_Toc315613440</vt:lpwstr>
      </vt:variant>
      <vt:variant>
        <vt:i4>1048627</vt:i4>
      </vt:variant>
      <vt:variant>
        <vt:i4>20</vt:i4>
      </vt:variant>
      <vt:variant>
        <vt:i4>0</vt:i4>
      </vt:variant>
      <vt:variant>
        <vt:i4>5</vt:i4>
      </vt:variant>
      <vt:variant>
        <vt:lpwstr/>
      </vt:variant>
      <vt:variant>
        <vt:lpwstr>_Toc315613439</vt:lpwstr>
      </vt:variant>
      <vt:variant>
        <vt:i4>1048627</vt:i4>
      </vt:variant>
      <vt:variant>
        <vt:i4>14</vt:i4>
      </vt:variant>
      <vt:variant>
        <vt:i4>0</vt:i4>
      </vt:variant>
      <vt:variant>
        <vt:i4>5</vt:i4>
      </vt:variant>
      <vt:variant>
        <vt:lpwstr/>
      </vt:variant>
      <vt:variant>
        <vt:lpwstr>_Toc315613438</vt:lpwstr>
      </vt:variant>
      <vt:variant>
        <vt:i4>1048627</vt:i4>
      </vt:variant>
      <vt:variant>
        <vt:i4>8</vt:i4>
      </vt:variant>
      <vt:variant>
        <vt:i4>0</vt:i4>
      </vt:variant>
      <vt:variant>
        <vt:i4>5</vt:i4>
      </vt:variant>
      <vt:variant>
        <vt:lpwstr/>
      </vt:variant>
      <vt:variant>
        <vt:lpwstr>_Toc315613437</vt:lpwstr>
      </vt:variant>
      <vt:variant>
        <vt:i4>1048627</vt:i4>
      </vt:variant>
      <vt:variant>
        <vt:i4>2</vt:i4>
      </vt:variant>
      <vt:variant>
        <vt:i4>0</vt:i4>
      </vt:variant>
      <vt:variant>
        <vt:i4>5</vt:i4>
      </vt:variant>
      <vt:variant>
        <vt:lpwstr/>
      </vt:variant>
      <vt:variant>
        <vt:lpwstr>_Toc315613436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dc:creator>
  <cp:lastModifiedBy>Marija</cp:lastModifiedBy>
  <cp:revision>79</cp:revision>
  <cp:lastPrinted>2012-12-16T22:53:00Z</cp:lastPrinted>
  <dcterms:created xsi:type="dcterms:W3CDTF">2013-06-25T12:22:00Z</dcterms:created>
  <dcterms:modified xsi:type="dcterms:W3CDTF">2014-12-07T16:59:00Z</dcterms:modified>
</cp:coreProperties>
</file>